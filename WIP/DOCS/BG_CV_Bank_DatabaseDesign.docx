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05E" w:rsidRPr="005303E2" w:rsidRDefault="006C405E" w:rsidP="00C407A0">
      <w:pPr>
        <w:pStyle w:val="ANSVTitle"/>
        <w:jc w:val="left"/>
        <w:rPr>
          <w:rFonts w:asciiTheme="minorHAnsi" w:hAnsiTheme="minorHAnsi" w:cs="Segoe UI"/>
          <w:sz w:val="40"/>
          <w:szCs w:val="40"/>
        </w:rPr>
      </w:pPr>
      <w:bookmarkStart w:id="0" w:name="_Toc307936473"/>
      <w:bookmarkStart w:id="1" w:name="_Toc307991296"/>
      <w:bookmarkStart w:id="2" w:name="_Toc308003490"/>
    </w:p>
    <w:bookmarkEnd w:id="0"/>
    <w:bookmarkEnd w:id="1"/>
    <w:bookmarkEnd w:id="2"/>
    <w:p w:rsidR="006C405E" w:rsidRPr="005303E2" w:rsidRDefault="006C405E" w:rsidP="00C407A0">
      <w:pPr>
        <w:jc w:val="left"/>
        <w:rPr>
          <w:noProof/>
        </w:rPr>
      </w:pPr>
    </w:p>
    <w:p w:rsidR="006C405E" w:rsidRPr="005303E2" w:rsidRDefault="006C405E" w:rsidP="00C407A0">
      <w:pPr>
        <w:jc w:val="left"/>
        <w:rPr>
          <w:rFonts w:asciiTheme="minorHAnsi" w:hAnsiTheme="minorHAnsi" w:cs="Segoe UI"/>
          <w:noProof/>
        </w:rPr>
      </w:pPr>
    </w:p>
    <w:p w:rsidR="006C405E" w:rsidRPr="005303E2" w:rsidRDefault="006C405E" w:rsidP="00C407A0">
      <w:pPr>
        <w:jc w:val="left"/>
        <w:rPr>
          <w:rFonts w:asciiTheme="minorHAnsi" w:hAnsiTheme="minorHAnsi" w:cs="Segoe UI"/>
          <w:noProof/>
        </w:rPr>
      </w:pPr>
    </w:p>
    <w:p w:rsidR="006C405E" w:rsidRPr="005303E2" w:rsidRDefault="006C405E" w:rsidP="00C407A0">
      <w:pPr>
        <w:jc w:val="left"/>
        <w:rPr>
          <w:rFonts w:asciiTheme="minorHAnsi" w:hAnsiTheme="minorHAnsi" w:cs="Segoe UI"/>
          <w:noProof/>
        </w:rPr>
      </w:pPr>
    </w:p>
    <w:p w:rsidR="006C405E" w:rsidRPr="005303E2" w:rsidRDefault="006C405E" w:rsidP="00C407A0">
      <w:pPr>
        <w:jc w:val="left"/>
        <w:rPr>
          <w:rFonts w:asciiTheme="minorHAnsi" w:hAnsiTheme="minorHAnsi" w:cs="Segoe UI"/>
          <w:noProof/>
        </w:rPr>
      </w:pPr>
    </w:p>
    <w:p w:rsidR="006C405E" w:rsidRPr="005303E2" w:rsidRDefault="006C405E" w:rsidP="00C407A0">
      <w:pPr>
        <w:jc w:val="left"/>
        <w:rPr>
          <w:rFonts w:asciiTheme="minorHAnsi" w:hAnsiTheme="minorHAnsi" w:cs="Segoe UI"/>
          <w:noProof/>
        </w:rPr>
      </w:pPr>
    </w:p>
    <w:p w:rsidR="006C405E" w:rsidRPr="005303E2" w:rsidRDefault="006C405E" w:rsidP="00C407A0">
      <w:pPr>
        <w:jc w:val="left"/>
        <w:rPr>
          <w:rFonts w:asciiTheme="minorHAnsi" w:hAnsiTheme="minorHAnsi" w:cs="Segoe UI"/>
          <w:noProof/>
        </w:rPr>
      </w:pPr>
    </w:p>
    <w:p w:rsidR="006C405E" w:rsidRPr="005303E2" w:rsidRDefault="006C405E" w:rsidP="00C407A0">
      <w:pPr>
        <w:jc w:val="left"/>
        <w:rPr>
          <w:rFonts w:asciiTheme="minorHAnsi" w:hAnsiTheme="minorHAnsi" w:cs="Segoe UI"/>
        </w:rPr>
      </w:pPr>
    </w:p>
    <w:p w:rsidR="006C405E" w:rsidRDefault="009438A6" w:rsidP="00933786">
      <w:pPr>
        <w:pStyle w:val="ANSVSubtitle1"/>
        <w:rPr>
          <w:rFonts w:asciiTheme="minorHAnsi" w:hAnsiTheme="minorHAnsi"/>
        </w:rPr>
      </w:pPr>
      <w:r w:rsidRPr="00AF332A">
        <w:rPr>
          <w:rFonts w:asciiTheme="minorHAnsi" w:hAnsiTheme="minorHAnsi"/>
          <w:noProof/>
          <w:sz w:val="38"/>
        </w:rPr>
        <mc:AlternateContent>
          <mc:Choice Requires="wps">
            <w:drawing>
              <wp:anchor distT="4294967292" distB="4294967292" distL="114300" distR="114300" simplePos="0" relativeHeight="251661312" behindDoc="0" locked="0" layoutInCell="1" allowOverlap="1" wp14:anchorId="7206C72A" wp14:editId="09138049">
                <wp:simplePos x="0" y="0"/>
                <wp:positionH relativeFrom="column">
                  <wp:posOffset>17780</wp:posOffset>
                </wp:positionH>
                <wp:positionV relativeFrom="paragraph">
                  <wp:posOffset>645794</wp:posOffset>
                </wp:positionV>
                <wp:extent cx="5790565" cy="0"/>
                <wp:effectExtent l="0" t="0" r="19685" b="19050"/>
                <wp:wrapNone/>
                <wp:docPr id="1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056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548DD4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16EDF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1.4pt;margin-top:50.85pt;width:455.95pt;height:0;z-index:25166131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" strokecolor="#548dd4" strokeweight="1.75pt"/>
            </w:pict>
          </mc:Fallback>
        </mc:AlternateContent>
      </w:r>
      <w:r w:rsidR="00933786">
        <w:rPr>
          <w:rFonts w:asciiTheme="minorHAnsi" w:hAnsiTheme="minorHAnsi"/>
        </w:rPr>
        <w:t xml:space="preserve">Tài liệu thiết kế cơ sở dữ liệu – </w:t>
      </w:r>
      <w:r w:rsidR="001C7AB7">
        <w:rPr>
          <w:rFonts w:asciiTheme="minorHAnsi" w:hAnsiTheme="minorHAnsi"/>
        </w:rPr>
        <w:t>CV Bank</w:t>
      </w:r>
    </w:p>
    <w:p w:rsidR="005676E7" w:rsidRDefault="005676E7" w:rsidP="00C407A0">
      <w:pPr>
        <w:jc w:val="left"/>
        <w:rPr>
          <w:rFonts w:asciiTheme="minorHAnsi" w:eastAsia="MS Mincho" w:hAnsiTheme="minorHAnsi" w:cs="Segoe UI"/>
          <w:bCs/>
          <w:color w:val="0F243E"/>
          <w:sz w:val="28"/>
          <w:szCs w:val="36"/>
          <w:lang w:val="en-US"/>
        </w:rPr>
      </w:pPr>
    </w:p>
    <w:p w:rsidR="001509E9" w:rsidRPr="001420FB" w:rsidRDefault="009438A6" w:rsidP="00C407A0">
      <w:pPr>
        <w:jc w:val="left"/>
        <w:rPr>
          <w:rFonts w:asciiTheme="minorHAnsi" w:eastAsia="MS Mincho" w:hAnsiTheme="minorHAnsi" w:cs="Segoe UI"/>
          <w:bCs/>
          <w:color w:val="0F243E"/>
          <w:sz w:val="28"/>
          <w:szCs w:val="36"/>
          <w:lang w:val="en-US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8E84D3" wp14:editId="668A4E5E">
                <wp:simplePos x="0" y="0"/>
                <wp:positionH relativeFrom="margin">
                  <wp:posOffset>-9525</wp:posOffset>
                </wp:positionH>
                <wp:positionV relativeFrom="margin">
                  <wp:posOffset>8728710</wp:posOffset>
                </wp:positionV>
                <wp:extent cx="5940425" cy="36195"/>
                <wp:effectExtent l="0" t="0" r="0" b="1905"/>
                <wp:wrapNone/>
                <wp:docPr id="1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0425" cy="3619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26938EB" id="Rectangle 55" o:spid="_x0000_s1026" style="position:absolute;margin-left:-.75pt;margin-top:687.3pt;width:467.75pt;height:2.85pt;z-index:251663360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" fillcolor="#4f81bd" stroked="f" strokeweight="2pt">
                <v:path arrowok="t"/>
                <w10:wrap anchorx="margin" anchory="margin"/>
              </v:rect>
            </w:pict>
          </mc:Fallback>
        </mc:AlternateContent>
      </w:r>
      <w:r w:rsidR="001509E9">
        <w:rPr>
          <w:rFonts w:asciiTheme="minorHAnsi" w:eastAsia="MS Mincho" w:hAnsiTheme="minorHAnsi" w:cs="Segoe UI"/>
          <w:bCs/>
          <w:color w:val="0F243E"/>
          <w:sz w:val="28"/>
          <w:szCs w:val="36"/>
        </w:rPr>
        <w:t>Phiên bả</w:t>
      </w:r>
      <w:r w:rsidR="004F3864">
        <w:rPr>
          <w:rFonts w:asciiTheme="minorHAnsi" w:eastAsia="MS Mincho" w:hAnsiTheme="minorHAnsi" w:cs="Segoe UI"/>
          <w:bCs/>
          <w:color w:val="0F243E"/>
          <w:sz w:val="28"/>
          <w:szCs w:val="36"/>
        </w:rPr>
        <w:t xml:space="preserve">n: </w:t>
      </w:r>
      <w:r w:rsidR="004F3864">
        <w:rPr>
          <w:rFonts w:asciiTheme="minorHAnsi" w:eastAsia="MS Mincho" w:hAnsiTheme="minorHAnsi" w:cs="Segoe UI"/>
          <w:bCs/>
          <w:color w:val="0F243E"/>
          <w:sz w:val="28"/>
          <w:szCs w:val="36"/>
        </w:rPr>
        <w:tab/>
        <w:t>1</w:t>
      </w:r>
    </w:p>
    <w:p w:rsidR="00AF4D17" w:rsidRDefault="009438A6" w:rsidP="00C407A0">
      <w:pPr>
        <w:jc w:val="left"/>
        <w:rPr>
          <w:rFonts w:asciiTheme="minorHAnsi" w:eastAsia="MS Mincho" w:hAnsiTheme="minorHAnsi" w:cs="Segoe UI"/>
          <w:bCs/>
          <w:color w:val="0F243E"/>
          <w:sz w:val="28"/>
          <w:szCs w:val="36"/>
          <w:lang w:val="en-US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ED636F" wp14:editId="480C79C2">
                <wp:simplePos x="0" y="0"/>
                <wp:positionH relativeFrom="margin">
                  <wp:posOffset>-9525</wp:posOffset>
                </wp:positionH>
                <wp:positionV relativeFrom="margin">
                  <wp:posOffset>8728710</wp:posOffset>
                </wp:positionV>
                <wp:extent cx="5940425" cy="36195"/>
                <wp:effectExtent l="0" t="0" r="0" b="1905"/>
                <wp:wrapNone/>
                <wp:docPr id="45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0425" cy="3619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8DBE726" id="Rectangle 55" o:spid="_x0000_s1026" style="position:absolute;margin-left:-.75pt;margin-top:687.3pt;width:467.75pt;height:2.85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" fillcolor="#4f81bd" stroked="f" strokeweight="2pt">
                <v:path arrowok="t"/>
                <w10:wrap anchorx="margin" anchory="margin"/>
              </v:rect>
            </w:pict>
          </mc:Fallback>
        </mc:AlternateContent>
      </w:r>
      <w:r w:rsidR="00697A38">
        <w:rPr>
          <w:rFonts w:asciiTheme="minorHAnsi" w:eastAsia="MS Mincho" w:hAnsiTheme="minorHAnsi" w:cs="Segoe UI"/>
          <w:bCs/>
          <w:color w:val="0F243E"/>
          <w:sz w:val="28"/>
          <w:szCs w:val="36"/>
        </w:rPr>
        <w:t>Ngày</w:t>
      </w:r>
      <w:r w:rsidR="00487C38">
        <w:rPr>
          <w:rFonts w:asciiTheme="minorHAnsi" w:eastAsia="MS Mincho" w:hAnsiTheme="minorHAnsi" w:cs="Segoe UI"/>
          <w:bCs/>
          <w:color w:val="0F243E"/>
          <w:sz w:val="28"/>
          <w:szCs w:val="36"/>
        </w:rPr>
        <w:t xml:space="preserve">: </w:t>
      </w:r>
      <w:r w:rsidR="00697A38">
        <w:rPr>
          <w:rFonts w:asciiTheme="minorHAnsi" w:eastAsia="MS Mincho" w:hAnsiTheme="minorHAnsi" w:cs="Segoe UI"/>
          <w:bCs/>
          <w:color w:val="0F243E"/>
          <w:sz w:val="28"/>
          <w:szCs w:val="36"/>
        </w:rPr>
        <w:tab/>
      </w:r>
      <w:r w:rsidR="00697A38">
        <w:rPr>
          <w:rFonts w:asciiTheme="minorHAnsi" w:eastAsia="MS Mincho" w:hAnsiTheme="minorHAnsi" w:cs="Segoe UI"/>
          <w:bCs/>
          <w:color w:val="0F243E"/>
          <w:sz w:val="28"/>
          <w:szCs w:val="36"/>
        </w:rPr>
        <w:tab/>
      </w:r>
      <w:r w:rsidR="00F6147B" w:rsidRPr="005303E2">
        <w:rPr>
          <w:rFonts w:asciiTheme="minorHAnsi" w:eastAsia="MS Mincho" w:hAnsiTheme="minorHAnsi" w:cs="Segoe UI"/>
          <w:bCs/>
          <w:color w:val="0F243E"/>
          <w:sz w:val="28"/>
          <w:szCs w:val="36"/>
        </w:rPr>
        <w:fldChar w:fldCharType="begin"/>
      </w:r>
      <w:r w:rsidR="006C405E" w:rsidRPr="005303E2">
        <w:rPr>
          <w:rFonts w:asciiTheme="minorHAnsi" w:eastAsia="MS Mincho" w:hAnsiTheme="minorHAnsi" w:cs="Segoe UI"/>
          <w:bCs/>
          <w:color w:val="0F243E"/>
          <w:sz w:val="28"/>
          <w:szCs w:val="36"/>
        </w:rPr>
        <w:instrText xml:space="preserve"> TIME \@ "dd/MM/yyyy" </w:instrText>
      </w:r>
      <w:r w:rsidR="00F6147B" w:rsidRPr="005303E2">
        <w:rPr>
          <w:rFonts w:asciiTheme="minorHAnsi" w:eastAsia="MS Mincho" w:hAnsiTheme="minorHAnsi" w:cs="Segoe UI"/>
          <w:bCs/>
          <w:color w:val="0F243E"/>
          <w:sz w:val="28"/>
          <w:szCs w:val="36"/>
        </w:rPr>
        <w:fldChar w:fldCharType="separate"/>
      </w:r>
      <w:r w:rsidR="00313870">
        <w:rPr>
          <w:rFonts w:asciiTheme="minorHAnsi" w:eastAsia="MS Mincho" w:hAnsiTheme="minorHAnsi" w:cs="Segoe UI"/>
          <w:bCs/>
          <w:noProof/>
          <w:color w:val="0F243E"/>
          <w:sz w:val="28"/>
          <w:szCs w:val="36"/>
        </w:rPr>
        <w:t>29/05/2016</w:t>
      </w:r>
      <w:r w:rsidR="00F6147B" w:rsidRPr="005303E2">
        <w:rPr>
          <w:rFonts w:asciiTheme="minorHAnsi" w:eastAsia="MS Mincho" w:hAnsiTheme="minorHAnsi" w:cs="Segoe UI"/>
          <w:bCs/>
          <w:color w:val="0F243E"/>
          <w:sz w:val="28"/>
          <w:szCs w:val="36"/>
        </w:rPr>
        <w:fldChar w:fldCharType="end"/>
      </w:r>
    </w:p>
    <w:p w:rsidR="00243DF1" w:rsidRDefault="00243DF1" w:rsidP="00C407A0">
      <w:pPr>
        <w:jc w:val="left"/>
        <w:rPr>
          <w:rFonts w:asciiTheme="minorHAnsi" w:eastAsia="MS Mincho" w:hAnsiTheme="minorHAnsi" w:cs="Segoe UI"/>
          <w:bCs/>
          <w:color w:val="0F243E"/>
          <w:sz w:val="28"/>
          <w:szCs w:val="36"/>
          <w:lang w:val="en-US"/>
        </w:rPr>
      </w:pPr>
      <w:r>
        <w:rPr>
          <w:rFonts w:asciiTheme="minorHAnsi" w:eastAsia="MS Mincho" w:hAnsiTheme="minorHAnsi" w:cs="Segoe UI"/>
          <w:bCs/>
          <w:color w:val="0F243E"/>
          <w:sz w:val="28"/>
          <w:szCs w:val="36"/>
          <w:lang w:val="en-US"/>
        </w:rPr>
        <w:t>Người tạo: DucHV</w:t>
      </w:r>
    </w:p>
    <w:p w:rsidR="00F20B97" w:rsidRDefault="00F20B97" w:rsidP="00C407A0">
      <w:pPr>
        <w:jc w:val="left"/>
        <w:rPr>
          <w:rFonts w:asciiTheme="minorHAnsi" w:eastAsia="MS Mincho" w:hAnsiTheme="minorHAnsi" w:cs="Segoe UI"/>
          <w:bCs/>
          <w:color w:val="0F243E"/>
          <w:sz w:val="28"/>
          <w:szCs w:val="36"/>
          <w:lang w:val="en-US"/>
        </w:rPr>
      </w:pPr>
    </w:p>
    <w:p w:rsidR="00F20B97" w:rsidRDefault="00F20B97" w:rsidP="00F20B97">
      <w:pPr>
        <w:pStyle w:val="Title"/>
        <w:framePr w:hSpace="0" w:wrap="auto" w:vAnchor="margin" w:hAnchor="text" w:yAlign="inline"/>
        <w:rPr>
          <w:rFonts w:asciiTheme="minorHAnsi" w:hAnsiTheme="minorHAnsi" w:cstheme="minorHAnsi"/>
        </w:rPr>
      </w:pPr>
      <w:r w:rsidRPr="00252350">
        <w:rPr>
          <w:rFonts w:asciiTheme="minorHAnsi" w:hAnsiTheme="minorHAnsi" w:cstheme="minorHAnsi"/>
        </w:rPr>
        <w:t>Lịch sử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70"/>
        <w:gridCol w:w="4185"/>
        <w:gridCol w:w="2026"/>
        <w:gridCol w:w="2474"/>
      </w:tblGrid>
      <w:tr w:rsidR="00F20B97" w:rsidTr="00CC4E7D">
        <w:tc>
          <w:tcPr>
            <w:tcW w:w="670" w:type="dxa"/>
          </w:tcPr>
          <w:p w:rsidR="00F20B97" w:rsidRPr="00366333" w:rsidRDefault="00F20B97" w:rsidP="00CC4E7D">
            <w:pPr>
              <w:rPr>
                <w:rFonts w:asciiTheme="minorHAnsi" w:hAnsiTheme="minorHAnsi"/>
                <w:b/>
                <w:lang w:val="en-US" w:eastAsia="ja-JP"/>
              </w:rPr>
            </w:pPr>
            <w:r w:rsidRPr="00366333">
              <w:rPr>
                <w:rFonts w:asciiTheme="minorHAnsi" w:hAnsiTheme="minorHAnsi"/>
                <w:b/>
                <w:lang w:val="en-US" w:eastAsia="ja-JP"/>
              </w:rPr>
              <w:t>STT</w:t>
            </w:r>
          </w:p>
        </w:tc>
        <w:tc>
          <w:tcPr>
            <w:tcW w:w="4185" w:type="dxa"/>
          </w:tcPr>
          <w:p w:rsidR="00F20B97" w:rsidRPr="00366333" w:rsidRDefault="00F20B97" w:rsidP="00CC4E7D">
            <w:pPr>
              <w:rPr>
                <w:rFonts w:asciiTheme="minorHAnsi" w:hAnsiTheme="minorHAnsi"/>
                <w:b/>
                <w:lang w:val="en-US" w:eastAsia="ja-JP"/>
              </w:rPr>
            </w:pPr>
            <w:r w:rsidRPr="00366333">
              <w:rPr>
                <w:rFonts w:asciiTheme="minorHAnsi" w:hAnsiTheme="minorHAnsi"/>
                <w:b/>
                <w:lang w:val="en-US" w:eastAsia="ja-JP"/>
              </w:rPr>
              <w:t>Nội dung sử cập nhật</w:t>
            </w:r>
          </w:p>
        </w:tc>
        <w:tc>
          <w:tcPr>
            <w:tcW w:w="2026" w:type="dxa"/>
          </w:tcPr>
          <w:p w:rsidR="00F20B97" w:rsidRPr="00366333" w:rsidRDefault="00F20B97" w:rsidP="00CC4E7D">
            <w:pPr>
              <w:jc w:val="center"/>
              <w:rPr>
                <w:rFonts w:asciiTheme="minorHAnsi" w:hAnsiTheme="minorHAnsi"/>
                <w:b/>
                <w:lang w:val="en-US" w:eastAsia="ja-JP"/>
              </w:rPr>
            </w:pPr>
            <w:r w:rsidRPr="00366333">
              <w:rPr>
                <w:rFonts w:asciiTheme="minorHAnsi" w:hAnsiTheme="minorHAnsi"/>
                <w:b/>
                <w:lang w:val="en-US" w:eastAsia="ja-JP"/>
              </w:rPr>
              <w:t>Người cập nhật</w:t>
            </w:r>
          </w:p>
        </w:tc>
        <w:tc>
          <w:tcPr>
            <w:tcW w:w="2474" w:type="dxa"/>
          </w:tcPr>
          <w:p w:rsidR="00F20B97" w:rsidRPr="00366333" w:rsidRDefault="00F20B97" w:rsidP="00CC4E7D">
            <w:pPr>
              <w:jc w:val="center"/>
              <w:rPr>
                <w:rFonts w:asciiTheme="minorHAnsi" w:hAnsiTheme="minorHAnsi"/>
                <w:b/>
                <w:lang w:val="en-US" w:eastAsia="ja-JP"/>
              </w:rPr>
            </w:pPr>
            <w:r w:rsidRPr="00366333">
              <w:rPr>
                <w:rFonts w:asciiTheme="minorHAnsi" w:hAnsiTheme="minorHAnsi"/>
                <w:b/>
                <w:lang w:val="en-US" w:eastAsia="ja-JP"/>
              </w:rPr>
              <w:t>Ngày cập nhật</w:t>
            </w:r>
          </w:p>
        </w:tc>
      </w:tr>
      <w:tr w:rsidR="00F20B97" w:rsidTr="00CC4E7D">
        <w:tc>
          <w:tcPr>
            <w:tcW w:w="670" w:type="dxa"/>
          </w:tcPr>
          <w:p w:rsidR="00F20B97" w:rsidRPr="000E75C9" w:rsidRDefault="00F20B97" w:rsidP="00CC4E7D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</w:t>
            </w:r>
          </w:p>
        </w:tc>
        <w:tc>
          <w:tcPr>
            <w:tcW w:w="4185" w:type="dxa"/>
          </w:tcPr>
          <w:p w:rsidR="00F20B97" w:rsidRPr="00891673" w:rsidRDefault="00B41612" w:rsidP="00CC4E7D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Tạo DB</w:t>
            </w:r>
          </w:p>
        </w:tc>
        <w:tc>
          <w:tcPr>
            <w:tcW w:w="2026" w:type="dxa"/>
          </w:tcPr>
          <w:p w:rsidR="00F20B97" w:rsidRPr="009806FC" w:rsidRDefault="00EC5B8A" w:rsidP="00CC4E7D">
            <w:pPr>
              <w:jc w:val="center"/>
              <w:rPr>
                <w:lang w:val="en-US" w:eastAsia="ja-JP"/>
              </w:rPr>
            </w:pPr>
            <w:r>
              <w:rPr>
                <w:rFonts w:asciiTheme="minorHAnsi" w:eastAsia="MS Mincho" w:hAnsiTheme="minorHAnsi" w:cs="Segoe UI"/>
                <w:bCs/>
                <w:color w:val="0F243E"/>
                <w:sz w:val="28"/>
                <w:szCs w:val="36"/>
                <w:lang w:val="en-US"/>
              </w:rPr>
              <w:t>DucHV</w:t>
            </w:r>
          </w:p>
        </w:tc>
        <w:tc>
          <w:tcPr>
            <w:tcW w:w="2474" w:type="dxa"/>
          </w:tcPr>
          <w:p w:rsidR="00F20B97" w:rsidRPr="009806FC" w:rsidRDefault="00394D12" w:rsidP="00CC4E7D">
            <w:pPr>
              <w:jc w:val="center"/>
              <w:rPr>
                <w:lang w:val="en-US" w:eastAsia="ja-JP"/>
              </w:rPr>
            </w:pPr>
            <w:r w:rsidRPr="005303E2">
              <w:rPr>
                <w:rFonts w:asciiTheme="minorHAnsi" w:eastAsia="MS Mincho" w:hAnsiTheme="minorHAnsi" w:cs="Segoe UI"/>
                <w:bCs/>
                <w:color w:val="0F243E"/>
                <w:sz w:val="28"/>
                <w:szCs w:val="36"/>
              </w:rPr>
              <w:fldChar w:fldCharType="begin"/>
            </w:r>
            <w:r w:rsidRPr="005303E2">
              <w:rPr>
                <w:rFonts w:asciiTheme="minorHAnsi" w:eastAsia="MS Mincho" w:hAnsiTheme="minorHAnsi" w:cs="Segoe UI"/>
                <w:bCs/>
                <w:color w:val="0F243E"/>
                <w:sz w:val="28"/>
                <w:szCs w:val="36"/>
              </w:rPr>
              <w:instrText xml:space="preserve"> TIME \@ "dd/MM/yyyy" </w:instrText>
            </w:r>
            <w:r w:rsidRPr="005303E2">
              <w:rPr>
                <w:rFonts w:asciiTheme="minorHAnsi" w:eastAsia="MS Mincho" w:hAnsiTheme="minorHAnsi" w:cs="Segoe UI"/>
                <w:bCs/>
                <w:color w:val="0F243E"/>
                <w:sz w:val="28"/>
                <w:szCs w:val="36"/>
              </w:rPr>
              <w:fldChar w:fldCharType="separate"/>
            </w:r>
            <w:r w:rsidR="00313870">
              <w:rPr>
                <w:rFonts w:asciiTheme="minorHAnsi" w:eastAsia="MS Mincho" w:hAnsiTheme="minorHAnsi" w:cs="Segoe UI"/>
                <w:bCs/>
                <w:noProof/>
                <w:color w:val="0F243E"/>
                <w:sz w:val="28"/>
                <w:szCs w:val="36"/>
              </w:rPr>
              <w:t>29/05/2016</w:t>
            </w:r>
            <w:r w:rsidRPr="005303E2">
              <w:rPr>
                <w:rFonts w:asciiTheme="minorHAnsi" w:eastAsia="MS Mincho" w:hAnsiTheme="minorHAnsi" w:cs="Segoe UI"/>
                <w:bCs/>
                <w:color w:val="0F243E"/>
                <w:sz w:val="28"/>
                <w:szCs w:val="36"/>
              </w:rPr>
              <w:fldChar w:fldCharType="end"/>
            </w:r>
          </w:p>
        </w:tc>
      </w:tr>
      <w:tr w:rsidR="00F20B97" w:rsidTr="00CC4E7D">
        <w:tc>
          <w:tcPr>
            <w:tcW w:w="670" w:type="dxa"/>
          </w:tcPr>
          <w:p w:rsidR="00F20B97" w:rsidRPr="000E75C9" w:rsidRDefault="00F20B97" w:rsidP="00CC4E7D">
            <w:pPr>
              <w:rPr>
                <w:lang w:val="en-US" w:eastAsia="ja-JP"/>
              </w:rPr>
            </w:pPr>
          </w:p>
        </w:tc>
        <w:tc>
          <w:tcPr>
            <w:tcW w:w="4185" w:type="dxa"/>
          </w:tcPr>
          <w:p w:rsidR="00F20B97" w:rsidRPr="00B41612" w:rsidRDefault="00B41612" w:rsidP="00B41612">
            <w:pPr>
              <w:rPr>
                <w:lang w:val="en-US" w:eastAsia="ja-JP"/>
              </w:rPr>
            </w:pPr>
            <w:r w:rsidRPr="00B41612">
              <w:rPr>
                <w:lang w:val="en-US" w:eastAsia="ja-JP"/>
              </w:rPr>
              <w:t>Cập nhật DB</w:t>
            </w:r>
          </w:p>
        </w:tc>
        <w:tc>
          <w:tcPr>
            <w:tcW w:w="2026" w:type="dxa"/>
          </w:tcPr>
          <w:p w:rsidR="00F20B97" w:rsidRDefault="00EC5B8A" w:rsidP="00CC4E7D">
            <w:pPr>
              <w:jc w:val="center"/>
              <w:rPr>
                <w:lang w:eastAsia="ja-JP"/>
              </w:rPr>
            </w:pPr>
            <w:r>
              <w:rPr>
                <w:rFonts w:asciiTheme="minorHAnsi" w:eastAsia="MS Mincho" w:hAnsiTheme="minorHAnsi" w:cs="Segoe UI"/>
                <w:bCs/>
                <w:color w:val="0F243E"/>
                <w:sz w:val="28"/>
                <w:szCs w:val="36"/>
                <w:lang w:val="en-US"/>
              </w:rPr>
              <w:t>DucHV</w:t>
            </w:r>
          </w:p>
        </w:tc>
        <w:tc>
          <w:tcPr>
            <w:tcW w:w="2474" w:type="dxa"/>
          </w:tcPr>
          <w:p w:rsidR="00F20B97" w:rsidRDefault="00394D12" w:rsidP="00CC4E7D">
            <w:pPr>
              <w:jc w:val="center"/>
              <w:rPr>
                <w:lang w:eastAsia="ja-JP"/>
              </w:rPr>
            </w:pPr>
            <w:r w:rsidRPr="005303E2">
              <w:rPr>
                <w:rFonts w:asciiTheme="minorHAnsi" w:eastAsia="MS Mincho" w:hAnsiTheme="minorHAnsi" w:cs="Segoe UI"/>
                <w:bCs/>
                <w:color w:val="0F243E"/>
                <w:sz w:val="28"/>
                <w:szCs w:val="36"/>
              </w:rPr>
              <w:fldChar w:fldCharType="begin"/>
            </w:r>
            <w:r w:rsidRPr="005303E2">
              <w:rPr>
                <w:rFonts w:asciiTheme="minorHAnsi" w:eastAsia="MS Mincho" w:hAnsiTheme="minorHAnsi" w:cs="Segoe UI"/>
                <w:bCs/>
                <w:color w:val="0F243E"/>
                <w:sz w:val="28"/>
                <w:szCs w:val="36"/>
              </w:rPr>
              <w:instrText xml:space="preserve"> TIME \@ "dd/MM/yyyy" </w:instrText>
            </w:r>
            <w:r w:rsidRPr="005303E2">
              <w:rPr>
                <w:rFonts w:asciiTheme="minorHAnsi" w:eastAsia="MS Mincho" w:hAnsiTheme="minorHAnsi" w:cs="Segoe UI"/>
                <w:bCs/>
                <w:color w:val="0F243E"/>
                <w:sz w:val="28"/>
                <w:szCs w:val="36"/>
              </w:rPr>
              <w:fldChar w:fldCharType="separate"/>
            </w:r>
            <w:r w:rsidR="00313870">
              <w:rPr>
                <w:rFonts w:asciiTheme="minorHAnsi" w:eastAsia="MS Mincho" w:hAnsiTheme="minorHAnsi" w:cs="Segoe UI"/>
                <w:bCs/>
                <w:noProof/>
                <w:color w:val="0F243E"/>
                <w:sz w:val="28"/>
                <w:szCs w:val="36"/>
              </w:rPr>
              <w:t>29/05/2016</w:t>
            </w:r>
            <w:r w:rsidRPr="005303E2">
              <w:rPr>
                <w:rFonts w:asciiTheme="minorHAnsi" w:eastAsia="MS Mincho" w:hAnsiTheme="minorHAnsi" w:cs="Segoe UI"/>
                <w:bCs/>
                <w:color w:val="0F243E"/>
                <w:sz w:val="28"/>
                <w:szCs w:val="36"/>
              </w:rPr>
              <w:fldChar w:fldCharType="end"/>
            </w:r>
          </w:p>
        </w:tc>
      </w:tr>
    </w:tbl>
    <w:p w:rsidR="00F20B97" w:rsidRPr="00243DF1" w:rsidRDefault="00F20B97" w:rsidP="00C407A0">
      <w:pPr>
        <w:jc w:val="left"/>
        <w:rPr>
          <w:rFonts w:asciiTheme="minorHAnsi" w:eastAsia="MS Mincho" w:hAnsiTheme="minorHAnsi" w:cs="Segoe UI"/>
          <w:bCs/>
          <w:color w:val="0F243E"/>
          <w:sz w:val="28"/>
          <w:szCs w:val="36"/>
          <w:lang w:val="en-US"/>
        </w:rPr>
      </w:pPr>
    </w:p>
    <w:p w:rsidR="00832D8F" w:rsidRPr="00F87496" w:rsidRDefault="00832D8F" w:rsidP="00C407A0">
      <w:pPr>
        <w:jc w:val="left"/>
        <w:rPr>
          <w:rFonts w:asciiTheme="minorHAnsi" w:hAnsiTheme="minorHAnsi" w:cstheme="minorHAnsi"/>
        </w:rPr>
      </w:pPr>
      <w:r w:rsidRPr="00F87496">
        <w:rPr>
          <w:rFonts w:asciiTheme="minorHAnsi" w:hAnsiTheme="minorHAnsi" w:cstheme="minorHAnsi"/>
        </w:rPr>
        <w:br w:type="page"/>
      </w:r>
    </w:p>
    <w:p w:rsidR="00832D8F" w:rsidRPr="00F87496" w:rsidRDefault="00832D8F" w:rsidP="00C407A0">
      <w:pPr>
        <w:jc w:val="left"/>
        <w:rPr>
          <w:rFonts w:asciiTheme="minorHAnsi" w:hAnsiTheme="minorHAnsi" w:cstheme="minorHAnsi"/>
        </w:rPr>
      </w:pPr>
    </w:p>
    <w:p w:rsidR="00832D8F" w:rsidRPr="00F87496" w:rsidRDefault="00832D8F" w:rsidP="00C407A0">
      <w:pPr>
        <w:pStyle w:val="Title"/>
        <w:framePr w:h="830" w:hRule="exact" w:wrap="around" w:hAnchor="page" w:x="5286" w:y="946"/>
        <w:jc w:val="left"/>
        <w:rPr>
          <w:rFonts w:asciiTheme="minorHAnsi" w:hAnsiTheme="minorHAnsi" w:cstheme="minorHAnsi"/>
        </w:rPr>
      </w:pPr>
      <w:r w:rsidRPr="00F87496">
        <w:rPr>
          <w:rFonts w:asciiTheme="minorHAnsi" w:hAnsiTheme="minorHAnsi" w:cstheme="minorHAnsi"/>
        </w:rPr>
        <w:t>Nội dung</w:t>
      </w:r>
    </w:p>
    <w:p w:rsidR="00327A54" w:rsidRDefault="00327A54" w:rsidP="00C407A0">
      <w:pPr>
        <w:pStyle w:val="TOC1"/>
        <w:jc w:val="left"/>
        <w:rPr>
          <w:lang w:val="en-GB"/>
        </w:rPr>
      </w:pPr>
      <w:bookmarkStart w:id="3" w:name="_Toc303583951"/>
      <w:bookmarkStart w:id="4" w:name="_Toc287532483"/>
      <w:bookmarkStart w:id="5" w:name="_Toc102671"/>
      <w:bookmarkStart w:id="6" w:name="_Toc21842079"/>
      <w:bookmarkStart w:id="7" w:name="_Toc108316436"/>
      <w:bookmarkStart w:id="8" w:name="_Toc110256050"/>
    </w:p>
    <w:p w:rsidR="00F94F3C" w:rsidRDefault="00F6147B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r>
        <w:rPr>
          <w:rFonts w:asciiTheme="minorHAnsi" w:hAnsiTheme="minorHAnsi" w:cstheme="minorHAnsi"/>
        </w:rPr>
        <w:fldChar w:fldCharType="begin"/>
      </w:r>
      <w:r w:rsidR="00832D8F">
        <w:rPr>
          <w:rFonts w:asciiTheme="minorHAnsi" w:hAnsiTheme="minorHAnsi" w:cstheme="minorHAnsi"/>
        </w:rPr>
        <w:instrText xml:space="preserve"> TOC \o "1-4" \h \z \u </w:instrText>
      </w:r>
      <w:r>
        <w:rPr>
          <w:rFonts w:asciiTheme="minorHAnsi" w:hAnsiTheme="minorHAnsi" w:cstheme="minorHAnsi"/>
        </w:rPr>
        <w:fldChar w:fldCharType="separate"/>
      </w:r>
      <w:hyperlink w:anchor="_Toc422332396" w:history="1">
        <w:r w:rsidR="00F94F3C" w:rsidRPr="00F51C93">
          <w:rPr>
            <w:rStyle w:val="Hyperlink"/>
          </w:rPr>
          <w:t>1</w:t>
        </w:r>
        <w:r w:rsidR="00F94F3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Biểu đồ quan hệ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_Toc422332396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3</w:t>
        </w:r>
        <w:r w:rsidR="00F94F3C">
          <w:rPr>
            <w:webHidden/>
          </w:rPr>
          <w:fldChar w:fldCharType="end"/>
        </w:r>
      </w:hyperlink>
    </w:p>
    <w:p w:rsidR="00F94F3C" w:rsidRPr="00D84F2B" w:rsidRDefault="00897DEA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en-GB"/>
        </w:rPr>
      </w:pPr>
      <w:hyperlink w:anchor="_Toc422332397" w:history="1">
        <w:r w:rsidR="00F94F3C" w:rsidRPr="00F51C93">
          <w:rPr>
            <w:rStyle w:val="Hyperlink"/>
          </w:rPr>
          <w:t>2</w:t>
        </w:r>
        <w:r w:rsidR="00F94F3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6847FC">
          <w:rPr>
            <w:rStyle w:val="Hyperlink"/>
          </w:rPr>
          <w:t xml:space="preserve">Bảng </w:t>
        </w:r>
        <w:r w:rsidR="00B6563F">
          <w:rPr>
            <w:rStyle w:val="Hyperlink"/>
            <w:lang w:val="en-US"/>
          </w:rPr>
          <w:t>User</w:t>
        </w:r>
        <w:r w:rsidR="00F94F3C">
          <w:rPr>
            <w:webHidden/>
          </w:rPr>
          <w:tab/>
        </w:r>
        <w:r w:rsidR="00D84F2B">
          <w:rPr>
            <w:webHidden/>
            <w:lang w:val="en-US"/>
          </w:rPr>
          <w:t>4</w:t>
        </w:r>
      </w:hyperlink>
    </w:p>
    <w:p w:rsidR="00F94F3C" w:rsidRDefault="00897DEA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398" w:history="1">
        <w:r w:rsidR="00F94F3C" w:rsidRPr="00F51C93">
          <w:rPr>
            <w:rStyle w:val="Hyperlink"/>
            <w:rFonts w:cs="Segoe UI"/>
          </w:rPr>
          <w:t>2.1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Mô tả</w:t>
        </w:r>
        <w:r w:rsidR="00F94F3C">
          <w:rPr>
            <w:webHidden/>
          </w:rPr>
          <w:tab/>
        </w:r>
        <w:r w:rsidR="00D84F2B">
          <w:rPr>
            <w:webHidden/>
            <w:lang w:val="en-US"/>
          </w:rPr>
          <w:t>4</w:t>
        </w:r>
      </w:hyperlink>
    </w:p>
    <w:p w:rsidR="00F94F3C" w:rsidRDefault="00897DEA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399" w:history="1">
        <w:r w:rsidR="00F94F3C" w:rsidRPr="00F51C93">
          <w:rPr>
            <w:rStyle w:val="Hyperlink"/>
            <w:rFonts w:cs="Segoe UI"/>
          </w:rPr>
          <w:t>2.2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Chi tiết</w:t>
        </w:r>
        <w:r w:rsidR="00F94F3C">
          <w:rPr>
            <w:webHidden/>
          </w:rPr>
          <w:tab/>
        </w:r>
        <w:r w:rsidR="00D84F2B">
          <w:rPr>
            <w:webHidden/>
            <w:lang w:val="en-US"/>
          </w:rPr>
          <w:t>4</w:t>
        </w:r>
      </w:hyperlink>
    </w:p>
    <w:p w:rsidR="00F94F3C" w:rsidRDefault="00897DEA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00" w:history="1">
        <w:r w:rsidR="00F94F3C" w:rsidRPr="00F51C93">
          <w:rPr>
            <w:rStyle w:val="Hyperlink"/>
            <w:rFonts w:cs="Segoe UI"/>
          </w:rPr>
          <w:t>2.3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Foreign keys</w:t>
        </w:r>
        <w:r w:rsidR="00F94F3C">
          <w:rPr>
            <w:webHidden/>
          </w:rPr>
          <w:tab/>
        </w:r>
        <w:r w:rsidR="00D84F2B">
          <w:rPr>
            <w:webHidden/>
            <w:lang w:val="en-US"/>
          </w:rPr>
          <w:t>4</w:t>
        </w:r>
      </w:hyperlink>
    </w:p>
    <w:p w:rsidR="00F94F3C" w:rsidRDefault="00897DEA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01" w:history="1">
        <w:r w:rsidR="00F94F3C" w:rsidRPr="00F51C93">
          <w:rPr>
            <w:rStyle w:val="Hyperlink"/>
            <w:rFonts w:cs="Segoe UI"/>
          </w:rPr>
          <w:t>2.4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Index</w:t>
        </w:r>
        <w:r w:rsidR="00F94F3C">
          <w:rPr>
            <w:webHidden/>
          </w:rPr>
          <w:tab/>
        </w:r>
        <w:r w:rsidR="00D84F2B">
          <w:rPr>
            <w:webHidden/>
            <w:lang w:val="en-US"/>
          </w:rPr>
          <w:t>4</w:t>
        </w:r>
      </w:hyperlink>
    </w:p>
    <w:p w:rsidR="00F94F3C" w:rsidRDefault="00897DEA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02" w:history="1">
        <w:r w:rsidR="00F94F3C" w:rsidRPr="00F51C93">
          <w:rPr>
            <w:rStyle w:val="Hyperlink"/>
          </w:rPr>
          <w:t>3</w:t>
        </w:r>
        <w:r w:rsidR="00F94F3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4A1E77">
          <w:rPr>
            <w:rStyle w:val="Hyperlink"/>
          </w:rPr>
          <w:t xml:space="preserve">Bảng </w:t>
        </w:r>
        <w:r w:rsidR="004A1E77">
          <w:rPr>
            <w:rStyle w:val="Hyperlink"/>
            <w:lang w:val="en-US"/>
          </w:rPr>
          <w:t>Role</w:t>
        </w:r>
        <w:r w:rsidR="00F94F3C">
          <w:rPr>
            <w:webHidden/>
          </w:rPr>
          <w:tab/>
        </w:r>
        <w:r w:rsidR="00847205">
          <w:rPr>
            <w:webHidden/>
            <w:lang w:val="en-US"/>
          </w:rPr>
          <w:t>5</w:t>
        </w:r>
      </w:hyperlink>
    </w:p>
    <w:p w:rsidR="00F94F3C" w:rsidRDefault="00897DEA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03" w:history="1">
        <w:r w:rsidR="00F94F3C" w:rsidRPr="00F51C93">
          <w:rPr>
            <w:rStyle w:val="Hyperlink"/>
            <w:rFonts w:cs="Segoe UI"/>
          </w:rPr>
          <w:t>3.1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Mô tả</w:t>
        </w:r>
        <w:r w:rsidR="00F94F3C">
          <w:rPr>
            <w:webHidden/>
          </w:rPr>
          <w:tab/>
        </w:r>
        <w:r w:rsidR="00847205">
          <w:rPr>
            <w:webHidden/>
            <w:lang w:val="en-US"/>
          </w:rPr>
          <w:t>5</w:t>
        </w:r>
      </w:hyperlink>
    </w:p>
    <w:p w:rsidR="00F94F3C" w:rsidRDefault="00897DEA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04" w:history="1">
        <w:r w:rsidR="00F94F3C" w:rsidRPr="00F51C93">
          <w:rPr>
            <w:rStyle w:val="Hyperlink"/>
            <w:rFonts w:cs="Segoe UI"/>
          </w:rPr>
          <w:t>3.2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Chi tiết</w:t>
        </w:r>
        <w:r w:rsidR="00F94F3C">
          <w:rPr>
            <w:webHidden/>
          </w:rPr>
          <w:tab/>
        </w:r>
        <w:r w:rsidR="00847205">
          <w:rPr>
            <w:webHidden/>
            <w:lang w:val="en-US"/>
          </w:rPr>
          <w:t>5</w:t>
        </w:r>
      </w:hyperlink>
    </w:p>
    <w:p w:rsidR="00F94F3C" w:rsidRDefault="00897DEA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05" w:history="1">
        <w:r w:rsidR="00F94F3C" w:rsidRPr="00F51C93">
          <w:rPr>
            <w:rStyle w:val="Hyperlink"/>
            <w:rFonts w:cs="Segoe UI"/>
          </w:rPr>
          <w:t>3.3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Foreign keys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_Toc422332405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5</w:t>
        </w:r>
        <w:r w:rsidR="00F94F3C">
          <w:rPr>
            <w:webHidden/>
          </w:rPr>
          <w:fldChar w:fldCharType="end"/>
        </w:r>
      </w:hyperlink>
    </w:p>
    <w:p w:rsidR="00F94F3C" w:rsidRDefault="00897DEA">
      <w:pPr>
        <w:pStyle w:val="TOC2"/>
        <w:rPr>
          <w:lang w:val="en-US"/>
        </w:rPr>
      </w:pPr>
      <w:hyperlink w:anchor="_Toc422332406" w:history="1">
        <w:r w:rsidR="00F94F3C" w:rsidRPr="00F51C93">
          <w:rPr>
            <w:rStyle w:val="Hyperlink"/>
            <w:rFonts w:cs="Segoe UI"/>
          </w:rPr>
          <w:t>3.4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Index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_Toc422332406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5</w:t>
        </w:r>
        <w:r w:rsidR="00F94F3C">
          <w:rPr>
            <w:webHidden/>
          </w:rPr>
          <w:fldChar w:fldCharType="end"/>
        </w:r>
      </w:hyperlink>
    </w:p>
    <w:p w:rsidR="00863F8B" w:rsidRDefault="00897DEA" w:rsidP="00863F8B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02" w:history="1">
        <w:r w:rsidR="00863F8B">
          <w:rPr>
            <w:rStyle w:val="Hyperlink"/>
            <w:lang w:val="en-US"/>
          </w:rPr>
          <w:t>4</w:t>
        </w:r>
        <w:r w:rsidR="00863F8B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863F8B">
          <w:rPr>
            <w:rStyle w:val="Hyperlink"/>
          </w:rPr>
          <w:t xml:space="preserve">Bảng </w:t>
        </w:r>
        <w:r w:rsidR="00E948D3">
          <w:rPr>
            <w:rStyle w:val="Hyperlink"/>
            <w:lang w:val="en-US"/>
          </w:rPr>
          <w:t>Permission</w:t>
        </w:r>
        <w:r w:rsidR="00863F8B">
          <w:rPr>
            <w:webHidden/>
          </w:rPr>
          <w:tab/>
        </w:r>
        <w:r w:rsidR="00863F8B">
          <w:rPr>
            <w:webHidden/>
            <w:lang w:val="en-US"/>
          </w:rPr>
          <w:t>5</w:t>
        </w:r>
      </w:hyperlink>
    </w:p>
    <w:p w:rsidR="00863F8B" w:rsidRDefault="00897DEA" w:rsidP="00863F8B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03" w:history="1">
        <w:r w:rsidR="007D2EC0">
          <w:rPr>
            <w:rStyle w:val="Hyperlink"/>
            <w:rFonts w:cs="Segoe UI"/>
            <w:lang w:val="en-US"/>
          </w:rPr>
          <w:t>4</w:t>
        </w:r>
        <w:r w:rsidR="00863F8B" w:rsidRPr="00F51C93">
          <w:rPr>
            <w:rStyle w:val="Hyperlink"/>
            <w:rFonts w:cs="Segoe UI"/>
          </w:rPr>
          <w:t>.1</w:t>
        </w:r>
        <w:r w:rsidR="00863F8B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863F8B" w:rsidRPr="00F51C93">
          <w:rPr>
            <w:rStyle w:val="Hyperlink"/>
          </w:rPr>
          <w:t>Mô tả</w:t>
        </w:r>
        <w:r w:rsidR="00863F8B">
          <w:rPr>
            <w:webHidden/>
          </w:rPr>
          <w:tab/>
        </w:r>
        <w:r w:rsidR="00863F8B">
          <w:rPr>
            <w:webHidden/>
            <w:lang w:val="en-US"/>
          </w:rPr>
          <w:t>5</w:t>
        </w:r>
      </w:hyperlink>
    </w:p>
    <w:p w:rsidR="00863F8B" w:rsidRDefault="00897DEA" w:rsidP="00863F8B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04" w:history="1">
        <w:r w:rsidR="007D2EC0">
          <w:rPr>
            <w:rStyle w:val="Hyperlink"/>
            <w:rFonts w:cs="Segoe UI"/>
            <w:lang w:val="en-US"/>
          </w:rPr>
          <w:t>4</w:t>
        </w:r>
        <w:r w:rsidR="00863F8B" w:rsidRPr="00F51C93">
          <w:rPr>
            <w:rStyle w:val="Hyperlink"/>
            <w:rFonts w:cs="Segoe UI"/>
          </w:rPr>
          <w:t>.2</w:t>
        </w:r>
        <w:r w:rsidR="00863F8B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863F8B" w:rsidRPr="00F51C93">
          <w:rPr>
            <w:rStyle w:val="Hyperlink"/>
          </w:rPr>
          <w:t>Chi tiết</w:t>
        </w:r>
        <w:r w:rsidR="00863F8B">
          <w:rPr>
            <w:webHidden/>
          </w:rPr>
          <w:tab/>
        </w:r>
        <w:r w:rsidR="00863F8B">
          <w:rPr>
            <w:webHidden/>
            <w:lang w:val="en-US"/>
          </w:rPr>
          <w:t>5</w:t>
        </w:r>
      </w:hyperlink>
    </w:p>
    <w:p w:rsidR="00863F8B" w:rsidRDefault="00897DEA" w:rsidP="00863F8B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05" w:history="1">
        <w:r w:rsidR="007D2EC0">
          <w:rPr>
            <w:rStyle w:val="Hyperlink"/>
            <w:rFonts w:cs="Segoe UI"/>
            <w:lang w:val="en-US"/>
          </w:rPr>
          <w:t>4</w:t>
        </w:r>
        <w:r w:rsidR="00863F8B" w:rsidRPr="00F51C93">
          <w:rPr>
            <w:rStyle w:val="Hyperlink"/>
            <w:rFonts w:cs="Segoe UI"/>
          </w:rPr>
          <w:t>.3</w:t>
        </w:r>
        <w:r w:rsidR="00863F8B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863F8B" w:rsidRPr="00F51C93">
          <w:rPr>
            <w:rStyle w:val="Hyperlink"/>
          </w:rPr>
          <w:t>Foreign keys</w:t>
        </w:r>
        <w:r w:rsidR="00863F8B">
          <w:rPr>
            <w:webHidden/>
          </w:rPr>
          <w:tab/>
        </w:r>
        <w:r w:rsidR="00863F8B">
          <w:rPr>
            <w:webHidden/>
          </w:rPr>
          <w:fldChar w:fldCharType="begin"/>
        </w:r>
        <w:r w:rsidR="00863F8B">
          <w:rPr>
            <w:webHidden/>
          </w:rPr>
          <w:instrText xml:space="preserve"> PAGEREF _Toc422332405 \h </w:instrText>
        </w:r>
        <w:r w:rsidR="00863F8B">
          <w:rPr>
            <w:webHidden/>
          </w:rPr>
        </w:r>
        <w:r w:rsidR="00863F8B">
          <w:rPr>
            <w:webHidden/>
          </w:rPr>
          <w:fldChar w:fldCharType="separate"/>
        </w:r>
        <w:r w:rsidR="00863F8B">
          <w:rPr>
            <w:webHidden/>
          </w:rPr>
          <w:t>5</w:t>
        </w:r>
        <w:r w:rsidR="00863F8B">
          <w:rPr>
            <w:webHidden/>
          </w:rPr>
          <w:fldChar w:fldCharType="end"/>
        </w:r>
      </w:hyperlink>
    </w:p>
    <w:p w:rsidR="00863F8B" w:rsidRDefault="00897DEA" w:rsidP="00863F8B">
      <w:pPr>
        <w:pStyle w:val="TOC2"/>
        <w:rPr>
          <w:lang w:val="en-US"/>
        </w:rPr>
      </w:pPr>
      <w:hyperlink w:anchor="_Toc422332406" w:history="1">
        <w:r w:rsidR="007D2EC0">
          <w:rPr>
            <w:rStyle w:val="Hyperlink"/>
            <w:rFonts w:cs="Segoe UI"/>
            <w:lang w:val="en-US"/>
          </w:rPr>
          <w:t>4</w:t>
        </w:r>
        <w:r w:rsidR="00863F8B" w:rsidRPr="00F51C93">
          <w:rPr>
            <w:rStyle w:val="Hyperlink"/>
            <w:rFonts w:cs="Segoe UI"/>
          </w:rPr>
          <w:t>.4</w:t>
        </w:r>
        <w:r w:rsidR="00863F8B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863F8B" w:rsidRPr="00F51C93">
          <w:rPr>
            <w:rStyle w:val="Hyperlink"/>
          </w:rPr>
          <w:t>Index</w:t>
        </w:r>
        <w:r w:rsidR="00863F8B">
          <w:rPr>
            <w:webHidden/>
          </w:rPr>
          <w:tab/>
        </w:r>
        <w:r w:rsidR="00863F8B">
          <w:rPr>
            <w:webHidden/>
          </w:rPr>
          <w:fldChar w:fldCharType="begin"/>
        </w:r>
        <w:r w:rsidR="00863F8B">
          <w:rPr>
            <w:webHidden/>
          </w:rPr>
          <w:instrText xml:space="preserve"> PAGEREF _Toc422332406 \h </w:instrText>
        </w:r>
        <w:r w:rsidR="00863F8B">
          <w:rPr>
            <w:webHidden/>
          </w:rPr>
        </w:r>
        <w:r w:rsidR="00863F8B">
          <w:rPr>
            <w:webHidden/>
          </w:rPr>
          <w:fldChar w:fldCharType="separate"/>
        </w:r>
        <w:r w:rsidR="00863F8B">
          <w:rPr>
            <w:webHidden/>
          </w:rPr>
          <w:t>5</w:t>
        </w:r>
        <w:r w:rsidR="00863F8B">
          <w:rPr>
            <w:webHidden/>
          </w:rPr>
          <w:fldChar w:fldCharType="end"/>
        </w:r>
      </w:hyperlink>
    </w:p>
    <w:p w:rsidR="00863F8B" w:rsidRDefault="00897DEA" w:rsidP="00863F8B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02" w:history="1">
        <w:r w:rsidR="002002DB">
          <w:rPr>
            <w:rStyle w:val="Hyperlink"/>
            <w:lang w:val="en-US"/>
          </w:rPr>
          <w:t>5</w:t>
        </w:r>
        <w:r w:rsidR="00863F8B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863F8B">
          <w:rPr>
            <w:rStyle w:val="Hyperlink"/>
          </w:rPr>
          <w:t xml:space="preserve">Bảng </w:t>
        </w:r>
        <w:r w:rsidR="00D040E7">
          <w:rPr>
            <w:rStyle w:val="Hyperlink"/>
            <w:lang w:val="en-US"/>
          </w:rPr>
          <w:t>user_</w:t>
        </w:r>
        <w:r w:rsidR="00863F8B">
          <w:rPr>
            <w:rStyle w:val="Hyperlink"/>
            <w:lang w:val="en-US"/>
          </w:rPr>
          <w:t>Role</w:t>
        </w:r>
        <w:r w:rsidR="00863F8B">
          <w:rPr>
            <w:webHidden/>
          </w:rPr>
          <w:tab/>
        </w:r>
        <w:r w:rsidR="00863F8B">
          <w:rPr>
            <w:webHidden/>
            <w:lang w:val="en-US"/>
          </w:rPr>
          <w:t>5</w:t>
        </w:r>
      </w:hyperlink>
    </w:p>
    <w:p w:rsidR="00863F8B" w:rsidRDefault="00897DEA" w:rsidP="00863F8B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03" w:history="1">
        <w:r w:rsidR="007D2EC0">
          <w:rPr>
            <w:rStyle w:val="Hyperlink"/>
            <w:rFonts w:cs="Segoe UI"/>
            <w:lang w:val="en-US"/>
          </w:rPr>
          <w:t>5</w:t>
        </w:r>
        <w:r w:rsidR="00863F8B" w:rsidRPr="00F51C93">
          <w:rPr>
            <w:rStyle w:val="Hyperlink"/>
            <w:rFonts w:cs="Segoe UI"/>
          </w:rPr>
          <w:t>.1</w:t>
        </w:r>
        <w:r w:rsidR="00863F8B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863F8B" w:rsidRPr="00F51C93">
          <w:rPr>
            <w:rStyle w:val="Hyperlink"/>
          </w:rPr>
          <w:t>Mô tả</w:t>
        </w:r>
        <w:r w:rsidR="00863F8B">
          <w:rPr>
            <w:webHidden/>
          </w:rPr>
          <w:tab/>
        </w:r>
        <w:r w:rsidR="00863F8B">
          <w:rPr>
            <w:webHidden/>
            <w:lang w:val="en-US"/>
          </w:rPr>
          <w:t>5</w:t>
        </w:r>
      </w:hyperlink>
    </w:p>
    <w:p w:rsidR="00863F8B" w:rsidRDefault="00897DEA" w:rsidP="00863F8B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04" w:history="1">
        <w:r w:rsidR="007D2EC0">
          <w:rPr>
            <w:rStyle w:val="Hyperlink"/>
            <w:rFonts w:cs="Segoe UI"/>
            <w:lang w:val="en-US"/>
          </w:rPr>
          <w:t>5</w:t>
        </w:r>
        <w:r w:rsidR="00863F8B" w:rsidRPr="00F51C93">
          <w:rPr>
            <w:rStyle w:val="Hyperlink"/>
            <w:rFonts w:cs="Segoe UI"/>
          </w:rPr>
          <w:t>.2</w:t>
        </w:r>
        <w:r w:rsidR="00863F8B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863F8B" w:rsidRPr="00F51C93">
          <w:rPr>
            <w:rStyle w:val="Hyperlink"/>
          </w:rPr>
          <w:t>Chi tiết</w:t>
        </w:r>
        <w:r w:rsidR="00863F8B">
          <w:rPr>
            <w:webHidden/>
          </w:rPr>
          <w:tab/>
        </w:r>
        <w:r w:rsidR="00863F8B">
          <w:rPr>
            <w:webHidden/>
            <w:lang w:val="en-US"/>
          </w:rPr>
          <w:t>5</w:t>
        </w:r>
      </w:hyperlink>
    </w:p>
    <w:p w:rsidR="00863F8B" w:rsidRDefault="00897DEA" w:rsidP="00863F8B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05" w:history="1">
        <w:r w:rsidR="007D2EC0">
          <w:rPr>
            <w:rStyle w:val="Hyperlink"/>
            <w:rFonts w:cs="Segoe UI"/>
            <w:lang w:val="en-US"/>
          </w:rPr>
          <w:t>5</w:t>
        </w:r>
        <w:r w:rsidR="00863F8B" w:rsidRPr="00F51C93">
          <w:rPr>
            <w:rStyle w:val="Hyperlink"/>
            <w:rFonts w:cs="Segoe UI"/>
          </w:rPr>
          <w:t>.3</w:t>
        </w:r>
        <w:r w:rsidR="00863F8B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863F8B" w:rsidRPr="00F51C93">
          <w:rPr>
            <w:rStyle w:val="Hyperlink"/>
          </w:rPr>
          <w:t>Foreign keys</w:t>
        </w:r>
        <w:r w:rsidR="00863F8B">
          <w:rPr>
            <w:webHidden/>
          </w:rPr>
          <w:tab/>
        </w:r>
        <w:r w:rsidR="00863F8B">
          <w:rPr>
            <w:webHidden/>
          </w:rPr>
          <w:fldChar w:fldCharType="begin"/>
        </w:r>
        <w:r w:rsidR="00863F8B">
          <w:rPr>
            <w:webHidden/>
          </w:rPr>
          <w:instrText xml:space="preserve"> PAGEREF _Toc422332405 \h </w:instrText>
        </w:r>
        <w:r w:rsidR="00863F8B">
          <w:rPr>
            <w:webHidden/>
          </w:rPr>
        </w:r>
        <w:r w:rsidR="00863F8B">
          <w:rPr>
            <w:webHidden/>
          </w:rPr>
          <w:fldChar w:fldCharType="separate"/>
        </w:r>
        <w:r w:rsidR="00863F8B">
          <w:rPr>
            <w:webHidden/>
          </w:rPr>
          <w:t>5</w:t>
        </w:r>
        <w:r w:rsidR="00863F8B">
          <w:rPr>
            <w:webHidden/>
          </w:rPr>
          <w:fldChar w:fldCharType="end"/>
        </w:r>
      </w:hyperlink>
    </w:p>
    <w:p w:rsidR="00863F8B" w:rsidRPr="00863F8B" w:rsidRDefault="00897DEA" w:rsidP="00863F8B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US" w:eastAsia="en-GB"/>
        </w:rPr>
      </w:pPr>
      <w:hyperlink w:anchor="_Toc422332406" w:history="1">
        <w:r w:rsidR="007D2EC0">
          <w:rPr>
            <w:rStyle w:val="Hyperlink"/>
            <w:rFonts w:cs="Segoe UI"/>
            <w:lang w:val="en-US"/>
          </w:rPr>
          <w:t>5</w:t>
        </w:r>
        <w:r w:rsidR="00863F8B" w:rsidRPr="00F51C93">
          <w:rPr>
            <w:rStyle w:val="Hyperlink"/>
            <w:rFonts w:cs="Segoe UI"/>
          </w:rPr>
          <w:t>.4</w:t>
        </w:r>
        <w:r w:rsidR="00863F8B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863F8B" w:rsidRPr="00F51C93">
          <w:rPr>
            <w:rStyle w:val="Hyperlink"/>
          </w:rPr>
          <w:t>Index</w:t>
        </w:r>
        <w:r w:rsidR="00863F8B">
          <w:rPr>
            <w:webHidden/>
          </w:rPr>
          <w:tab/>
        </w:r>
        <w:r w:rsidR="00863F8B">
          <w:rPr>
            <w:webHidden/>
          </w:rPr>
          <w:fldChar w:fldCharType="begin"/>
        </w:r>
        <w:r w:rsidR="00863F8B">
          <w:rPr>
            <w:webHidden/>
          </w:rPr>
          <w:instrText xml:space="preserve"> PAGEREF _Toc422332406 \h </w:instrText>
        </w:r>
        <w:r w:rsidR="00863F8B">
          <w:rPr>
            <w:webHidden/>
          </w:rPr>
        </w:r>
        <w:r w:rsidR="00863F8B">
          <w:rPr>
            <w:webHidden/>
          </w:rPr>
          <w:fldChar w:fldCharType="separate"/>
        </w:r>
        <w:r w:rsidR="00863F8B">
          <w:rPr>
            <w:webHidden/>
          </w:rPr>
          <w:t>5</w:t>
        </w:r>
        <w:r w:rsidR="00863F8B">
          <w:rPr>
            <w:webHidden/>
          </w:rPr>
          <w:fldChar w:fldCharType="end"/>
        </w:r>
      </w:hyperlink>
    </w:p>
    <w:p w:rsidR="00863F8B" w:rsidRDefault="00897DEA" w:rsidP="00863F8B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02" w:history="1">
        <w:r w:rsidR="007D2EC0">
          <w:rPr>
            <w:rStyle w:val="Hyperlink"/>
            <w:lang w:val="en-US"/>
          </w:rPr>
          <w:t>6</w:t>
        </w:r>
        <w:r w:rsidR="00863F8B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863F8B">
          <w:rPr>
            <w:rStyle w:val="Hyperlink"/>
          </w:rPr>
          <w:t xml:space="preserve">Bảng </w:t>
        </w:r>
        <w:r w:rsidR="00863F8B">
          <w:rPr>
            <w:rStyle w:val="Hyperlink"/>
            <w:lang w:val="en-US"/>
          </w:rPr>
          <w:t>Role</w:t>
        </w:r>
        <w:r w:rsidR="002F2BE6">
          <w:rPr>
            <w:rStyle w:val="Hyperlink"/>
            <w:lang w:val="en-US"/>
          </w:rPr>
          <w:t>_permission</w:t>
        </w:r>
        <w:r w:rsidR="00863F8B">
          <w:rPr>
            <w:webHidden/>
          </w:rPr>
          <w:tab/>
        </w:r>
        <w:r w:rsidR="00863F8B">
          <w:rPr>
            <w:webHidden/>
            <w:lang w:val="en-US"/>
          </w:rPr>
          <w:t>5</w:t>
        </w:r>
      </w:hyperlink>
    </w:p>
    <w:p w:rsidR="00863F8B" w:rsidRDefault="00897DEA" w:rsidP="00863F8B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03" w:history="1">
        <w:r w:rsidR="007D2EC0">
          <w:rPr>
            <w:rStyle w:val="Hyperlink"/>
            <w:rFonts w:cs="Segoe UI"/>
            <w:lang w:val="en-US"/>
          </w:rPr>
          <w:t>6</w:t>
        </w:r>
        <w:r w:rsidR="00863F8B" w:rsidRPr="00F51C93">
          <w:rPr>
            <w:rStyle w:val="Hyperlink"/>
            <w:rFonts w:cs="Segoe UI"/>
          </w:rPr>
          <w:t>.1</w:t>
        </w:r>
        <w:r w:rsidR="00863F8B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863F8B" w:rsidRPr="00F51C93">
          <w:rPr>
            <w:rStyle w:val="Hyperlink"/>
          </w:rPr>
          <w:t>Mô tả</w:t>
        </w:r>
        <w:r w:rsidR="00863F8B">
          <w:rPr>
            <w:webHidden/>
          </w:rPr>
          <w:tab/>
        </w:r>
        <w:r w:rsidR="00863F8B">
          <w:rPr>
            <w:webHidden/>
            <w:lang w:val="en-US"/>
          </w:rPr>
          <w:t>5</w:t>
        </w:r>
      </w:hyperlink>
    </w:p>
    <w:p w:rsidR="00863F8B" w:rsidRDefault="00897DEA" w:rsidP="00863F8B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04" w:history="1">
        <w:r w:rsidR="007D2EC0">
          <w:rPr>
            <w:rStyle w:val="Hyperlink"/>
            <w:rFonts w:cs="Segoe UI"/>
            <w:lang w:val="en-US"/>
          </w:rPr>
          <w:t>6</w:t>
        </w:r>
        <w:r w:rsidR="00863F8B" w:rsidRPr="00F51C93">
          <w:rPr>
            <w:rStyle w:val="Hyperlink"/>
            <w:rFonts w:cs="Segoe UI"/>
          </w:rPr>
          <w:t>.2</w:t>
        </w:r>
        <w:r w:rsidR="00863F8B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863F8B" w:rsidRPr="00F51C93">
          <w:rPr>
            <w:rStyle w:val="Hyperlink"/>
          </w:rPr>
          <w:t>Chi tiết</w:t>
        </w:r>
        <w:r w:rsidR="00863F8B">
          <w:rPr>
            <w:webHidden/>
          </w:rPr>
          <w:tab/>
        </w:r>
        <w:r w:rsidR="00863F8B">
          <w:rPr>
            <w:webHidden/>
            <w:lang w:val="en-US"/>
          </w:rPr>
          <w:t>5</w:t>
        </w:r>
      </w:hyperlink>
    </w:p>
    <w:p w:rsidR="00863F8B" w:rsidRDefault="00897DEA" w:rsidP="00863F8B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05" w:history="1">
        <w:r w:rsidR="007D2EC0">
          <w:rPr>
            <w:rStyle w:val="Hyperlink"/>
            <w:rFonts w:cs="Segoe UI"/>
            <w:lang w:val="en-US"/>
          </w:rPr>
          <w:t>6</w:t>
        </w:r>
        <w:r w:rsidR="00863F8B" w:rsidRPr="00F51C93">
          <w:rPr>
            <w:rStyle w:val="Hyperlink"/>
            <w:rFonts w:cs="Segoe UI"/>
          </w:rPr>
          <w:t>.3</w:t>
        </w:r>
        <w:r w:rsidR="00863F8B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863F8B" w:rsidRPr="00F51C93">
          <w:rPr>
            <w:rStyle w:val="Hyperlink"/>
          </w:rPr>
          <w:t>Foreign keys</w:t>
        </w:r>
        <w:r w:rsidR="00863F8B">
          <w:rPr>
            <w:webHidden/>
          </w:rPr>
          <w:tab/>
        </w:r>
        <w:r w:rsidR="00863F8B">
          <w:rPr>
            <w:webHidden/>
          </w:rPr>
          <w:fldChar w:fldCharType="begin"/>
        </w:r>
        <w:r w:rsidR="00863F8B">
          <w:rPr>
            <w:webHidden/>
          </w:rPr>
          <w:instrText xml:space="preserve"> PAGEREF _Toc422332405 \h </w:instrText>
        </w:r>
        <w:r w:rsidR="00863F8B">
          <w:rPr>
            <w:webHidden/>
          </w:rPr>
        </w:r>
        <w:r w:rsidR="00863F8B">
          <w:rPr>
            <w:webHidden/>
          </w:rPr>
          <w:fldChar w:fldCharType="separate"/>
        </w:r>
        <w:r w:rsidR="00863F8B">
          <w:rPr>
            <w:webHidden/>
          </w:rPr>
          <w:t>5</w:t>
        </w:r>
        <w:r w:rsidR="00863F8B">
          <w:rPr>
            <w:webHidden/>
          </w:rPr>
          <w:fldChar w:fldCharType="end"/>
        </w:r>
      </w:hyperlink>
    </w:p>
    <w:p w:rsidR="00863F8B" w:rsidRPr="00B0602E" w:rsidRDefault="00897DEA" w:rsidP="00B0602E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US" w:eastAsia="en-GB"/>
        </w:rPr>
      </w:pPr>
      <w:hyperlink w:anchor="_Toc422332406" w:history="1">
        <w:r w:rsidR="007D2EC0">
          <w:rPr>
            <w:rStyle w:val="Hyperlink"/>
            <w:rFonts w:cs="Segoe UI"/>
            <w:lang w:val="en-US"/>
          </w:rPr>
          <w:t>6</w:t>
        </w:r>
        <w:r w:rsidR="00863F8B" w:rsidRPr="00F51C93">
          <w:rPr>
            <w:rStyle w:val="Hyperlink"/>
            <w:rFonts w:cs="Segoe UI"/>
          </w:rPr>
          <w:t>.4</w:t>
        </w:r>
        <w:r w:rsidR="00863F8B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863F8B" w:rsidRPr="00F51C93">
          <w:rPr>
            <w:rStyle w:val="Hyperlink"/>
          </w:rPr>
          <w:t>Index</w:t>
        </w:r>
        <w:r w:rsidR="00863F8B">
          <w:rPr>
            <w:webHidden/>
          </w:rPr>
          <w:tab/>
        </w:r>
        <w:r w:rsidR="00863F8B">
          <w:rPr>
            <w:webHidden/>
          </w:rPr>
          <w:fldChar w:fldCharType="begin"/>
        </w:r>
        <w:r w:rsidR="00863F8B">
          <w:rPr>
            <w:webHidden/>
          </w:rPr>
          <w:instrText xml:space="preserve"> PAGEREF _Toc422332406 \h </w:instrText>
        </w:r>
        <w:r w:rsidR="00863F8B">
          <w:rPr>
            <w:webHidden/>
          </w:rPr>
        </w:r>
        <w:r w:rsidR="00863F8B">
          <w:rPr>
            <w:webHidden/>
          </w:rPr>
          <w:fldChar w:fldCharType="separate"/>
        </w:r>
        <w:r w:rsidR="00863F8B">
          <w:rPr>
            <w:webHidden/>
          </w:rPr>
          <w:t>5</w:t>
        </w:r>
        <w:r w:rsidR="00863F8B">
          <w:rPr>
            <w:webHidden/>
          </w:rPr>
          <w:fldChar w:fldCharType="end"/>
        </w:r>
      </w:hyperlink>
    </w:p>
    <w:p w:rsidR="00F94F3C" w:rsidRDefault="00897DEA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07" w:history="1">
        <w:r w:rsidR="007D2EC0">
          <w:rPr>
            <w:rStyle w:val="Hyperlink"/>
            <w:lang w:val="en-US"/>
          </w:rPr>
          <w:t>7</w:t>
        </w:r>
        <w:r w:rsidR="00F94F3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416E5E">
          <w:rPr>
            <w:rStyle w:val="Hyperlink"/>
          </w:rPr>
          <w:t xml:space="preserve">Bảng </w:t>
        </w:r>
        <w:r w:rsidR="00884FBA">
          <w:rPr>
            <w:rStyle w:val="Hyperlink"/>
            <w:lang w:val="en-US"/>
          </w:rPr>
          <w:t>Candidate</w:t>
        </w:r>
        <w:r w:rsidR="00F94F3C">
          <w:rPr>
            <w:webHidden/>
          </w:rPr>
          <w:tab/>
        </w:r>
        <w:r w:rsidR="00491713">
          <w:rPr>
            <w:webHidden/>
            <w:lang w:val="en-US"/>
          </w:rPr>
          <w:t>6</w:t>
        </w:r>
      </w:hyperlink>
    </w:p>
    <w:p w:rsidR="00F94F3C" w:rsidRDefault="00897DEA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08" w:history="1">
        <w:r w:rsidR="007D2EC0">
          <w:rPr>
            <w:rStyle w:val="Hyperlink"/>
            <w:rFonts w:cs="Segoe UI"/>
            <w:lang w:val="en-US"/>
          </w:rPr>
          <w:t>7</w:t>
        </w:r>
        <w:r w:rsidR="00F94F3C" w:rsidRPr="00F51C93">
          <w:rPr>
            <w:rStyle w:val="Hyperlink"/>
            <w:rFonts w:cs="Segoe UI"/>
          </w:rPr>
          <w:t>.1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Mô tả</w:t>
        </w:r>
        <w:r w:rsidR="00F94F3C">
          <w:rPr>
            <w:webHidden/>
          </w:rPr>
          <w:tab/>
        </w:r>
        <w:r w:rsidR="00491713">
          <w:rPr>
            <w:webHidden/>
            <w:lang w:val="en-US"/>
          </w:rPr>
          <w:t>6</w:t>
        </w:r>
      </w:hyperlink>
    </w:p>
    <w:p w:rsidR="00F94F3C" w:rsidRDefault="00897DEA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09" w:history="1">
        <w:r w:rsidR="007D2EC0">
          <w:rPr>
            <w:rStyle w:val="Hyperlink"/>
            <w:rFonts w:cs="Segoe UI"/>
            <w:lang w:val="en-US"/>
          </w:rPr>
          <w:t>7</w:t>
        </w:r>
        <w:r w:rsidR="00F94F3C" w:rsidRPr="00F51C93">
          <w:rPr>
            <w:rStyle w:val="Hyperlink"/>
            <w:rFonts w:cs="Segoe UI"/>
          </w:rPr>
          <w:t>.2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Chi tiết</w:t>
        </w:r>
        <w:r w:rsidR="00F94F3C">
          <w:rPr>
            <w:webHidden/>
          </w:rPr>
          <w:tab/>
        </w:r>
        <w:r w:rsidR="00491713">
          <w:rPr>
            <w:webHidden/>
            <w:lang w:val="en-US"/>
          </w:rPr>
          <w:t>6</w:t>
        </w:r>
      </w:hyperlink>
    </w:p>
    <w:p w:rsidR="00F94F3C" w:rsidRDefault="00897DEA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10" w:history="1">
        <w:r w:rsidR="007D2EC0">
          <w:rPr>
            <w:rStyle w:val="Hyperlink"/>
            <w:rFonts w:cs="Segoe UI"/>
            <w:lang w:val="en-US"/>
          </w:rPr>
          <w:t>7</w:t>
        </w:r>
        <w:r w:rsidR="00F94F3C" w:rsidRPr="00F51C93">
          <w:rPr>
            <w:rStyle w:val="Hyperlink"/>
            <w:rFonts w:cs="Segoe UI"/>
          </w:rPr>
          <w:t>.3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Foreign keys</w:t>
        </w:r>
        <w:r w:rsidR="00F94F3C">
          <w:rPr>
            <w:webHidden/>
          </w:rPr>
          <w:tab/>
        </w:r>
        <w:r w:rsidR="00491713">
          <w:rPr>
            <w:webHidden/>
            <w:lang w:val="en-US"/>
          </w:rPr>
          <w:t>6</w:t>
        </w:r>
      </w:hyperlink>
    </w:p>
    <w:p w:rsidR="00F94F3C" w:rsidRDefault="00897DEA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11" w:history="1">
        <w:r w:rsidR="00035F78">
          <w:rPr>
            <w:rStyle w:val="Hyperlink"/>
            <w:rFonts w:cs="Segoe UI"/>
            <w:lang w:val="en-US"/>
          </w:rPr>
          <w:t>7</w:t>
        </w:r>
        <w:r w:rsidR="00F94F3C" w:rsidRPr="00F51C93">
          <w:rPr>
            <w:rStyle w:val="Hyperlink"/>
            <w:rFonts w:cs="Segoe UI"/>
          </w:rPr>
          <w:t>.4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Index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_Toc422332411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6</w:t>
        </w:r>
        <w:r w:rsidR="00F94F3C">
          <w:rPr>
            <w:webHidden/>
          </w:rPr>
          <w:fldChar w:fldCharType="end"/>
        </w:r>
      </w:hyperlink>
    </w:p>
    <w:p w:rsidR="00F94F3C" w:rsidRDefault="00897DEA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12" w:history="1">
        <w:r w:rsidR="00D73DF3">
          <w:rPr>
            <w:rStyle w:val="Hyperlink"/>
            <w:lang w:val="en-US"/>
          </w:rPr>
          <w:t>8</w:t>
        </w:r>
        <w:r w:rsidR="00F94F3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 xml:space="preserve">Bảng </w:t>
        </w:r>
        <w:r w:rsidR="00CB587E" w:rsidRPr="00CB587E">
          <w:rPr>
            <w:rStyle w:val="Hyperlink"/>
            <w:lang w:val="en-US"/>
          </w:rPr>
          <w:t>Employer</w:t>
        </w:r>
        <w:r w:rsidR="00F94F3C">
          <w:rPr>
            <w:webHidden/>
          </w:rPr>
          <w:tab/>
        </w:r>
        <w:r w:rsidR="006211ED">
          <w:rPr>
            <w:webHidden/>
            <w:lang w:val="en-US"/>
          </w:rPr>
          <w:t>7</w:t>
        </w:r>
      </w:hyperlink>
    </w:p>
    <w:p w:rsidR="00F94F3C" w:rsidRDefault="00897DEA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13" w:history="1">
        <w:r w:rsidR="00D73DF3">
          <w:rPr>
            <w:rStyle w:val="Hyperlink"/>
            <w:rFonts w:cs="Segoe UI"/>
            <w:lang w:val="en-US"/>
          </w:rPr>
          <w:t>8</w:t>
        </w:r>
        <w:r w:rsidR="00F94F3C" w:rsidRPr="00F51C93">
          <w:rPr>
            <w:rStyle w:val="Hyperlink"/>
            <w:rFonts w:cs="Segoe UI"/>
          </w:rPr>
          <w:t>.1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Mô tả</w:t>
        </w:r>
        <w:r w:rsidR="00F94F3C">
          <w:rPr>
            <w:webHidden/>
          </w:rPr>
          <w:tab/>
        </w:r>
        <w:r w:rsidR="006211ED">
          <w:rPr>
            <w:webHidden/>
            <w:lang w:val="en-US"/>
          </w:rPr>
          <w:t>7</w:t>
        </w:r>
      </w:hyperlink>
    </w:p>
    <w:p w:rsidR="00F94F3C" w:rsidRDefault="00897DEA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14" w:history="1">
        <w:r w:rsidR="00D73DF3">
          <w:rPr>
            <w:rStyle w:val="Hyperlink"/>
            <w:rFonts w:cs="Segoe UI"/>
            <w:lang w:val="en-US"/>
          </w:rPr>
          <w:t>8</w:t>
        </w:r>
        <w:r w:rsidR="00F94F3C" w:rsidRPr="00F51C93">
          <w:rPr>
            <w:rStyle w:val="Hyperlink"/>
            <w:rFonts w:cs="Segoe UI"/>
          </w:rPr>
          <w:t>.2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Chi tiết</w:t>
        </w:r>
        <w:r w:rsidR="00F94F3C">
          <w:rPr>
            <w:webHidden/>
          </w:rPr>
          <w:tab/>
        </w:r>
        <w:r w:rsidR="006211ED">
          <w:rPr>
            <w:webHidden/>
            <w:lang w:val="en-US"/>
          </w:rPr>
          <w:t>7</w:t>
        </w:r>
      </w:hyperlink>
    </w:p>
    <w:p w:rsidR="00F94F3C" w:rsidRDefault="00897DEA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15" w:history="1">
        <w:r w:rsidR="00D73DF3">
          <w:rPr>
            <w:rStyle w:val="Hyperlink"/>
            <w:rFonts w:cs="Segoe UI"/>
            <w:lang w:val="en-US"/>
          </w:rPr>
          <w:t>8</w:t>
        </w:r>
        <w:r w:rsidR="00F94F3C" w:rsidRPr="00F51C93">
          <w:rPr>
            <w:rStyle w:val="Hyperlink"/>
            <w:rFonts w:cs="Segoe UI"/>
          </w:rPr>
          <w:t>.3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Foreign keys</w:t>
        </w:r>
        <w:r w:rsidR="00F94F3C">
          <w:rPr>
            <w:webHidden/>
          </w:rPr>
          <w:tab/>
        </w:r>
        <w:r w:rsidR="006211ED">
          <w:rPr>
            <w:webHidden/>
            <w:lang w:val="en-US"/>
          </w:rPr>
          <w:t>7</w:t>
        </w:r>
      </w:hyperlink>
    </w:p>
    <w:p w:rsidR="00F94F3C" w:rsidRDefault="00897DEA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16" w:history="1">
        <w:r w:rsidR="00D73DF3">
          <w:rPr>
            <w:rStyle w:val="Hyperlink"/>
            <w:rFonts w:cs="Segoe UI"/>
            <w:lang w:val="en-US"/>
          </w:rPr>
          <w:t>8</w:t>
        </w:r>
        <w:r w:rsidR="00F94F3C" w:rsidRPr="00F51C93">
          <w:rPr>
            <w:rStyle w:val="Hyperlink"/>
            <w:rFonts w:cs="Segoe UI"/>
          </w:rPr>
          <w:t>.4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Index</w:t>
        </w:r>
        <w:r w:rsidR="00F94F3C">
          <w:rPr>
            <w:webHidden/>
          </w:rPr>
          <w:tab/>
        </w:r>
        <w:r w:rsidR="006211ED">
          <w:rPr>
            <w:webHidden/>
            <w:lang w:val="en-US"/>
          </w:rPr>
          <w:t>7</w:t>
        </w:r>
      </w:hyperlink>
    </w:p>
    <w:p w:rsidR="00F94F3C" w:rsidRDefault="00897DEA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17" w:history="1">
        <w:r w:rsidR="00D73DF3">
          <w:rPr>
            <w:rStyle w:val="Hyperlink"/>
            <w:lang w:val="en-US"/>
          </w:rPr>
          <w:t>9</w:t>
        </w:r>
        <w:r w:rsidR="00F94F3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 xml:space="preserve">Bảng </w:t>
        </w:r>
        <w:r w:rsidR="00067BFB">
          <w:rPr>
            <w:rStyle w:val="Hyperlink"/>
          </w:rPr>
          <w:t>Experien</w:t>
        </w:r>
        <w:r w:rsidR="00924D06">
          <w:rPr>
            <w:rStyle w:val="Hyperlink"/>
            <w:lang w:val="en-US"/>
          </w:rPr>
          <w:t>CE</w:t>
        </w:r>
        <w:r w:rsidR="00F94F3C">
          <w:rPr>
            <w:webHidden/>
          </w:rPr>
          <w:tab/>
        </w:r>
        <w:r w:rsidR="006211ED">
          <w:rPr>
            <w:webHidden/>
            <w:lang w:val="en-US"/>
          </w:rPr>
          <w:t>8</w:t>
        </w:r>
      </w:hyperlink>
    </w:p>
    <w:p w:rsidR="00F94F3C" w:rsidRDefault="00897DEA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18" w:history="1">
        <w:r w:rsidR="00D73DF3">
          <w:rPr>
            <w:rStyle w:val="Hyperlink"/>
            <w:rFonts w:cs="Segoe UI"/>
            <w:lang w:val="en-US"/>
          </w:rPr>
          <w:t>9</w:t>
        </w:r>
        <w:r w:rsidR="00F94F3C" w:rsidRPr="00F51C93">
          <w:rPr>
            <w:rStyle w:val="Hyperlink"/>
            <w:rFonts w:cs="Segoe UI"/>
          </w:rPr>
          <w:t>.1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Mô tả</w:t>
        </w:r>
        <w:r w:rsidR="00F94F3C">
          <w:rPr>
            <w:webHidden/>
          </w:rPr>
          <w:tab/>
        </w:r>
        <w:r w:rsidR="00D16EA7">
          <w:rPr>
            <w:webHidden/>
            <w:lang w:val="en-US"/>
          </w:rPr>
          <w:t>8</w:t>
        </w:r>
      </w:hyperlink>
    </w:p>
    <w:p w:rsidR="00F94F3C" w:rsidRDefault="00897DEA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19" w:history="1">
        <w:r w:rsidR="00D73DF3">
          <w:rPr>
            <w:rStyle w:val="Hyperlink"/>
            <w:rFonts w:cs="Segoe UI"/>
            <w:lang w:val="en-US"/>
          </w:rPr>
          <w:t>9</w:t>
        </w:r>
        <w:r w:rsidR="00F94F3C" w:rsidRPr="00F51C93">
          <w:rPr>
            <w:rStyle w:val="Hyperlink"/>
            <w:rFonts w:cs="Segoe UI"/>
          </w:rPr>
          <w:t>.2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Chi tiết</w:t>
        </w:r>
        <w:r w:rsidR="00F94F3C">
          <w:rPr>
            <w:webHidden/>
          </w:rPr>
          <w:tab/>
        </w:r>
        <w:r w:rsidR="00D16EA7">
          <w:rPr>
            <w:webHidden/>
            <w:lang w:val="en-US"/>
          </w:rPr>
          <w:t>8</w:t>
        </w:r>
      </w:hyperlink>
    </w:p>
    <w:p w:rsidR="00F94F3C" w:rsidRDefault="00897DEA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20" w:history="1">
        <w:r w:rsidR="00D73DF3">
          <w:rPr>
            <w:rStyle w:val="Hyperlink"/>
            <w:rFonts w:cs="Segoe UI"/>
            <w:lang w:val="en-US"/>
          </w:rPr>
          <w:t>9</w:t>
        </w:r>
        <w:r w:rsidR="00F94F3C" w:rsidRPr="00F51C93">
          <w:rPr>
            <w:rStyle w:val="Hyperlink"/>
            <w:rFonts w:cs="Segoe UI"/>
          </w:rPr>
          <w:t>.3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Foreign keys</w:t>
        </w:r>
        <w:r w:rsidR="00F94F3C">
          <w:rPr>
            <w:webHidden/>
          </w:rPr>
          <w:tab/>
        </w:r>
        <w:r w:rsidR="00D16EA7">
          <w:rPr>
            <w:webHidden/>
            <w:lang w:val="en-US"/>
          </w:rPr>
          <w:t>8</w:t>
        </w:r>
      </w:hyperlink>
    </w:p>
    <w:p w:rsidR="00F94F3C" w:rsidRDefault="00897DEA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21" w:history="1">
        <w:r w:rsidR="00D73DF3">
          <w:rPr>
            <w:rStyle w:val="Hyperlink"/>
            <w:rFonts w:cs="Segoe UI"/>
            <w:lang w:val="en-US"/>
          </w:rPr>
          <w:t>9</w:t>
        </w:r>
        <w:r w:rsidR="00F94F3C" w:rsidRPr="00F51C93">
          <w:rPr>
            <w:rStyle w:val="Hyperlink"/>
            <w:rFonts w:cs="Segoe UI"/>
          </w:rPr>
          <w:t>.4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Index</w:t>
        </w:r>
        <w:r w:rsidR="00F94F3C">
          <w:rPr>
            <w:webHidden/>
          </w:rPr>
          <w:tab/>
        </w:r>
        <w:r w:rsidR="00D16EA7">
          <w:rPr>
            <w:webHidden/>
            <w:lang w:val="en-US"/>
          </w:rPr>
          <w:t>8</w:t>
        </w:r>
      </w:hyperlink>
    </w:p>
    <w:p w:rsidR="00F94F3C" w:rsidRDefault="00897DEA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22" w:history="1">
        <w:r w:rsidR="00D73DF3">
          <w:rPr>
            <w:rStyle w:val="Hyperlink"/>
            <w:lang w:val="en-US"/>
          </w:rPr>
          <w:t>10</w:t>
        </w:r>
        <w:r w:rsidR="00F94F3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B508CF">
          <w:rPr>
            <w:rStyle w:val="Hyperlink"/>
          </w:rPr>
          <w:t xml:space="preserve">Bảng </w:t>
        </w:r>
        <w:r w:rsidR="00FF7129">
          <w:rPr>
            <w:rStyle w:val="Hyperlink"/>
            <w:lang w:val="en-US"/>
          </w:rPr>
          <w:t>news</w:t>
        </w:r>
        <w:r w:rsidR="00F94F3C">
          <w:rPr>
            <w:webHidden/>
          </w:rPr>
          <w:tab/>
        </w:r>
        <w:r w:rsidR="00D16EA7">
          <w:rPr>
            <w:webHidden/>
            <w:lang w:val="en-US"/>
          </w:rPr>
          <w:t>9</w:t>
        </w:r>
      </w:hyperlink>
    </w:p>
    <w:p w:rsidR="00F94F3C" w:rsidRDefault="00897DEA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23" w:history="1">
        <w:r w:rsidR="00FC596A">
          <w:rPr>
            <w:rStyle w:val="Hyperlink"/>
            <w:rFonts w:cs="Segoe UI"/>
            <w:lang w:val="en-US"/>
          </w:rPr>
          <w:t>10</w:t>
        </w:r>
        <w:r w:rsidR="00F94F3C" w:rsidRPr="00F51C93">
          <w:rPr>
            <w:rStyle w:val="Hyperlink"/>
            <w:rFonts w:cs="Segoe UI"/>
          </w:rPr>
          <w:t>.1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Mô tả</w:t>
        </w:r>
        <w:r w:rsidR="00F94F3C">
          <w:rPr>
            <w:webHidden/>
          </w:rPr>
          <w:tab/>
        </w:r>
        <w:r w:rsidR="005E397F">
          <w:rPr>
            <w:webHidden/>
            <w:lang w:val="en-US"/>
          </w:rPr>
          <w:t>9</w:t>
        </w:r>
      </w:hyperlink>
    </w:p>
    <w:p w:rsidR="00F94F3C" w:rsidRDefault="00897DEA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24" w:history="1">
        <w:r w:rsidR="00FC596A">
          <w:rPr>
            <w:rStyle w:val="Hyperlink"/>
            <w:rFonts w:cs="Segoe UI"/>
            <w:lang w:val="en-US"/>
          </w:rPr>
          <w:t>10</w:t>
        </w:r>
        <w:r w:rsidR="00F94F3C" w:rsidRPr="00F51C93">
          <w:rPr>
            <w:rStyle w:val="Hyperlink"/>
            <w:rFonts w:cs="Segoe UI"/>
          </w:rPr>
          <w:t>.2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Chi tiết</w:t>
        </w:r>
        <w:r w:rsidR="00F94F3C">
          <w:rPr>
            <w:webHidden/>
          </w:rPr>
          <w:tab/>
        </w:r>
        <w:r w:rsidR="005E397F">
          <w:rPr>
            <w:webHidden/>
            <w:lang w:val="en-US"/>
          </w:rPr>
          <w:t>9</w:t>
        </w:r>
      </w:hyperlink>
    </w:p>
    <w:p w:rsidR="00F94F3C" w:rsidRDefault="00897DEA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25" w:history="1">
        <w:r w:rsidR="00FC596A">
          <w:rPr>
            <w:rStyle w:val="Hyperlink"/>
            <w:rFonts w:cs="Segoe UI"/>
            <w:lang w:val="en-US"/>
          </w:rPr>
          <w:t>10</w:t>
        </w:r>
        <w:r w:rsidR="00F94F3C" w:rsidRPr="00F51C93">
          <w:rPr>
            <w:rStyle w:val="Hyperlink"/>
            <w:rFonts w:cs="Segoe UI"/>
          </w:rPr>
          <w:t>.3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Foreign keys</w:t>
        </w:r>
        <w:r w:rsidR="00F94F3C">
          <w:rPr>
            <w:webHidden/>
          </w:rPr>
          <w:tab/>
        </w:r>
        <w:r w:rsidR="005E397F">
          <w:rPr>
            <w:webHidden/>
            <w:lang w:val="en-US"/>
          </w:rPr>
          <w:t>9</w:t>
        </w:r>
      </w:hyperlink>
    </w:p>
    <w:p w:rsidR="00F94F3C" w:rsidRDefault="00897DEA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26" w:history="1">
        <w:r w:rsidR="00FC596A">
          <w:rPr>
            <w:rStyle w:val="Hyperlink"/>
            <w:rFonts w:cs="Segoe UI"/>
            <w:lang w:val="en-US"/>
          </w:rPr>
          <w:t>10</w:t>
        </w:r>
        <w:r w:rsidR="00F94F3C" w:rsidRPr="00F51C93">
          <w:rPr>
            <w:rStyle w:val="Hyperlink"/>
            <w:rFonts w:cs="Segoe UI"/>
          </w:rPr>
          <w:t>.4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Index</w:t>
        </w:r>
        <w:r w:rsidR="00F94F3C">
          <w:rPr>
            <w:webHidden/>
          </w:rPr>
          <w:tab/>
        </w:r>
        <w:r w:rsidR="005E397F">
          <w:rPr>
            <w:webHidden/>
            <w:lang w:val="en-US"/>
          </w:rPr>
          <w:t>9</w:t>
        </w:r>
      </w:hyperlink>
    </w:p>
    <w:p w:rsidR="00F94F3C" w:rsidRDefault="00897DEA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27" w:history="1">
        <w:r w:rsidR="00FC596A">
          <w:rPr>
            <w:rStyle w:val="Hyperlink"/>
            <w:lang w:val="en-US"/>
          </w:rPr>
          <w:t>11</w:t>
        </w:r>
        <w:r w:rsidR="00F94F3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 xml:space="preserve">Bảng </w:t>
        </w:r>
        <w:r w:rsidR="0000717A">
          <w:rPr>
            <w:rStyle w:val="Hyperlink"/>
            <w:lang w:val="en-US"/>
          </w:rPr>
          <w:t>Province</w:t>
        </w:r>
        <w:r w:rsidR="00F94F3C">
          <w:rPr>
            <w:webHidden/>
          </w:rPr>
          <w:tab/>
        </w:r>
        <w:r w:rsidR="005E397F">
          <w:rPr>
            <w:webHidden/>
            <w:lang w:val="en-US"/>
          </w:rPr>
          <w:t>10</w:t>
        </w:r>
      </w:hyperlink>
    </w:p>
    <w:p w:rsidR="00F94F3C" w:rsidRDefault="00897DEA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28" w:history="1">
        <w:r w:rsidR="00FC596A">
          <w:rPr>
            <w:rStyle w:val="Hyperlink"/>
            <w:rFonts w:cs="Segoe UI"/>
            <w:lang w:val="en-US"/>
          </w:rPr>
          <w:t>11</w:t>
        </w:r>
        <w:r w:rsidR="00F94F3C" w:rsidRPr="00F51C93">
          <w:rPr>
            <w:rStyle w:val="Hyperlink"/>
            <w:rFonts w:cs="Segoe UI"/>
          </w:rPr>
          <w:t>.1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Mô tả</w:t>
        </w:r>
        <w:r w:rsidR="00F94F3C">
          <w:rPr>
            <w:webHidden/>
          </w:rPr>
          <w:tab/>
        </w:r>
        <w:r w:rsidR="005E397F">
          <w:rPr>
            <w:webHidden/>
            <w:lang w:val="en-US"/>
          </w:rPr>
          <w:t>10</w:t>
        </w:r>
      </w:hyperlink>
    </w:p>
    <w:p w:rsidR="00F94F3C" w:rsidRDefault="00897DEA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29" w:history="1">
        <w:r w:rsidR="00FC596A">
          <w:rPr>
            <w:rStyle w:val="Hyperlink"/>
            <w:rFonts w:cs="Segoe UI"/>
            <w:lang w:val="en-US"/>
          </w:rPr>
          <w:t>11</w:t>
        </w:r>
        <w:r w:rsidR="00F94F3C" w:rsidRPr="00F51C93">
          <w:rPr>
            <w:rStyle w:val="Hyperlink"/>
            <w:rFonts w:cs="Segoe UI"/>
          </w:rPr>
          <w:t>.2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Chi tiết</w:t>
        </w:r>
        <w:r w:rsidR="00F94F3C">
          <w:rPr>
            <w:webHidden/>
          </w:rPr>
          <w:tab/>
        </w:r>
        <w:r w:rsidR="005E397F">
          <w:rPr>
            <w:webHidden/>
            <w:lang w:val="en-US"/>
          </w:rPr>
          <w:t>10</w:t>
        </w:r>
      </w:hyperlink>
    </w:p>
    <w:p w:rsidR="00F94F3C" w:rsidRDefault="00897DEA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30" w:history="1">
        <w:r w:rsidR="00FC596A">
          <w:rPr>
            <w:rStyle w:val="Hyperlink"/>
            <w:rFonts w:cs="Segoe UI"/>
            <w:lang w:val="en-US"/>
          </w:rPr>
          <w:t>11</w:t>
        </w:r>
        <w:r w:rsidR="00F94F3C" w:rsidRPr="00F51C93">
          <w:rPr>
            <w:rStyle w:val="Hyperlink"/>
            <w:rFonts w:cs="Segoe UI"/>
          </w:rPr>
          <w:t>.3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Foreign keys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_Toc422332430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10</w:t>
        </w:r>
        <w:r w:rsidR="00F94F3C">
          <w:rPr>
            <w:webHidden/>
          </w:rPr>
          <w:fldChar w:fldCharType="end"/>
        </w:r>
      </w:hyperlink>
    </w:p>
    <w:p w:rsidR="00F94F3C" w:rsidRDefault="00897DEA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31" w:history="1">
        <w:r w:rsidR="00FC596A">
          <w:rPr>
            <w:rStyle w:val="Hyperlink"/>
            <w:rFonts w:cs="Segoe UI"/>
            <w:lang w:val="en-US"/>
          </w:rPr>
          <w:t>11</w:t>
        </w:r>
        <w:r w:rsidR="00F94F3C" w:rsidRPr="00F51C93">
          <w:rPr>
            <w:rStyle w:val="Hyperlink"/>
            <w:rFonts w:cs="Segoe UI"/>
          </w:rPr>
          <w:t>.4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Index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_Toc422332431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10</w:t>
        </w:r>
        <w:r w:rsidR="00F94F3C">
          <w:rPr>
            <w:webHidden/>
          </w:rPr>
          <w:fldChar w:fldCharType="end"/>
        </w:r>
      </w:hyperlink>
    </w:p>
    <w:p w:rsidR="00F94F3C" w:rsidRDefault="00897DEA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32" w:history="1">
        <w:r w:rsidR="00FC596A">
          <w:rPr>
            <w:rStyle w:val="Hyperlink"/>
            <w:lang w:val="en-US"/>
          </w:rPr>
          <w:t>12</w:t>
        </w:r>
        <w:r w:rsidR="00F94F3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 xml:space="preserve">Bảng </w:t>
        </w:r>
        <w:r w:rsidR="008B3591">
          <w:rPr>
            <w:rStyle w:val="Hyperlink"/>
            <w:lang w:val="en-US"/>
          </w:rPr>
          <w:t>Transaction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_Toc422332432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</w:t>
        </w:r>
        <w:r w:rsidR="005E397F">
          <w:rPr>
            <w:webHidden/>
            <w:lang w:val="en-US"/>
          </w:rPr>
          <w:t>1</w:t>
        </w:r>
        <w:r w:rsidR="00F94F3C">
          <w:rPr>
            <w:webHidden/>
          </w:rPr>
          <w:fldChar w:fldCharType="end"/>
        </w:r>
      </w:hyperlink>
    </w:p>
    <w:p w:rsidR="00F94F3C" w:rsidRDefault="00897DEA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33" w:history="1">
        <w:r w:rsidR="00FC596A">
          <w:rPr>
            <w:rStyle w:val="Hyperlink"/>
            <w:rFonts w:cs="Segoe UI"/>
            <w:lang w:val="en-US"/>
          </w:rPr>
          <w:t>12</w:t>
        </w:r>
        <w:r w:rsidR="00F94F3C" w:rsidRPr="00F51C93">
          <w:rPr>
            <w:rStyle w:val="Hyperlink"/>
            <w:rFonts w:cs="Segoe UI"/>
          </w:rPr>
          <w:t>.1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Mô tả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_Toc422332433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</w:t>
        </w:r>
        <w:r w:rsidR="005E397F">
          <w:rPr>
            <w:webHidden/>
            <w:lang w:val="en-US"/>
          </w:rPr>
          <w:t>1</w:t>
        </w:r>
        <w:r w:rsidR="00F94F3C">
          <w:rPr>
            <w:webHidden/>
          </w:rPr>
          <w:fldChar w:fldCharType="end"/>
        </w:r>
      </w:hyperlink>
    </w:p>
    <w:p w:rsidR="00F94F3C" w:rsidRDefault="00897DEA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34" w:history="1">
        <w:r w:rsidR="00FC596A">
          <w:rPr>
            <w:rStyle w:val="Hyperlink"/>
            <w:rFonts w:cs="Segoe UI"/>
            <w:lang w:val="en-US"/>
          </w:rPr>
          <w:t>12</w:t>
        </w:r>
        <w:r w:rsidR="00F94F3C" w:rsidRPr="00F51C93">
          <w:rPr>
            <w:rStyle w:val="Hyperlink"/>
            <w:rFonts w:cs="Segoe UI"/>
          </w:rPr>
          <w:t>.2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Chi tiết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_Toc422332434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</w:t>
        </w:r>
        <w:r w:rsidR="005E397F">
          <w:rPr>
            <w:webHidden/>
            <w:lang w:val="en-US"/>
          </w:rPr>
          <w:t>1</w:t>
        </w:r>
        <w:r w:rsidR="00F94F3C">
          <w:rPr>
            <w:webHidden/>
          </w:rPr>
          <w:fldChar w:fldCharType="end"/>
        </w:r>
      </w:hyperlink>
    </w:p>
    <w:p w:rsidR="00F94F3C" w:rsidRDefault="00897DEA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35" w:history="1">
        <w:r w:rsidR="00FC596A">
          <w:rPr>
            <w:rStyle w:val="Hyperlink"/>
            <w:rFonts w:cs="Segoe UI"/>
            <w:lang w:val="en-US"/>
          </w:rPr>
          <w:t>12</w:t>
        </w:r>
        <w:r w:rsidR="00F94F3C" w:rsidRPr="00F51C93">
          <w:rPr>
            <w:rStyle w:val="Hyperlink"/>
            <w:rFonts w:cs="Segoe UI"/>
          </w:rPr>
          <w:t>.3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Foreign keys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_Toc422332435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11</w:t>
        </w:r>
        <w:r w:rsidR="00F94F3C">
          <w:rPr>
            <w:webHidden/>
          </w:rPr>
          <w:fldChar w:fldCharType="end"/>
        </w:r>
      </w:hyperlink>
    </w:p>
    <w:p w:rsidR="00F94F3C" w:rsidRDefault="00897DEA">
      <w:pPr>
        <w:pStyle w:val="TOC2"/>
        <w:rPr>
          <w:lang w:val="en-US"/>
        </w:rPr>
      </w:pPr>
      <w:hyperlink w:anchor="_Toc422332436" w:history="1">
        <w:r w:rsidR="00FC596A">
          <w:rPr>
            <w:rStyle w:val="Hyperlink"/>
            <w:rFonts w:cs="Segoe UI"/>
            <w:lang w:val="en-US"/>
          </w:rPr>
          <w:t>12</w:t>
        </w:r>
        <w:r w:rsidR="00F94F3C" w:rsidRPr="00F51C93">
          <w:rPr>
            <w:rStyle w:val="Hyperlink"/>
            <w:rFonts w:cs="Segoe UI"/>
          </w:rPr>
          <w:t>.4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Index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_Toc422332436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11</w:t>
        </w:r>
        <w:r w:rsidR="00F94F3C">
          <w:rPr>
            <w:webHidden/>
          </w:rPr>
          <w:fldChar w:fldCharType="end"/>
        </w:r>
      </w:hyperlink>
    </w:p>
    <w:p w:rsidR="00966D06" w:rsidRDefault="00897DEA" w:rsidP="00966D06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47" w:history="1">
        <w:r w:rsidR="00966D06">
          <w:rPr>
            <w:rStyle w:val="Hyperlink"/>
          </w:rPr>
          <w:t>1</w:t>
        </w:r>
        <w:r w:rsidR="00966D06">
          <w:rPr>
            <w:rStyle w:val="Hyperlink"/>
            <w:lang w:val="en-US"/>
          </w:rPr>
          <w:t>3</w:t>
        </w:r>
        <w:r w:rsidR="00966D06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966D06" w:rsidRPr="00F51C93">
          <w:rPr>
            <w:rStyle w:val="Hyperlink"/>
          </w:rPr>
          <w:t xml:space="preserve">Bảng </w:t>
        </w:r>
        <w:r w:rsidR="00966D06">
          <w:rPr>
            <w:rStyle w:val="Hyperlink"/>
            <w:lang w:val="en-US"/>
          </w:rPr>
          <w:t>Config</w:t>
        </w:r>
        <w:r w:rsidR="00966D06">
          <w:rPr>
            <w:webHidden/>
          </w:rPr>
          <w:tab/>
        </w:r>
        <w:r w:rsidR="00966D06">
          <w:rPr>
            <w:webHidden/>
          </w:rPr>
          <w:fldChar w:fldCharType="begin"/>
        </w:r>
        <w:r w:rsidR="00966D06">
          <w:rPr>
            <w:webHidden/>
          </w:rPr>
          <w:instrText xml:space="preserve"> PAGEREF _Toc422332447 \h </w:instrText>
        </w:r>
        <w:r w:rsidR="00966D06">
          <w:rPr>
            <w:webHidden/>
          </w:rPr>
        </w:r>
        <w:r w:rsidR="00966D06">
          <w:rPr>
            <w:webHidden/>
          </w:rPr>
          <w:fldChar w:fldCharType="separate"/>
        </w:r>
        <w:r w:rsidR="00966D06">
          <w:rPr>
            <w:webHidden/>
          </w:rPr>
          <w:t>1</w:t>
        </w:r>
        <w:r w:rsidR="00966D06">
          <w:rPr>
            <w:webHidden/>
            <w:lang w:val="en-US"/>
          </w:rPr>
          <w:t>5</w:t>
        </w:r>
        <w:r w:rsidR="00966D06">
          <w:rPr>
            <w:webHidden/>
          </w:rPr>
          <w:fldChar w:fldCharType="end"/>
        </w:r>
      </w:hyperlink>
    </w:p>
    <w:p w:rsidR="00966D06" w:rsidRDefault="00897DEA" w:rsidP="00966D06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8" w:history="1">
        <w:r w:rsidR="00966D06" w:rsidRPr="00F51C93">
          <w:rPr>
            <w:rStyle w:val="Hyperlink"/>
            <w:rFonts w:cs="Segoe UI"/>
          </w:rPr>
          <w:t>1</w:t>
        </w:r>
        <w:r w:rsidR="00FC596A">
          <w:rPr>
            <w:rStyle w:val="Hyperlink"/>
            <w:rFonts w:cs="Segoe UI"/>
            <w:lang w:val="en-US"/>
          </w:rPr>
          <w:t>3</w:t>
        </w:r>
        <w:r w:rsidR="00966D06" w:rsidRPr="00F51C93">
          <w:rPr>
            <w:rStyle w:val="Hyperlink"/>
            <w:rFonts w:cs="Segoe UI"/>
          </w:rPr>
          <w:t>.1</w:t>
        </w:r>
        <w:r w:rsidR="00966D06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966D06" w:rsidRPr="00F51C93">
          <w:rPr>
            <w:rStyle w:val="Hyperlink"/>
          </w:rPr>
          <w:t>Mô tả</w:t>
        </w:r>
        <w:r w:rsidR="00966D06">
          <w:rPr>
            <w:webHidden/>
          </w:rPr>
          <w:tab/>
        </w:r>
        <w:r w:rsidR="00966D06">
          <w:rPr>
            <w:webHidden/>
          </w:rPr>
          <w:fldChar w:fldCharType="begin"/>
        </w:r>
        <w:r w:rsidR="00966D06">
          <w:rPr>
            <w:webHidden/>
          </w:rPr>
          <w:instrText xml:space="preserve"> PAGEREF _Toc422332448 \h </w:instrText>
        </w:r>
        <w:r w:rsidR="00966D06">
          <w:rPr>
            <w:webHidden/>
          </w:rPr>
        </w:r>
        <w:r w:rsidR="00966D06">
          <w:rPr>
            <w:webHidden/>
          </w:rPr>
          <w:fldChar w:fldCharType="separate"/>
        </w:r>
        <w:r w:rsidR="00966D06">
          <w:rPr>
            <w:webHidden/>
          </w:rPr>
          <w:t>1</w:t>
        </w:r>
        <w:r w:rsidR="00966D06">
          <w:rPr>
            <w:webHidden/>
            <w:lang w:val="en-US"/>
          </w:rPr>
          <w:t>5</w:t>
        </w:r>
        <w:r w:rsidR="00966D06">
          <w:rPr>
            <w:webHidden/>
          </w:rPr>
          <w:fldChar w:fldCharType="end"/>
        </w:r>
      </w:hyperlink>
    </w:p>
    <w:p w:rsidR="00966D06" w:rsidRDefault="00897DEA" w:rsidP="00966D06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9" w:history="1">
        <w:r w:rsidR="00966D06" w:rsidRPr="00F51C93">
          <w:rPr>
            <w:rStyle w:val="Hyperlink"/>
            <w:rFonts w:cs="Segoe UI"/>
          </w:rPr>
          <w:t>1</w:t>
        </w:r>
        <w:r w:rsidR="00FC596A">
          <w:rPr>
            <w:rStyle w:val="Hyperlink"/>
            <w:rFonts w:cs="Segoe UI"/>
            <w:lang w:val="en-US"/>
          </w:rPr>
          <w:t>3</w:t>
        </w:r>
        <w:r w:rsidR="00966D06" w:rsidRPr="00F51C93">
          <w:rPr>
            <w:rStyle w:val="Hyperlink"/>
            <w:rFonts w:cs="Segoe UI"/>
          </w:rPr>
          <w:t>.2</w:t>
        </w:r>
        <w:r w:rsidR="00966D06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966D06" w:rsidRPr="00F51C93">
          <w:rPr>
            <w:rStyle w:val="Hyperlink"/>
          </w:rPr>
          <w:t>Chi tiết</w:t>
        </w:r>
        <w:r w:rsidR="00966D06">
          <w:rPr>
            <w:webHidden/>
          </w:rPr>
          <w:tab/>
        </w:r>
        <w:r w:rsidR="00966D06">
          <w:rPr>
            <w:webHidden/>
          </w:rPr>
          <w:fldChar w:fldCharType="begin"/>
        </w:r>
        <w:r w:rsidR="00966D06">
          <w:rPr>
            <w:webHidden/>
          </w:rPr>
          <w:instrText xml:space="preserve"> PAGEREF _Toc422332449 \h </w:instrText>
        </w:r>
        <w:r w:rsidR="00966D06">
          <w:rPr>
            <w:webHidden/>
          </w:rPr>
        </w:r>
        <w:r w:rsidR="00966D06">
          <w:rPr>
            <w:webHidden/>
          </w:rPr>
          <w:fldChar w:fldCharType="separate"/>
        </w:r>
        <w:r w:rsidR="00966D06">
          <w:rPr>
            <w:webHidden/>
          </w:rPr>
          <w:t>1</w:t>
        </w:r>
        <w:r w:rsidR="00966D06">
          <w:rPr>
            <w:webHidden/>
            <w:lang w:val="en-US"/>
          </w:rPr>
          <w:t>5</w:t>
        </w:r>
        <w:r w:rsidR="00966D06">
          <w:rPr>
            <w:webHidden/>
          </w:rPr>
          <w:fldChar w:fldCharType="end"/>
        </w:r>
      </w:hyperlink>
    </w:p>
    <w:p w:rsidR="00966D06" w:rsidRDefault="00897DEA" w:rsidP="00966D06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50" w:history="1">
        <w:r w:rsidR="00966D06" w:rsidRPr="00F51C93">
          <w:rPr>
            <w:rStyle w:val="Hyperlink"/>
            <w:rFonts w:cs="Segoe UI"/>
          </w:rPr>
          <w:t>1</w:t>
        </w:r>
        <w:r w:rsidR="00FC596A">
          <w:rPr>
            <w:rStyle w:val="Hyperlink"/>
            <w:rFonts w:cs="Segoe UI"/>
            <w:lang w:val="en-US"/>
          </w:rPr>
          <w:t>3</w:t>
        </w:r>
        <w:r w:rsidR="00966D06" w:rsidRPr="00F51C93">
          <w:rPr>
            <w:rStyle w:val="Hyperlink"/>
            <w:rFonts w:cs="Segoe UI"/>
          </w:rPr>
          <w:t>.3</w:t>
        </w:r>
        <w:r w:rsidR="00966D06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966D06" w:rsidRPr="00F51C93">
          <w:rPr>
            <w:rStyle w:val="Hyperlink"/>
          </w:rPr>
          <w:t>Foreign keys</w:t>
        </w:r>
        <w:r w:rsidR="00966D06">
          <w:rPr>
            <w:webHidden/>
          </w:rPr>
          <w:tab/>
        </w:r>
        <w:r w:rsidR="00966D06">
          <w:rPr>
            <w:webHidden/>
          </w:rPr>
          <w:fldChar w:fldCharType="begin"/>
        </w:r>
        <w:r w:rsidR="00966D06">
          <w:rPr>
            <w:webHidden/>
          </w:rPr>
          <w:instrText xml:space="preserve"> PAGEREF _Toc422332450 \h </w:instrText>
        </w:r>
        <w:r w:rsidR="00966D06">
          <w:rPr>
            <w:webHidden/>
          </w:rPr>
        </w:r>
        <w:r w:rsidR="00966D06">
          <w:rPr>
            <w:webHidden/>
          </w:rPr>
          <w:fldChar w:fldCharType="separate"/>
        </w:r>
        <w:r w:rsidR="00966D06">
          <w:rPr>
            <w:webHidden/>
          </w:rPr>
          <w:t>1</w:t>
        </w:r>
        <w:r w:rsidR="00966D06">
          <w:rPr>
            <w:webHidden/>
            <w:lang w:val="en-US"/>
          </w:rPr>
          <w:t>5</w:t>
        </w:r>
        <w:r w:rsidR="00966D06">
          <w:rPr>
            <w:webHidden/>
          </w:rPr>
          <w:fldChar w:fldCharType="end"/>
        </w:r>
      </w:hyperlink>
    </w:p>
    <w:p w:rsidR="00966D06" w:rsidRDefault="00897DEA" w:rsidP="00966D06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51" w:history="1">
        <w:r w:rsidR="00966D06" w:rsidRPr="00F51C93">
          <w:rPr>
            <w:rStyle w:val="Hyperlink"/>
            <w:rFonts w:cs="Segoe UI"/>
          </w:rPr>
          <w:t>1</w:t>
        </w:r>
        <w:r w:rsidR="00FC596A">
          <w:rPr>
            <w:rStyle w:val="Hyperlink"/>
            <w:rFonts w:cs="Segoe UI"/>
            <w:lang w:val="en-US"/>
          </w:rPr>
          <w:t>3</w:t>
        </w:r>
        <w:r w:rsidR="00966D06" w:rsidRPr="00F51C93">
          <w:rPr>
            <w:rStyle w:val="Hyperlink"/>
            <w:rFonts w:cs="Segoe UI"/>
          </w:rPr>
          <w:t>.4</w:t>
        </w:r>
        <w:r w:rsidR="00966D06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966D06" w:rsidRPr="00F51C93">
          <w:rPr>
            <w:rStyle w:val="Hyperlink"/>
          </w:rPr>
          <w:t>Index</w:t>
        </w:r>
        <w:r w:rsidR="00966D06">
          <w:rPr>
            <w:webHidden/>
          </w:rPr>
          <w:tab/>
        </w:r>
        <w:r w:rsidR="00966D06">
          <w:rPr>
            <w:webHidden/>
          </w:rPr>
          <w:fldChar w:fldCharType="begin"/>
        </w:r>
        <w:r w:rsidR="00966D06">
          <w:rPr>
            <w:webHidden/>
          </w:rPr>
          <w:instrText xml:space="preserve"> PAGEREF _Toc422332451 \h </w:instrText>
        </w:r>
        <w:r w:rsidR="00966D06">
          <w:rPr>
            <w:webHidden/>
          </w:rPr>
        </w:r>
        <w:r w:rsidR="00966D06">
          <w:rPr>
            <w:webHidden/>
          </w:rPr>
          <w:fldChar w:fldCharType="separate"/>
        </w:r>
        <w:r w:rsidR="00966D06">
          <w:rPr>
            <w:webHidden/>
          </w:rPr>
          <w:t>1</w:t>
        </w:r>
        <w:r w:rsidR="00966D06">
          <w:rPr>
            <w:webHidden/>
            <w:lang w:val="en-US"/>
          </w:rPr>
          <w:t>5</w:t>
        </w:r>
        <w:r w:rsidR="00966D06">
          <w:rPr>
            <w:webHidden/>
          </w:rPr>
          <w:fldChar w:fldCharType="end"/>
        </w:r>
      </w:hyperlink>
    </w:p>
    <w:p w:rsidR="00966D06" w:rsidRDefault="00897DEA" w:rsidP="00966D06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47" w:history="1">
        <w:r w:rsidR="00966D06">
          <w:rPr>
            <w:rStyle w:val="Hyperlink"/>
          </w:rPr>
          <w:t>1</w:t>
        </w:r>
        <w:r w:rsidR="00966D06">
          <w:rPr>
            <w:rStyle w:val="Hyperlink"/>
            <w:lang w:val="en-US"/>
          </w:rPr>
          <w:t>4</w:t>
        </w:r>
        <w:r w:rsidR="00966D06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966D06" w:rsidRPr="00F51C93">
          <w:rPr>
            <w:rStyle w:val="Hyperlink"/>
          </w:rPr>
          <w:t xml:space="preserve">Bảng </w:t>
        </w:r>
        <w:r w:rsidR="00966D06">
          <w:rPr>
            <w:rStyle w:val="Hyperlink"/>
            <w:lang w:val="en-US"/>
          </w:rPr>
          <w:t>SAVE_CV</w:t>
        </w:r>
        <w:r w:rsidR="00966D06">
          <w:rPr>
            <w:webHidden/>
          </w:rPr>
          <w:tab/>
        </w:r>
        <w:r w:rsidR="00966D06">
          <w:rPr>
            <w:webHidden/>
          </w:rPr>
          <w:fldChar w:fldCharType="begin"/>
        </w:r>
        <w:r w:rsidR="00966D06">
          <w:rPr>
            <w:webHidden/>
          </w:rPr>
          <w:instrText xml:space="preserve"> PAGEREF _Toc422332447 \h </w:instrText>
        </w:r>
        <w:r w:rsidR="00966D06">
          <w:rPr>
            <w:webHidden/>
          </w:rPr>
        </w:r>
        <w:r w:rsidR="00966D06">
          <w:rPr>
            <w:webHidden/>
          </w:rPr>
          <w:fldChar w:fldCharType="separate"/>
        </w:r>
        <w:r w:rsidR="00966D06">
          <w:rPr>
            <w:webHidden/>
          </w:rPr>
          <w:t>1</w:t>
        </w:r>
        <w:r w:rsidR="00966D06">
          <w:rPr>
            <w:webHidden/>
            <w:lang w:val="en-US"/>
          </w:rPr>
          <w:t>5</w:t>
        </w:r>
        <w:r w:rsidR="00966D06">
          <w:rPr>
            <w:webHidden/>
          </w:rPr>
          <w:fldChar w:fldCharType="end"/>
        </w:r>
      </w:hyperlink>
    </w:p>
    <w:p w:rsidR="00966D06" w:rsidRDefault="00897DEA" w:rsidP="00966D06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8" w:history="1">
        <w:r w:rsidR="00966D06" w:rsidRPr="00F51C93">
          <w:rPr>
            <w:rStyle w:val="Hyperlink"/>
            <w:rFonts w:cs="Segoe UI"/>
          </w:rPr>
          <w:t>1</w:t>
        </w:r>
        <w:r w:rsidR="00FC596A">
          <w:rPr>
            <w:rStyle w:val="Hyperlink"/>
            <w:rFonts w:cs="Segoe UI"/>
            <w:lang w:val="en-US"/>
          </w:rPr>
          <w:t>4</w:t>
        </w:r>
        <w:r w:rsidR="00966D06" w:rsidRPr="00F51C93">
          <w:rPr>
            <w:rStyle w:val="Hyperlink"/>
            <w:rFonts w:cs="Segoe UI"/>
          </w:rPr>
          <w:t>.1</w:t>
        </w:r>
        <w:r w:rsidR="00966D06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966D06" w:rsidRPr="00F51C93">
          <w:rPr>
            <w:rStyle w:val="Hyperlink"/>
          </w:rPr>
          <w:t>Mô tả</w:t>
        </w:r>
        <w:r w:rsidR="00966D06">
          <w:rPr>
            <w:webHidden/>
          </w:rPr>
          <w:tab/>
        </w:r>
        <w:r w:rsidR="00966D06">
          <w:rPr>
            <w:webHidden/>
          </w:rPr>
          <w:fldChar w:fldCharType="begin"/>
        </w:r>
        <w:r w:rsidR="00966D06">
          <w:rPr>
            <w:webHidden/>
          </w:rPr>
          <w:instrText xml:space="preserve"> PAGEREF _Toc422332448 \h </w:instrText>
        </w:r>
        <w:r w:rsidR="00966D06">
          <w:rPr>
            <w:webHidden/>
          </w:rPr>
        </w:r>
        <w:r w:rsidR="00966D06">
          <w:rPr>
            <w:webHidden/>
          </w:rPr>
          <w:fldChar w:fldCharType="separate"/>
        </w:r>
        <w:r w:rsidR="00966D06">
          <w:rPr>
            <w:webHidden/>
          </w:rPr>
          <w:t>1</w:t>
        </w:r>
        <w:r w:rsidR="00966D06">
          <w:rPr>
            <w:webHidden/>
            <w:lang w:val="en-US"/>
          </w:rPr>
          <w:t>5</w:t>
        </w:r>
        <w:r w:rsidR="00966D06">
          <w:rPr>
            <w:webHidden/>
          </w:rPr>
          <w:fldChar w:fldCharType="end"/>
        </w:r>
      </w:hyperlink>
    </w:p>
    <w:p w:rsidR="00966D06" w:rsidRDefault="00897DEA" w:rsidP="00966D06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9" w:history="1">
        <w:r w:rsidR="00966D06" w:rsidRPr="00F51C93">
          <w:rPr>
            <w:rStyle w:val="Hyperlink"/>
            <w:rFonts w:cs="Segoe UI"/>
          </w:rPr>
          <w:t>1</w:t>
        </w:r>
        <w:r w:rsidR="00FC596A">
          <w:rPr>
            <w:rStyle w:val="Hyperlink"/>
            <w:rFonts w:cs="Segoe UI"/>
            <w:lang w:val="en-US"/>
          </w:rPr>
          <w:t>4</w:t>
        </w:r>
        <w:r w:rsidR="00966D06" w:rsidRPr="00F51C93">
          <w:rPr>
            <w:rStyle w:val="Hyperlink"/>
            <w:rFonts w:cs="Segoe UI"/>
          </w:rPr>
          <w:t>.2</w:t>
        </w:r>
        <w:r w:rsidR="00966D06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966D06" w:rsidRPr="00F51C93">
          <w:rPr>
            <w:rStyle w:val="Hyperlink"/>
          </w:rPr>
          <w:t>Chi tiết</w:t>
        </w:r>
        <w:r w:rsidR="00966D06">
          <w:rPr>
            <w:webHidden/>
          </w:rPr>
          <w:tab/>
        </w:r>
        <w:r w:rsidR="00966D06">
          <w:rPr>
            <w:webHidden/>
          </w:rPr>
          <w:fldChar w:fldCharType="begin"/>
        </w:r>
        <w:r w:rsidR="00966D06">
          <w:rPr>
            <w:webHidden/>
          </w:rPr>
          <w:instrText xml:space="preserve"> PAGEREF _Toc422332449 \h </w:instrText>
        </w:r>
        <w:r w:rsidR="00966D06">
          <w:rPr>
            <w:webHidden/>
          </w:rPr>
        </w:r>
        <w:r w:rsidR="00966D06">
          <w:rPr>
            <w:webHidden/>
          </w:rPr>
          <w:fldChar w:fldCharType="separate"/>
        </w:r>
        <w:r w:rsidR="00966D06">
          <w:rPr>
            <w:webHidden/>
          </w:rPr>
          <w:t>1</w:t>
        </w:r>
        <w:r w:rsidR="00966D06">
          <w:rPr>
            <w:webHidden/>
            <w:lang w:val="en-US"/>
          </w:rPr>
          <w:t>5</w:t>
        </w:r>
        <w:r w:rsidR="00966D06">
          <w:rPr>
            <w:webHidden/>
          </w:rPr>
          <w:fldChar w:fldCharType="end"/>
        </w:r>
      </w:hyperlink>
    </w:p>
    <w:p w:rsidR="00966D06" w:rsidRDefault="00897DEA" w:rsidP="00966D06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50" w:history="1">
        <w:r w:rsidR="00966D06" w:rsidRPr="00F51C93">
          <w:rPr>
            <w:rStyle w:val="Hyperlink"/>
            <w:rFonts w:cs="Segoe UI"/>
          </w:rPr>
          <w:t>1</w:t>
        </w:r>
        <w:r w:rsidR="00FC596A">
          <w:rPr>
            <w:rStyle w:val="Hyperlink"/>
            <w:rFonts w:cs="Segoe UI"/>
            <w:lang w:val="en-US"/>
          </w:rPr>
          <w:t>4</w:t>
        </w:r>
        <w:r w:rsidR="00966D06" w:rsidRPr="00F51C93">
          <w:rPr>
            <w:rStyle w:val="Hyperlink"/>
            <w:rFonts w:cs="Segoe UI"/>
          </w:rPr>
          <w:t>.3</w:t>
        </w:r>
        <w:r w:rsidR="00966D06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966D06" w:rsidRPr="00F51C93">
          <w:rPr>
            <w:rStyle w:val="Hyperlink"/>
          </w:rPr>
          <w:t>Foreign keys</w:t>
        </w:r>
        <w:r w:rsidR="00966D06">
          <w:rPr>
            <w:webHidden/>
          </w:rPr>
          <w:tab/>
        </w:r>
        <w:r w:rsidR="00966D06">
          <w:rPr>
            <w:webHidden/>
          </w:rPr>
          <w:fldChar w:fldCharType="begin"/>
        </w:r>
        <w:r w:rsidR="00966D06">
          <w:rPr>
            <w:webHidden/>
          </w:rPr>
          <w:instrText xml:space="preserve"> PAGEREF _Toc422332450 \h </w:instrText>
        </w:r>
        <w:r w:rsidR="00966D06">
          <w:rPr>
            <w:webHidden/>
          </w:rPr>
        </w:r>
        <w:r w:rsidR="00966D06">
          <w:rPr>
            <w:webHidden/>
          </w:rPr>
          <w:fldChar w:fldCharType="separate"/>
        </w:r>
        <w:r w:rsidR="00966D06">
          <w:rPr>
            <w:webHidden/>
          </w:rPr>
          <w:t>1</w:t>
        </w:r>
        <w:r w:rsidR="00966D06">
          <w:rPr>
            <w:webHidden/>
            <w:lang w:val="en-US"/>
          </w:rPr>
          <w:t>5</w:t>
        </w:r>
        <w:r w:rsidR="00966D06">
          <w:rPr>
            <w:webHidden/>
          </w:rPr>
          <w:fldChar w:fldCharType="end"/>
        </w:r>
      </w:hyperlink>
    </w:p>
    <w:p w:rsidR="00966D06" w:rsidRPr="000B1379" w:rsidRDefault="00897DEA" w:rsidP="000B1379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US" w:eastAsia="en-GB"/>
        </w:rPr>
      </w:pPr>
      <w:hyperlink w:anchor="_Toc422332451" w:history="1">
        <w:r w:rsidR="00966D06" w:rsidRPr="00F51C93">
          <w:rPr>
            <w:rStyle w:val="Hyperlink"/>
            <w:rFonts w:cs="Segoe UI"/>
          </w:rPr>
          <w:t>1</w:t>
        </w:r>
        <w:r w:rsidR="00FC596A">
          <w:rPr>
            <w:rStyle w:val="Hyperlink"/>
            <w:rFonts w:cs="Segoe UI"/>
            <w:lang w:val="en-US"/>
          </w:rPr>
          <w:t>4</w:t>
        </w:r>
        <w:r w:rsidR="00966D06" w:rsidRPr="00F51C93">
          <w:rPr>
            <w:rStyle w:val="Hyperlink"/>
            <w:rFonts w:cs="Segoe UI"/>
          </w:rPr>
          <w:t>.4</w:t>
        </w:r>
        <w:r w:rsidR="00966D06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966D06" w:rsidRPr="00F51C93">
          <w:rPr>
            <w:rStyle w:val="Hyperlink"/>
          </w:rPr>
          <w:t>Index</w:t>
        </w:r>
        <w:r w:rsidR="00966D06">
          <w:rPr>
            <w:webHidden/>
          </w:rPr>
          <w:tab/>
        </w:r>
        <w:r w:rsidR="00966D06">
          <w:rPr>
            <w:webHidden/>
          </w:rPr>
          <w:fldChar w:fldCharType="begin"/>
        </w:r>
        <w:r w:rsidR="00966D06">
          <w:rPr>
            <w:webHidden/>
          </w:rPr>
          <w:instrText xml:space="preserve"> PAGEREF _Toc422332451 \h </w:instrText>
        </w:r>
        <w:r w:rsidR="00966D06">
          <w:rPr>
            <w:webHidden/>
          </w:rPr>
        </w:r>
        <w:r w:rsidR="00966D06">
          <w:rPr>
            <w:webHidden/>
          </w:rPr>
          <w:fldChar w:fldCharType="separate"/>
        </w:r>
        <w:r w:rsidR="00966D06">
          <w:rPr>
            <w:webHidden/>
          </w:rPr>
          <w:t>1</w:t>
        </w:r>
        <w:r w:rsidR="00966D06">
          <w:rPr>
            <w:webHidden/>
            <w:lang w:val="en-US"/>
          </w:rPr>
          <w:t>5</w:t>
        </w:r>
        <w:r w:rsidR="00966D06">
          <w:rPr>
            <w:webHidden/>
          </w:rPr>
          <w:fldChar w:fldCharType="end"/>
        </w:r>
      </w:hyperlink>
    </w:p>
    <w:p w:rsidR="00F94F3C" w:rsidRPr="00966D06" w:rsidRDefault="00897DEA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en-GB"/>
        </w:rPr>
      </w:pPr>
      <w:hyperlink w:anchor="_Toc422332437" w:history="1">
        <w:r w:rsidR="00F94F3C" w:rsidRPr="00F51C93">
          <w:rPr>
            <w:rStyle w:val="Hyperlink"/>
          </w:rPr>
          <w:t>1</w:t>
        </w:r>
        <w:r w:rsidR="00FC596A">
          <w:rPr>
            <w:rStyle w:val="Hyperlink"/>
            <w:lang w:val="en-US"/>
          </w:rPr>
          <w:t>5</w:t>
        </w:r>
        <w:r w:rsidR="00F94F3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 xml:space="preserve">Bảng </w:t>
        </w:r>
        <w:r w:rsidR="00914429">
          <w:rPr>
            <w:rStyle w:val="Hyperlink"/>
            <w:lang w:val="en-US"/>
          </w:rPr>
          <w:t>level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_Toc422332437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</w:t>
        </w:r>
        <w:r w:rsidR="005E397F">
          <w:rPr>
            <w:webHidden/>
            <w:lang w:val="en-US"/>
          </w:rPr>
          <w:t>2</w:t>
        </w:r>
        <w:r w:rsidR="00F94F3C">
          <w:rPr>
            <w:webHidden/>
          </w:rPr>
          <w:fldChar w:fldCharType="end"/>
        </w:r>
      </w:hyperlink>
    </w:p>
    <w:p w:rsidR="00F94F3C" w:rsidRDefault="00897DEA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38" w:history="1">
        <w:r w:rsidR="00F94F3C" w:rsidRPr="00F51C93">
          <w:rPr>
            <w:rStyle w:val="Hyperlink"/>
            <w:rFonts w:cs="Segoe UI"/>
          </w:rPr>
          <w:t>1</w:t>
        </w:r>
        <w:r w:rsidR="00FC596A">
          <w:rPr>
            <w:rStyle w:val="Hyperlink"/>
            <w:rFonts w:cs="Segoe UI"/>
            <w:lang w:val="en-US"/>
          </w:rPr>
          <w:t>5</w:t>
        </w:r>
        <w:r w:rsidR="00F94F3C" w:rsidRPr="00F51C93">
          <w:rPr>
            <w:rStyle w:val="Hyperlink"/>
            <w:rFonts w:cs="Segoe UI"/>
          </w:rPr>
          <w:t>.1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Mô tả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_Toc422332438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</w:t>
        </w:r>
        <w:r w:rsidR="005E397F">
          <w:rPr>
            <w:webHidden/>
            <w:lang w:val="en-US"/>
          </w:rPr>
          <w:t>2</w:t>
        </w:r>
        <w:r w:rsidR="00F94F3C">
          <w:rPr>
            <w:webHidden/>
          </w:rPr>
          <w:fldChar w:fldCharType="end"/>
        </w:r>
      </w:hyperlink>
    </w:p>
    <w:p w:rsidR="00F94F3C" w:rsidRDefault="00897DEA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39" w:history="1">
        <w:r w:rsidR="00F94F3C" w:rsidRPr="00F51C93">
          <w:rPr>
            <w:rStyle w:val="Hyperlink"/>
            <w:rFonts w:cs="Segoe UI"/>
          </w:rPr>
          <w:t>1</w:t>
        </w:r>
        <w:r w:rsidR="00FC596A">
          <w:rPr>
            <w:rStyle w:val="Hyperlink"/>
            <w:rFonts w:cs="Segoe UI"/>
            <w:lang w:val="en-US"/>
          </w:rPr>
          <w:t>5</w:t>
        </w:r>
        <w:r w:rsidR="00F94F3C" w:rsidRPr="00F51C93">
          <w:rPr>
            <w:rStyle w:val="Hyperlink"/>
            <w:rFonts w:cs="Segoe UI"/>
          </w:rPr>
          <w:t>.2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Chi tiết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_Toc422332439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</w:t>
        </w:r>
        <w:r w:rsidR="005E397F">
          <w:rPr>
            <w:webHidden/>
            <w:lang w:val="en-US"/>
          </w:rPr>
          <w:t>2</w:t>
        </w:r>
        <w:r w:rsidR="00F94F3C">
          <w:rPr>
            <w:webHidden/>
          </w:rPr>
          <w:fldChar w:fldCharType="end"/>
        </w:r>
      </w:hyperlink>
    </w:p>
    <w:p w:rsidR="00F94F3C" w:rsidRDefault="00897DEA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0" w:history="1">
        <w:r w:rsidR="00F94F3C" w:rsidRPr="00F51C93">
          <w:rPr>
            <w:rStyle w:val="Hyperlink"/>
            <w:rFonts w:cs="Segoe UI"/>
          </w:rPr>
          <w:t>1</w:t>
        </w:r>
        <w:r w:rsidR="00FC596A">
          <w:rPr>
            <w:rStyle w:val="Hyperlink"/>
            <w:rFonts w:cs="Segoe UI"/>
            <w:lang w:val="en-US"/>
          </w:rPr>
          <w:t>5</w:t>
        </w:r>
        <w:r w:rsidR="00F94F3C" w:rsidRPr="00F51C93">
          <w:rPr>
            <w:rStyle w:val="Hyperlink"/>
            <w:rFonts w:cs="Segoe UI"/>
          </w:rPr>
          <w:t>.3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Foreign keys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_Toc422332440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</w:t>
        </w:r>
        <w:r w:rsidR="005E397F">
          <w:rPr>
            <w:webHidden/>
            <w:lang w:val="en-US"/>
          </w:rPr>
          <w:t>2</w:t>
        </w:r>
        <w:r w:rsidR="00F94F3C">
          <w:rPr>
            <w:webHidden/>
          </w:rPr>
          <w:fldChar w:fldCharType="end"/>
        </w:r>
      </w:hyperlink>
    </w:p>
    <w:p w:rsidR="00F94F3C" w:rsidRDefault="00897DEA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1" w:history="1">
        <w:r w:rsidR="00F94F3C" w:rsidRPr="00F51C93">
          <w:rPr>
            <w:rStyle w:val="Hyperlink"/>
            <w:rFonts w:cs="Segoe UI"/>
          </w:rPr>
          <w:t>1</w:t>
        </w:r>
        <w:r w:rsidR="00FC596A">
          <w:rPr>
            <w:rStyle w:val="Hyperlink"/>
            <w:rFonts w:cs="Segoe UI"/>
            <w:lang w:val="en-US"/>
          </w:rPr>
          <w:t>5</w:t>
        </w:r>
        <w:r w:rsidR="00F94F3C" w:rsidRPr="00F51C93">
          <w:rPr>
            <w:rStyle w:val="Hyperlink"/>
            <w:rFonts w:cs="Segoe UI"/>
          </w:rPr>
          <w:t>.4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Index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_Toc422332441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12</w:t>
        </w:r>
        <w:r w:rsidR="00F94F3C">
          <w:rPr>
            <w:webHidden/>
          </w:rPr>
          <w:fldChar w:fldCharType="end"/>
        </w:r>
      </w:hyperlink>
    </w:p>
    <w:p w:rsidR="00F94F3C" w:rsidRDefault="00897DEA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42" w:history="1">
        <w:r w:rsidR="00F94F3C" w:rsidRPr="00F51C93">
          <w:rPr>
            <w:rStyle w:val="Hyperlink"/>
          </w:rPr>
          <w:t>1</w:t>
        </w:r>
        <w:r w:rsidR="00FC596A">
          <w:rPr>
            <w:rStyle w:val="Hyperlink"/>
            <w:lang w:val="en-US"/>
          </w:rPr>
          <w:t>6</w:t>
        </w:r>
        <w:r w:rsidR="00F94F3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 xml:space="preserve">Bảng </w:t>
        </w:r>
        <w:r w:rsidR="002A03D8">
          <w:rPr>
            <w:rStyle w:val="Hyperlink"/>
            <w:lang w:val="en-US"/>
          </w:rPr>
          <w:t>Experience_years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_Toc422332442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</w:t>
        </w:r>
        <w:r w:rsidR="005E397F">
          <w:rPr>
            <w:webHidden/>
            <w:lang w:val="en-US"/>
          </w:rPr>
          <w:t>3</w:t>
        </w:r>
        <w:r w:rsidR="00F94F3C">
          <w:rPr>
            <w:webHidden/>
          </w:rPr>
          <w:fldChar w:fldCharType="end"/>
        </w:r>
      </w:hyperlink>
    </w:p>
    <w:p w:rsidR="00F94F3C" w:rsidRDefault="00897DEA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3" w:history="1">
        <w:r w:rsidR="00F94F3C" w:rsidRPr="00F51C93">
          <w:rPr>
            <w:rStyle w:val="Hyperlink"/>
            <w:rFonts w:cs="Segoe UI"/>
          </w:rPr>
          <w:t>1</w:t>
        </w:r>
        <w:r w:rsidR="00FC596A">
          <w:rPr>
            <w:rStyle w:val="Hyperlink"/>
            <w:rFonts w:cs="Segoe UI"/>
            <w:lang w:val="en-US"/>
          </w:rPr>
          <w:t>6</w:t>
        </w:r>
        <w:r w:rsidR="00F94F3C" w:rsidRPr="00F51C93">
          <w:rPr>
            <w:rStyle w:val="Hyperlink"/>
            <w:rFonts w:cs="Segoe UI"/>
          </w:rPr>
          <w:t>.1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Mô tả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_Toc422332443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</w:t>
        </w:r>
        <w:r w:rsidR="005E397F">
          <w:rPr>
            <w:webHidden/>
            <w:lang w:val="en-US"/>
          </w:rPr>
          <w:t>3</w:t>
        </w:r>
        <w:r w:rsidR="00F94F3C">
          <w:rPr>
            <w:webHidden/>
          </w:rPr>
          <w:fldChar w:fldCharType="end"/>
        </w:r>
      </w:hyperlink>
    </w:p>
    <w:p w:rsidR="00F94F3C" w:rsidRDefault="00897DEA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4" w:history="1">
        <w:r w:rsidR="00F94F3C" w:rsidRPr="00F51C93">
          <w:rPr>
            <w:rStyle w:val="Hyperlink"/>
            <w:rFonts w:cs="Segoe UI"/>
          </w:rPr>
          <w:t>1</w:t>
        </w:r>
        <w:r w:rsidR="00FC596A">
          <w:rPr>
            <w:rStyle w:val="Hyperlink"/>
            <w:rFonts w:cs="Segoe UI"/>
            <w:lang w:val="en-US"/>
          </w:rPr>
          <w:t>6</w:t>
        </w:r>
        <w:r w:rsidR="00F94F3C" w:rsidRPr="00F51C93">
          <w:rPr>
            <w:rStyle w:val="Hyperlink"/>
            <w:rFonts w:cs="Segoe UI"/>
          </w:rPr>
          <w:t>.2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Chi tiết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_Toc422332444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</w:t>
        </w:r>
        <w:r w:rsidR="005E397F">
          <w:rPr>
            <w:webHidden/>
            <w:lang w:val="en-US"/>
          </w:rPr>
          <w:t>3</w:t>
        </w:r>
        <w:r w:rsidR="00F94F3C">
          <w:rPr>
            <w:webHidden/>
          </w:rPr>
          <w:fldChar w:fldCharType="end"/>
        </w:r>
      </w:hyperlink>
    </w:p>
    <w:p w:rsidR="00F94F3C" w:rsidRDefault="00897DEA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5" w:history="1">
        <w:r w:rsidR="00F94F3C" w:rsidRPr="00F51C93">
          <w:rPr>
            <w:rStyle w:val="Hyperlink"/>
            <w:rFonts w:cs="Segoe UI"/>
          </w:rPr>
          <w:t>1</w:t>
        </w:r>
        <w:r w:rsidR="00FC596A">
          <w:rPr>
            <w:rStyle w:val="Hyperlink"/>
            <w:rFonts w:cs="Segoe UI"/>
            <w:lang w:val="en-US"/>
          </w:rPr>
          <w:t>6</w:t>
        </w:r>
        <w:r w:rsidR="00F94F3C" w:rsidRPr="00F51C93">
          <w:rPr>
            <w:rStyle w:val="Hyperlink"/>
            <w:rFonts w:cs="Segoe UI"/>
          </w:rPr>
          <w:t>.3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Foreign keys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_Toc422332445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</w:t>
        </w:r>
        <w:r w:rsidR="005E397F">
          <w:rPr>
            <w:webHidden/>
            <w:lang w:val="en-US"/>
          </w:rPr>
          <w:t>3</w:t>
        </w:r>
        <w:r w:rsidR="00F94F3C">
          <w:rPr>
            <w:webHidden/>
          </w:rPr>
          <w:fldChar w:fldCharType="end"/>
        </w:r>
      </w:hyperlink>
    </w:p>
    <w:p w:rsidR="00F94F3C" w:rsidRDefault="00897DEA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6" w:history="1">
        <w:r w:rsidR="00F94F3C" w:rsidRPr="00F51C93">
          <w:rPr>
            <w:rStyle w:val="Hyperlink"/>
            <w:rFonts w:cs="Segoe UI"/>
          </w:rPr>
          <w:t>1</w:t>
        </w:r>
        <w:r w:rsidR="00FC596A">
          <w:rPr>
            <w:rStyle w:val="Hyperlink"/>
            <w:rFonts w:cs="Segoe UI"/>
            <w:lang w:val="en-US"/>
          </w:rPr>
          <w:t>6</w:t>
        </w:r>
        <w:r w:rsidR="00F94F3C" w:rsidRPr="00F51C93">
          <w:rPr>
            <w:rStyle w:val="Hyperlink"/>
            <w:rFonts w:cs="Segoe UI"/>
          </w:rPr>
          <w:t>.4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Index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_Toc422332446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13</w:t>
        </w:r>
        <w:r w:rsidR="00F94F3C">
          <w:rPr>
            <w:webHidden/>
          </w:rPr>
          <w:fldChar w:fldCharType="end"/>
        </w:r>
      </w:hyperlink>
    </w:p>
    <w:p w:rsidR="00F94F3C" w:rsidRDefault="00897DEA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47" w:history="1">
        <w:r w:rsidR="00F94F3C" w:rsidRPr="00F51C93">
          <w:rPr>
            <w:rStyle w:val="Hyperlink"/>
          </w:rPr>
          <w:t>1</w:t>
        </w:r>
        <w:r w:rsidR="002D31AE">
          <w:rPr>
            <w:rStyle w:val="Hyperlink"/>
            <w:lang w:val="en-US"/>
          </w:rPr>
          <w:t>7</w:t>
        </w:r>
        <w:r w:rsidR="00F94F3C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 xml:space="preserve">Bảng </w:t>
        </w:r>
        <w:r w:rsidR="008C1530">
          <w:rPr>
            <w:rStyle w:val="Hyperlink"/>
            <w:lang w:val="en-US"/>
          </w:rPr>
          <w:t>RANK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_Toc422332447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</w:t>
        </w:r>
        <w:r w:rsidR="005E397F">
          <w:rPr>
            <w:webHidden/>
            <w:lang w:val="en-US"/>
          </w:rPr>
          <w:t>4</w:t>
        </w:r>
        <w:r w:rsidR="00F94F3C">
          <w:rPr>
            <w:webHidden/>
          </w:rPr>
          <w:fldChar w:fldCharType="end"/>
        </w:r>
      </w:hyperlink>
    </w:p>
    <w:p w:rsidR="00F94F3C" w:rsidRDefault="00897DEA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8" w:history="1">
        <w:r w:rsidR="00F94F3C" w:rsidRPr="00F51C93">
          <w:rPr>
            <w:rStyle w:val="Hyperlink"/>
            <w:rFonts w:cs="Segoe UI"/>
          </w:rPr>
          <w:t>1</w:t>
        </w:r>
        <w:r w:rsidR="00334B0F">
          <w:rPr>
            <w:rStyle w:val="Hyperlink"/>
            <w:rFonts w:cs="Segoe UI"/>
            <w:lang w:val="en-US"/>
          </w:rPr>
          <w:t>7</w:t>
        </w:r>
        <w:r w:rsidR="00F94F3C" w:rsidRPr="00F51C93">
          <w:rPr>
            <w:rStyle w:val="Hyperlink"/>
            <w:rFonts w:cs="Segoe UI"/>
          </w:rPr>
          <w:t>.1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Mô tả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_Toc422332448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</w:t>
        </w:r>
        <w:r w:rsidR="005E397F">
          <w:rPr>
            <w:webHidden/>
            <w:lang w:val="en-US"/>
          </w:rPr>
          <w:t>4</w:t>
        </w:r>
        <w:r w:rsidR="00F94F3C">
          <w:rPr>
            <w:webHidden/>
          </w:rPr>
          <w:fldChar w:fldCharType="end"/>
        </w:r>
      </w:hyperlink>
    </w:p>
    <w:p w:rsidR="00F94F3C" w:rsidRDefault="00897DEA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9" w:history="1">
        <w:r w:rsidR="00F94F3C" w:rsidRPr="00F51C93">
          <w:rPr>
            <w:rStyle w:val="Hyperlink"/>
            <w:rFonts w:cs="Segoe UI"/>
          </w:rPr>
          <w:t>12.2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Chi tiết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_Toc422332449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</w:t>
        </w:r>
        <w:r w:rsidR="005E397F">
          <w:rPr>
            <w:webHidden/>
            <w:lang w:val="en-US"/>
          </w:rPr>
          <w:t>4</w:t>
        </w:r>
        <w:r w:rsidR="00F94F3C">
          <w:rPr>
            <w:webHidden/>
          </w:rPr>
          <w:fldChar w:fldCharType="end"/>
        </w:r>
      </w:hyperlink>
    </w:p>
    <w:p w:rsidR="00F94F3C" w:rsidRDefault="00897DEA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50" w:history="1">
        <w:r w:rsidR="00F94F3C" w:rsidRPr="00F51C93">
          <w:rPr>
            <w:rStyle w:val="Hyperlink"/>
            <w:rFonts w:cs="Segoe UI"/>
          </w:rPr>
          <w:t>12.3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Foreign keys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_Toc422332450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</w:t>
        </w:r>
        <w:r w:rsidR="005E397F">
          <w:rPr>
            <w:webHidden/>
            <w:lang w:val="en-US"/>
          </w:rPr>
          <w:t>4</w:t>
        </w:r>
        <w:r w:rsidR="00F94F3C">
          <w:rPr>
            <w:webHidden/>
          </w:rPr>
          <w:fldChar w:fldCharType="end"/>
        </w:r>
      </w:hyperlink>
    </w:p>
    <w:p w:rsidR="00F94F3C" w:rsidRDefault="00897DEA">
      <w:pPr>
        <w:pStyle w:val="TOC2"/>
        <w:rPr>
          <w:lang w:val="en-US"/>
        </w:rPr>
      </w:pPr>
      <w:hyperlink w:anchor="_Toc422332451" w:history="1">
        <w:r w:rsidR="00F94F3C" w:rsidRPr="00F51C93">
          <w:rPr>
            <w:rStyle w:val="Hyperlink"/>
            <w:rFonts w:cs="Segoe UI"/>
          </w:rPr>
          <w:t>12.4</w:t>
        </w:r>
        <w:r w:rsidR="00F94F3C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F94F3C" w:rsidRPr="00F51C93">
          <w:rPr>
            <w:rStyle w:val="Hyperlink"/>
          </w:rPr>
          <w:t>Index</w:t>
        </w:r>
        <w:r w:rsidR="00F94F3C">
          <w:rPr>
            <w:webHidden/>
          </w:rPr>
          <w:tab/>
        </w:r>
        <w:r w:rsidR="00F94F3C">
          <w:rPr>
            <w:webHidden/>
          </w:rPr>
          <w:fldChar w:fldCharType="begin"/>
        </w:r>
        <w:r w:rsidR="00F94F3C">
          <w:rPr>
            <w:webHidden/>
          </w:rPr>
          <w:instrText xml:space="preserve"> PAGEREF _Toc422332451 \h </w:instrText>
        </w:r>
        <w:r w:rsidR="00F94F3C">
          <w:rPr>
            <w:webHidden/>
          </w:rPr>
        </w:r>
        <w:r w:rsidR="00F94F3C">
          <w:rPr>
            <w:webHidden/>
          </w:rPr>
          <w:fldChar w:fldCharType="separate"/>
        </w:r>
        <w:r w:rsidR="00F94F3C">
          <w:rPr>
            <w:webHidden/>
          </w:rPr>
          <w:t>14</w:t>
        </w:r>
        <w:r w:rsidR="00F94F3C">
          <w:rPr>
            <w:webHidden/>
          </w:rPr>
          <w:fldChar w:fldCharType="end"/>
        </w:r>
      </w:hyperlink>
    </w:p>
    <w:p w:rsidR="00395D05" w:rsidRDefault="00897DEA" w:rsidP="00395D05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47" w:history="1">
        <w:r w:rsidR="00395D05" w:rsidRPr="00F51C93">
          <w:rPr>
            <w:rStyle w:val="Hyperlink"/>
          </w:rPr>
          <w:t>1</w:t>
        </w:r>
        <w:r w:rsidR="003B5588">
          <w:rPr>
            <w:rStyle w:val="Hyperlink"/>
            <w:lang w:val="en-US"/>
          </w:rPr>
          <w:t>8</w:t>
        </w:r>
        <w:r w:rsidR="00395D05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395D05" w:rsidRPr="00F51C93">
          <w:rPr>
            <w:rStyle w:val="Hyperlink"/>
          </w:rPr>
          <w:t xml:space="preserve">Bảng </w:t>
        </w:r>
        <w:r w:rsidR="00395D05">
          <w:rPr>
            <w:rStyle w:val="Hyperlink"/>
            <w:lang w:val="en-US"/>
          </w:rPr>
          <w:t>Foreign_language</w:t>
        </w:r>
        <w:r w:rsidR="00395D05">
          <w:rPr>
            <w:webHidden/>
          </w:rPr>
          <w:tab/>
        </w:r>
        <w:r w:rsidR="00395D05">
          <w:rPr>
            <w:webHidden/>
          </w:rPr>
          <w:fldChar w:fldCharType="begin"/>
        </w:r>
        <w:r w:rsidR="00395D05">
          <w:rPr>
            <w:webHidden/>
          </w:rPr>
          <w:instrText xml:space="preserve"> PAGEREF _Toc422332447 \h </w:instrText>
        </w:r>
        <w:r w:rsidR="00395D05">
          <w:rPr>
            <w:webHidden/>
          </w:rPr>
        </w:r>
        <w:r w:rsidR="00395D05">
          <w:rPr>
            <w:webHidden/>
          </w:rPr>
          <w:fldChar w:fldCharType="separate"/>
        </w:r>
        <w:r w:rsidR="00395D05">
          <w:rPr>
            <w:webHidden/>
          </w:rPr>
          <w:t>1</w:t>
        </w:r>
        <w:r w:rsidR="00395D05">
          <w:rPr>
            <w:webHidden/>
            <w:lang w:val="en-US"/>
          </w:rPr>
          <w:t>4</w:t>
        </w:r>
        <w:r w:rsidR="00395D05">
          <w:rPr>
            <w:webHidden/>
          </w:rPr>
          <w:fldChar w:fldCharType="end"/>
        </w:r>
      </w:hyperlink>
    </w:p>
    <w:p w:rsidR="00395D05" w:rsidRDefault="00897DEA" w:rsidP="00395D05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8" w:history="1">
        <w:r w:rsidR="00395D05" w:rsidRPr="00F51C93">
          <w:rPr>
            <w:rStyle w:val="Hyperlink"/>
            <w:rFonts w:cs="Segoe UI"/>
          </w:rPr>
          <w:t>1</w:t>
        </w:r>
        <w:r w:rsidR="00601954">
          <w:rPr>
            <w:rStyle w:val="Hyperlink"/>
            <w:rFonts w:cs="Segoe UI"/>
            <w:lang w:val="en-US"/>
          </w:rPr>
          <w:t>8</w:t>
        </w:r>
        <w:r w:rsidR="00395D05" w:rsidRPr="00F51C93">
          <w:rPr>
            <w:rStyle w:val="Hyperlink"/>
            <w:rFonts w:cs="Segoe UI"/>
          </w:rPr>
          <w:t>.1</w:t>
        </w:r>
        <w:r w:rsidR="00395D05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395D05" w:rsidRPr="00F51C93">
          <w:rPr>
            <w:rStyle w:val="Hyperlink"/>
          </w:rPr>
          <w:t>Mô tả</w:t>
        </w:r>
        <w:r w:rsidR="00395D05">
          <w:rPr>
            <w:webHidden/>
          </w:rPr>
          <w:tab/>
        </w:r>
        <w:r w:rsidR="00395D05">
          <w:rPr>
            <w:webHidden/>
          </w:rPr>
          <w:fldChar w:fldCharType="begin"/>
        </w:r>
        <w:r w:rsidR="00395D05">
          <w:rPr>
            <w:webHidden/>
          </w:rPr>
          <w:instrText xml:space="preserve"> PAGEREF _Toc422332448 \h </w:instrText>
        </w:r>
        <w:r w:rsidR="00395D05">
          <w:rPr>
            <w:webHidden/>
          </w:rPr>
        </w:r>
        <w:r w:rsidR="00395D05">
          <w:rPr>
            <w:webHidden/>
          </w:rPr>
          <w:fldChar w:fldCharType="separate"/>
        </w:r>
        <w:r w:rsidR="00395D05">
          <w:rPr>
            <w:webHidden/>
          </w:rPr>
          <w:t>1</w:t>
        </w:r>
        <w:r w:rsidR="00395D05">
          <w:rPr>
            <w:webHidden/>
            <w:lang w:val="en-US"/>
          </w:rPr>
          <w:t>4</w:t>
        </w:r>
        <w:r w:rsidR="00395D05">
          <w:rPr>
            <w:webHidden/>
          </w:rPr>
          <w:fldChar w:fldCharType="end"/>
        </w:r>
      </w:hyperlink>
    </w:p>
    <w:p w:rsidR="00395D05" w:rsidRDefault="00897DEA" w:rsidP="00395D05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9" w:history="1">
        <w:r w:rsidR="00395D05" w:rsidRPr="00F51C93">
          <w:rPr>
            <w:rStyle w:val="Hyperlink"/>
            <w:rFonts w:cs="Segoe UI"/>
          </w:rPr>
          <w:t>1</w:t>
        </w:r>
        <w:r w:rsidR="00601954">
          <w:rPr>
            <w:rStyle w:val="Hyperlink"/>
            <w:rFonts w:cs="Segoe UI"/>
            <w:lang w:val="en-US"/>
          </w:rPr>
          <w:t>8</w:t>
        </w:r>
        <w:r w:rsidR="00395D05" w:rsidRPr="00F51C93">
          <w:rPr>
            <w:rStyle w:val="Hyperlink"/>
            <w:rFonts w:cs="Segoe UI"/>
          </w:rPr>
          <w:t>.2</w:t>
        </w:r>
        <w:r w:rsidR="00395D05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395D05" w:rsidRPr="00F51C93">
          <w:rPr>
            <w:rStyle w:val="Hyperlink"/>
          </w:rPr>
          <w:t>Chi tiết</w:t>
        </w:r>
        <w:r w:rsidR="00395D05">
          <w:rPr>
            <w:webHidden/>
          </w:rPr>
          <w:tab/>
        </w:r>
        <w:r w:rsidR="00395D05">
          <w:rPr>
            <w:webHidden/>
          </w:rPr>
          <w:fldChar w:fldCharType="begin"/>
        </w:r>
        <w:r w:rsidR="00395D05">
          <w:rPr>
            <w:webHidden/>
          </w:rPr>
          <w:instrText xml:space="preserve"> PAGEREF _Toc422332449 \h </w:instrText>
        </w:r>
        <w:r w:rsidR="00395D05">
          <w:rPr>
            <w:webHidden/>
          </w:rPr>
        </w:r>
        <w:r w:rsidR="00395D05">
          <w:rPr>
            <w:webHidden/>
          </w:rPr>
          <w:fldChar w:fldCharType="separate"/>
        </w:r>
        <w:r w:rsidR="00395D05">
          <w:rPr>
            <w:webHidden/>
          </w:rPr>
          <w:t>1</w:t>
        </w:r>
        <w:r w:rsidR="00395D05">
          <w:rPr>
            <w:webHidden/>
            <w:lang w:val="en-US"/>
          </w:rPr>
          <w:t>4</w:t>
        </w:r>
        <w:r w:rsidR="00395D05">
          <w:rPr>
            <w:webHidden/>
          </w:rPr>
          <w:fldChar w:fldCharType="end"/>
        </w:r>
      </w:hyperlink>
    </w:p>
    <w:p w:rsidR="00395D05" w:rsidRDefault="00897DEA" w:rsidP="00395D05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50" w:history="1">
        <w:r w:rsidR="00395D05" w:rsidRPr="00F51C93">
          <w:rPr>
            <w:rStyle w:val="Hyperlink"/>
            <w:rFonts w:cs="Segoe UI"/>
          </w:rPr>
          <w:t>1</w:t>
        </w:r>
        <w:r w:rsidR="00601954">
          <w:rPr>
            <w:rStyle w:val="Hyperlink"/>
            <w:rFonts w:cs="Segoe UI"/>
            <w:lang w:val="en-US"/>
          </w:rPr>
          <w:t>8</w:t>
        </w:r>
        <w:r w:rsidR="00395D05" w:rsidRPr="00F51C93">
          <w:rPr>
            <w:rStyle w:val="Hyperlink"/>
            <w:rFonts w:cs="Segoe UI"/>
          </w:rPr>
          <w:t>.3</w:t>
        </w:r>
        <w:r w:rsidR="00395D05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395D05" w:rsidRPr="00F51C93">
          <w:rPr>
            <w:rStyle w:val="Hyperlink"/>
          </w:rPr>
          <w:t>Foreign keys</w:t>
        </w:r>
        <w:r w:rsidR="00395D05">
          <w:rPr>
            <w:webHidden/>
          </w:rPr>
          <w:tab/>
        </w:r>
        <w:r w:rsidR="00395D05">
          <w:rPr>
            <w:webHidden/>
          </w:rPr>
          <w:fldChar w:fldCharType="begin"/>
        </w:r>
        <w:r w:rsidR="00395D05">
          <w:rPr>
            <w:webHidden/>
          </w:rPr>
          <w:instrText xml:space="preserve"> PAGEREF _Toc422332450 \h </w:instrText>
        </w:r>
        <w:r w:rsidR="00395D05">
          <w:rPr>
            <w:webHidden/>
          </w:rPr>
        </w:r>
        <w:r w:rsidR="00395D05">
          <w:rPr>
            <w:webHidden/>
          </w:rPr>
          <w:fldChar w:fldCharType="separate"/>
        </w:r>
        <w:r w:rsidR="00395D05">
          <w:rPr>
            <w:webHidden/>
          </w:rPr>
          <w:t>1</w:t>
        </w:r>
        <w:r w:rsidR="00395D05">
          <w:rPr>
            <w:webHidden/>
            <w:lang w:val="en-US"/>
          </w:rPr>
          <w:t>4</w:t>
        </w:r>
        <w:r w:rsidR="00395D05">
          <w:rPr>
            <w:webHidden/>
          </w:rPr>
          <w:fldChar w:fldCharType="end"/>
        </w:r>
      </w:hyperlink>
    </w:p>
    <w:p w:rsidR="00395D05" w:rsidRDefault="00897DEA" w:rsidP="00395D05">
      <w:pPr>
        <w:pStyle w:val="TOC2"/>
        <w:rPr>
          <w:lang w:val="en-US"/>
        </w:rPr>
      </w:pPr>
      <w:hyperlink w:anchor="_Toc422332451" w:history="1">
        <w:r w:rsidR="00395D05" w:rsidRPr="00F51C93">
          <w:rPr>
            <w:rStyle w:val="Hyperlink"/>
            <w:rFonts w:cs="Segoe UI"/>
          </w:rPr>
          <w:t>1</w:t>
        </w:r>
        <w:r w:rsidR="00601954">
          <w:rPr>
            <w:rStyle w:val="Hyperlink"/>
            <w:rFonts w:cs="Segoe UI"/>
            <w:lang w:val="en-US"/>
          </w:rPr>
          <w:t>8</w:t>
        </w:r>
        <w:r w:rsidR="00395D05" w:rsidRPr="00F51C93">
          <w:rPr>
            <w:rStyle w:val="Hyperlink"/>
            <w:rFonts w:cs="Segoe UI"/>
          </w:rPr>
          <w:t>.4</w:t>
        </w:r>
        <w:r w:rsidR="00395D05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395D05" w:rsidRPr="00F51C93">
          <w:rPr>
            <w:rStyle w:val="Hyperlink"/>
          </w:rPr>
          <w:t>Index</w:t>
        </w:r>
        <w:r w:rsidR="00395D05">
          <w:rPr>
            <w:webHidden/>
          </w:rPr>
          <w:tab/>
        </w:r>
        <w:r w:rsidR="00395D05">
          <w:rPr>
            <w:webHidden/>
          </w:rPr>
          <w:fldChar w:fldCharType="begin"/>
        </w:r>
        <w:r w:rsidR="00395D05">
          <w:rPr>
            <w:webHidden/>
          </w:rPr>
          <w:instrText xml:space="preserve"> PAGEREF _Toc422332451 \h </w:instrText>
        </w:r>
        <w:r w:rsidR="00395D05">
          <w:rPr>
            <w:webHidden/>
          </w:rPr>
        </w:r>
        <w:r w:rsidR="00395D05">
          <w:rPr>
            <w:webHidden/>
          </w:rPr>
          <w:fldChar w:fldCharType="separate"/>
        </w:r>
        <w:r w:rsidR="00395D05">
          <w:rPr>
            <w:webHidden/>
          </w:rPr>
          <w:t>14</w:t>
        </w:r>
        <w:r w:rsidR="00395D05">
          <w:rPr>
            <w:webHidden/>
          </w:rPr>
          <w:fldChar w:fldCharType="end"/>
        </w:r>
      </w:hyperlink>
    </w:p>
    <w:p w:rsidR="00395D05" w:rsidRDefault="00897DEA" w:rsidP="00395D05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47" w:history="1">
        <w:r w:rsidR="00395D05" w:rsidRPr="00F51C93">
          <w:rPr>
            <w:rStyle w:val="Hyperlink"/>
          </w:rPr>
          <w:t>1</w:t>
        </w:r>
        <w:r w:rsidR="00601954">
          <w:rPr>
            <w:rStyle w:val="Hyperlink"/>
            <w:lang w:val="en-US"/>
          </w:rPr>
          <w:t>9</w:t>
        </w:r>
        <w:r w:rsidR="00395D05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395D05" w:rsidRPr="00F51C93">
          <w:rPr>
            <w:rStyle w:val="Hyperlink"/>
          </w:rPr>
          <w:t xml:space="preserve">Bảng </w:t>
        </w:r>
        <w:r w:rsidR="00216CBA">
          <w:rPr>
            <w:rStyle w:val="Hyperlink"/>
            <w:lang w:val="en-US"/>
          </w:rPr>
          <w:t>job</w:t>
        </w:r>
        <w:r w:rsidR="00395D05">
          <w:rPr>
            <w:webHidden/>
          </w:rPr>
          <w:tab/>
        </w:r>
        <w:r w:rsidR="00395D05">
          <w:rPr>
            <w:webHidden/>
          </w:rPr>
          <w:fldChar w:fldCharType="begin"/>
        </w:r>
        <w:r w:rsidR="00395D05">
          <w:rPr>
            <w:webHidden/>
          </w:rPr>
          <w:instrText xml:space="preserve"> PAGEREF _Toc422332447 \h </w:instrText>
        </w:r>
        <w:r w:rsidR="00395D05">
          <w:rPr>
            <w:webHidden/>
          </w:rPr>
        </w:r>
        <w:r w:rsidR="00395D05">
          <w:rPr>
            <w:webHidden/>
          </w:rPr>
          <w:fldChar w:fldCharType="separate"/>
        </w:r>
        <w:r w:rsidR="00395D05">
          <w:rPr>
            <w:webHidden/>
          </w:rPr>
          <w:t>1</w:t>
        </w:r>
        <w:r w:rsidR="00395D05">
          <w:rPr>
            <w:webHidden/>
            <w:lang w:val="en-US"/>
          </w:rPr>
          <w:t>4</w:t>
        </w:r>
        <w:r w:rsidR="00395D05">
          <w:rPr>
            <w:webHidden/>
          </w:rPr>
          <w:fldChar w:fldCharType="end"/>
        </w:r>
      </w:hyperlink>
    </w:p>
    <w:p w:rsidR="00395D05" w:rsidRDefault="00897DEA" w:rsidP="00395D05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8" w:history="1">
        <w:r w:rsidR="00395D05" w:rsidRPr="00F51C93">
          <w:rPr>
            <w:rStyle w:val="Hyperlink"/>
            <w:rFonts w:cs="Segoe UI"/>
          </w:rPr>
          <w:t>1</w:t>
        </w:r>
        <w:r w:rsidR="00601954">
          <w:rPr>
            <w:rStyle w:val="Hyperlink"/>
            <w:rFonts w:cs="Segoe UI"/>
            <w:lang w:val="en-US"/>
          </w:rPr>
          <w:t>9</w:t>
        </w:r>
        <w:r w:rsidR="00395D05" w:rsidRPr="00F51C93">
          <w:rPr>
            <w:rStyle w:val="Hyperlink"/>
            <w:rFonts w:cs="Segoe UI"/>
          </w:rPr>
          <w:t>.1</w:t>
        </w:r>
        <w:r w:rsidR="00395D05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395D05" w:rsidRPr="00F51C93">
          <w:rPr>
            <w:rStyle w:val="Hyperlink"/>
          </w:rPr>
          <w:t>Mô tả</w:t>
        </w:r>
        <w:r w:rsidR="00395D05">
          <w:rPr>
            <w:webHidden/>
          </w:rPr>
          <w:tab/>
        </w:r>
        <w:r w:rsidR="00395D05">
          <w:rPr>
            <w:webHidden/>
          </w:rPr>
          <w:fldChar w:fldCharType="begin"/>
        </w:r>
        <w:r w:rsidR="00395D05">
          <w:rPr>
            <w:webHidden/>
          </w:rPr>
          <w:instrText xml:space="preserve"> PAGEREF _Toc422332448 \h </w:instrText>
        </w:r>
        <w:r w:rsidR="00395D05">
          <w:rPr>
            <w:webHidden/>
          </w:rPr>
        </w:r>
        <w:r w:rsidR="00395D05">
          <w:rPr>
            <w:webHidden/>
          </w:rPr>
          <w:fldChar w:fldCharType="separate"/>
        </w:r>
        <w:r w:rsidR="00395D05">
          <w:rPr>
            <w:webHidden/>
          </w:rPr>
          <w:t>1</w:t>
        </w:r>
        <w:r w:rsidR="00395D05">
          <w:rPr>
            <w:webHidden/>
            <w:lang w:val="en-US"/>
          </w:rPr>
          <w:t>4</w:t>
        </w:r>
        <w:r w:rsidR="00395D05">
          <w:rPr>
            <w:webHidden/>
          </w:rPr>
          <w:fldChar w:fldCharType="end"/>
        </w:r>
      </w:hyperlink>
    </w:p>
    <w:p w:rsidR="00395D05" w:rsidRDefault="00897DEA" w:rsidP="00395D05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9" w:history="1">
        <w:r w:rsidR="00395D05" w:rsidRPr="00F51C93">
          <w:rPr>
            <w:rStyle w:val="Hyperlink"/>
            <w:rFonts w:cs="Segoe UI"/>
          </w:rPr>
          <w:t>1</w:t>
        </w:r>
        <w:r w:rsidR="00601954">
          <w:rPr>
            <w:rStyle w:val="Hyperlink"/>
            <w:rFonts w:cs="Segoe UI"/>
            <w:lang w:val="en-US"/>
          </w:rPr>
          <w:t>9</w:t>
        </w:r>
        <w:r w:rsidR="00395D05" w:rsidRPr="00F51C93">
          <w:rPr>
            <w:rStyle w:val="Hyperlink"/>
            <w:rFonts w:cs="Segoe UI"/>
          </w:rPr>
          <w:t>.2</w:t>
        </w:r>
        <w:r w:rsidR="00395D05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395D05" w:rsidRPr="00F51C93">
          <w:rPr>
            <w:rStyle w:val="Hyperlink"/>
          </w:rPr>
          <w:t>Chi tiết</w:t>
        </w:r>
        <w:r w:rsidR="00395D05">
          <w:rPr>
            <w:webHidden/>
          </w:rPr>
          <w:tab/>
        </w:r>
        <w:r w:rsidR="00395D05">
          <w:rPr>
            <w:webHidden/>
          </w:rPr>
          <w:fldChar w:fldCharType="begin"/>
        </w:r>
        <w:r w:rsidR="00395D05">
          <w:rPr>
            <w:webHidden/>
          </w:rPr>
          <w:instrText xml:space="preserve"> PAGEREF _Toc422332449 \h </w:instrText>
        </w:r>
        <w:r w:rsidR="00395D05">
          <w:rPr>
            <w:webHidden/>
          </w:rPr>
        </w:r>
        <w:r w:rsidR="00395D05">
          <w:rPr>
            <w:webHidden/>
          </w:rPr>
          <w:fldChar w:fldCharType="separate"/>
        </w:r>
        <w:r w:rsidR="00395D05">
          <w:rPr>
            <w:webHidden/>
          </w:rPr>
          <w:t>1</w:t>
        </w:r>
        <w:r w:rsidR="00395D05">
          <w:rPr>
            <w:webHidden/>
            <w:lang w:val="en-US"/>
          </w:rPr>
          <w:t>4</w:t>
        </w:r>
        <w:r w:rsidR="00395D05">
          <w:rPr>
            <w:webHidden/>
          </w:rPr>
          <w:fldChar w:fldCharType="end"/>
        </w:r>
      </w:hyperlink>
    </w:p>
    <w:p w:rsidR="00395D05" w:rsidRDefault="00897DEA" w:rsidP="00395D05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50" w:history="1">
        <w:r w:rsidR="00395D05" w:rsidRPr="00F51C93">
          <w:rPr>
            <w:rStyle w:val="Hyperlink"/>
            <w:rFonts w:cs="Segoe UI"/>
          </w:rPr>
          <w:t>1</w:t>
        </w:r>
        <w:r w:rsidR="00601954">
          <w:rPr>
            <w:rStyle w:val="Hyperlink"/>
            <w:rFonts w:cs="Segoe UI"/>
            <w:lang w:val="en-US"/>
          </w:rPr>
          <w:t>9</w:t>
        </w:r>
        <w:r w:rsidR="00395D05" w:rsidRPr="00F51C93">
          <w:rPr>
            <w:rStyle w:val="Hyperlink"/>
            <w:rFonts w:cs="Segoe UI"/>
          </w:rPr>
          <w:t>.3</w:t>
        </w:r>
        <w:r w:rsidR="00395D05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395D05" w:rsidRPr="00F51C93">
          <w:rPr>
            <w:rStyle w:val="Hyperlink"/>
          </w:rPr>
          <w:t>Foreign keys</w:t>
        </w:r>
        <w:r w:rsidR="00395D05">
          <w:rPr>
            <w:webHidden/>
          </w:rPr>
          <w:tab/>
        </w:r>
        <w:r w:rsidR="00395D05">
          <w:rPr>
            <w:webHidden/>
          </w:rPr>
          <w:fldChar w:fldCharType="begin"/>
        </w:r>
        <w:r w:rsidR="00395D05">
          <w:rPr>
            <w:webHidden/>
          </w:rPr>
          <w:instrText xml:space="preserve"> PAGEREF _Toc422332450 \h </w:instrText>
        </w:r>
        <w:r w:rsidR="00395D05">
          <w:rPr>
            <w:webHidden/>
          </w:rPr>
        </w:r>
        <w:r w:rsidR="00395D05">
          <w:rPr>
            <w:webHidden/>
          </w:rPr>
          <w:fldChar w:fldCharType="separate"/>
        </w:r>
        <w:r w:rsidR="00395D05">
          <w:rPr>
            <w:webHidden/>
          </w:rPr>
          <w:t>1</w:t>
        </w:r>
        <w:r w:rsidR="00395D05">
          <w:rPr>
            <w:webHidden/>
            <w:lang w:val="en-US"/>
          </w:rPr>
          <w:t>4</w:t>
        </w:r>
        <w:r w:rsidR="00395D05">
          <w:rPr>
            <w:webHidden/>
          </w:rPr>
          <w:fldChar w:fldCharType="end"/>
        </w:r>
      </w:hyperlink>
    </w:p>
    <w:p w:rsidR="00395D05" w:rsidRDefault="00897DEA" w:rsidP="00395D05">
      <w:pPr>
        <w:pStyle w:val="TOC2"/>
        <w:rPr>
          <w:lang w:val="en-US"/>
        </w:rPr>
      </w:pPr>
      <w:hyperlink w:anchor="_Toc422332451" w:history="1">
        <w:r w:rsidR="00395D05" w:rsidRPr="00F51C93">
          <w:rPr>
            <w:rStyle w:val="Hyperlink"/>
            <w:rFonts w:cs="Segoe UI"/>
          </w:rPr>
          <w:t>1</w:t>
        </w:r>
        <w:r w:rsidR="00601954">
          <w:rPr>
            <w:rStyle w:val="Hyperlink"/>
            <w:rFonts w:cs="Segoe UI"/>
            <w:lang w:val="en-US"/>
          </w:rPr>
          <w:t>9</w:t>
        </w:r>
        <w:r w:rsidR="00395D05" w:rsidRPr="00F51C93">
          <w:rPr>
            <w:rStyle w:val="Hyperlink"/>
            <w:rFonts w:cs="Segoe UI"/>
          </w:rPr>
          <w:t>.4</w:t>
        </w:r>
        <w:r w:rsidR="00395D05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395D05" w:rsidRPr="00F51C93">
          <w:rPr>
            <w:rStyle w:val="Hyperlink"/>
          </w:rPr>
          <w:t>Index</w:t>
        </w:r>
        <w:r w:rsidR="00395D05">
          <w:rPr>
            <w:webHidden/>
          </w:rPr>
          <w:tab/>
        </w:r>
        <w:r w:rsidR="00395D05">
          <w:rPr>
            <w:webHidden/>
          </w:rPr>
          <w:fldChar w:fldCharType="begin"/>
        </w:r>
        <w:r w:rsidR="00395D05">
          <w:rPr>
            <w:webHidden/>
          </w:rPr>
          <w:instrText xml:space="preserve"> PAGEREF _Toc422332451 \h </w:instrText>
        </w:r>
        <w:r w:rsidR="00395D05">
          <w:rPr>
            <w:webHidden/>
          </w:rPr>
        </w:r>
        <w:r w:rsidR="00395D05">
          <w:rPr>
            <w:webHidden/>
          </w:rPr>
          <w:fldChar w:fldCharType="separate"/>
        </w:r>
        <w:r w:rsidR="00395D05">
          <w:rPr>
            <w:webHidden/>
          </w:rPr>
          <w:t>14</w:t>
        </w:r>
        <w:r w:rsidR="00395D05">
          <w:rPr>
            <w:webHidden/>
          </w:rPr>
          <w:fldChar w:fldCharType="end"/>
        </w:r>
      </w:hyperlink>
    </w:p>
    <w:p w:rsidR="004977E1" w:rsidRDefault="00897DEA" w:rsidP="004977E1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47" w:history="1">
        <w:r w:rsidR="00601954">
          <w:rPr>
            <w:rStyle w:val="Hyperlink"/>
            <w:lang w:val="en-US"/>
          </w:rPr>
          <w:t>20</w:t>
        </w:r>
        <w:r w:rsidR="004977E1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4977E1" w:rsidRPr="00F51C93">
          <w:rPr>
            <w:rStyle w:val="Hyperlink"/>
          </w:rPr>
          <w:t xml:space="preserve">Bảng </w:t>
        </w:r>
        <w:r w:rsidR="007756B1">
          <w:rPr>
            <w:rStyle w:val="Hyperlink"/>
            <w:lang w:val="en-US"/>
          </w:rPr>
          <w:t>Salary</w:t>
        </w:r>
        <w:r w:rsidR="004977E1">
          <w:rPr>
            <w:webHidden/>
          </w:rPr>
          <w:tab/>
        </w:r>
        <w:r w:rsidR="004977E1">
          <w:rPr>
            <w:webHidden/>
          </w:rPr>
          <w:fldChar w:fldCharType="begin"/>
        </w:r>
        <w:r w:rsidR="004977E1">
          <w:rPr>
            <w:webHidden/>
          </w:rPr>
          <w:instrText xml:space="preserve"> PAGEREF _Toc422332447 \h </w:instrText>
        </w:r>
        <w:r w:rsidR="004977E1">
          <w:rPr>
            <w:webHidden/>
          </w:rPr>
        </w:r>
        <w:r w:rsidR="004977E1">
          <w:rPr>
            <w:webHidden/>
          </w:rPr>
          <w:fldChar w:fldCharType="separate"/>
        </w:r>
        <w:r w:rsidR="004977E1">
          <w:rPr>
            <w:webHidden/>
          </w:rPr>
          <w:t>1</w:t>
        </w:r>
        <w:r w:rsidR="004977E1">
          <w:rPr>
            <w:webHidden/>
            <w:lang w:val="en-US"/>
          </w:rPr>
          <w:t>4</w:t>
        </w:r>
        <w:r w:rsidR="004977E1">
          <w:rPr>
            <w:webHidden/>
          </w:rPr>
          <w:fldChar w:fldCharType="end"/>
        </w:r>
      </w:hyperlink>
    </w:p>
    <w:p w:rsidR="004977E1" w:rsidRDefault="00897DEA" w:rsidP="004977E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8" w:history="1">
        <w:r w:rsidR="00F557F4">
          <w:rPr>
            <w:rStyle w:val="Hyperlink"/>
            <w:rFonts w:cs="Segoe UI"/>
            <w:lang w:val="en-US"/>
          </w:rPr>
          <w:t>20</w:t>
        </w:r>
        <w:r w:rsidR="004977E1" w:rsidRPr="00F51C93">
          <w:rPr>
            <w:rStyle w:val="Hyperlink"/>
            <w:rFonts w:cs="Segoe UI"/>
          </w:rPr>
          <w:t>.1</w:t>
        </w:r>
        <w:r w:rsidR="004977E1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4977E1" w:rsidRPr="00F51C93">
          <w:rPr>
            <w:rStyle w:val="Hyperlink"/>
          </w:rPr>
          <w:t>Mô tả</w:t>
        </w:r>
        <w:r w:rsidR="004977E1">
          <w:rPr>
            <w:webHidden/>
          </w:rPr>
          <w:tab/>
        </w:r>
        <w:r w:rsidR="004977E1">
          <w:rPr>
            <w:webHidden/>
          </w:rPr>
          <w:fldChar w:fldCharType="begin"/>
        </w:r>
        <w:r w:rsidR="004977E1">
          <w:rPr>
            <w:webHidden/>
          </w:rPr>
          <w:instrText xml:space="preserve"> PAGEREF _Toc422332448 \h </w:instrText>
        </w:r>
        <w:r w:rsidR="004977E1">
          <w:rPr>
            <w:webHidden/>
          </w:rPr>
        </w:r>
        <w:r w:rsidR="004977E1">
          <w:rPr>
            <w:webHidden/>
          </w:rPr>
          <w:fldChar w:fldCharType="separate"/>
        </w:r>
        <w:r w:rsidR="004977E1">
          <w:rPr>
            <w:webHidden/>
          </w:rPr>
          <w:t>1</w:t>
        </w:r>
        <w:r w:rsidR="004977E1">
          <w:rPr>
            <w:webHidden/>
            <w:lang w:val="en-US"/>
          </w:rPr>
          <w:t>4</w:t>
        </w:r>
        <w:r w:rsidR="004977E1">
          <w:rPr>
            <w:webHidden/>
          </w:rPr>
          <w:fldChar w:fldCharType="end"/>
        </w:r>
      </w:hyperlink>
    </w:p>
    <w:p w:rsidR="004977E1" w:rsidRDefault="00897DEA" w:rsidP="004977E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9" w:history="1">
        <w:r w:rsidR="002E67AE">
          <w:rPr>
            <w:rStyle w:val="Hyperlink"/>
            <w:rFonts w:cs="Segoe UI"/>
            <w:lang w:val="en-US"/>
          </w:rPr>
          <w:t>20</w:t>
        </w:r>
        <w:r w:rsidR="004977E1" w:rsidRPr="00F51C93">
          <w:rPr>
            <w:rStyle w:val="Hyperlink"/>
            <w:rFonts w:cs="Segoe UI"/>
          </w:rPr>
          <w:t>.2</w:t>
        </w:r>
        <w:r w:rsidR="004977E1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4977E1" w:rsidRPr="00F51C93">
          <w:rPr>
            <w:rStyle w:val="Hyperlink"/>
          </w:rPr>
          <w:t>Chi tiết</w:t>
        </w:r>
        <w:r w:rsidR="004977E1">
          <w:rPr>
            <w:webHidden/>
          </w:rPr>
          <w:tab/>
        </w:r>
        <w:r w:rsidR="004977E1">
          <w:rPr>
            <w:webHidden/>
          </w:rPr>
          <w:fldChar w:fldCharType="begin"/>
        </w:r>
        <w:r w:rsidR="004977E1">
          <w:rPr>
            <w:webHidden/>
          </w:rPr>
          <w:instrText xml:space="preserve"> PAGEREF _Toc422332449 \h </w:instrText>
        </w:r>
        <w:r w:rsidR="004977E1">
          <w:rPr>
            <w:webHidden/>
          </w:rPr>
        </w:r>
        <w:r w:rsidR="004977E1">
          <w:rPr>
            <w:webHidden/>
          </w:rPr>
          <w:fldChar w:fldCharType="separate"/>
        </w:r>
        <w:r w:rsidR="004977E1">
          <w:rPr>
            <w:webHidden/>
          </w:rPr>
          <w:t>1</w:t>
        </w:r>
        <w:r w:rsidR="004977E1">
          <w:rPr>
            <w:webHidden/>
            <w:lang w:val="en-US"/>
          </w:rPr>
          <w:t>4</w:t>
        </w:r>
        <w:r w:rsidR="004977E1">
          <w:rPr>
            <w:webHidden/>
          </w:rPr>
          <w:fldChar w:fldCharType="end"/>
        </w:r>
      </w:hyperlink>
    </w:p>
    <w:p w:rsidR="004977E1" w:rsidRDefault="00897DEA" w:rsidP="004977E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50" w:history="1">
        <w:r w:rsidR="00202540">
          <w:rPr>
            <w:rStyle w:val="Hyperlink"/>
            <w:rFonts w:cs="Segoe UI"/>
            <w:lang w:val="en-US"/>
          </w:rPr>
          <w:t>20</w:t>
        </w:r>
        <w:r w:rsidR="004977E1" w:rsidRPr="00F51C93">
          <w:rPr>
            <w:rStyle w:val="Hyperlink"/>
            <w:rFonts w:cs="Segoe UI"/>
          </w:rPr>
          <w:t>.3</w:t>
        </w:r>
        <w:r w:rsidR="004977E1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4977E1" w:rsidRPr="00F51C93">
          <w:rPr>
            <w:rStyle w:val="Hyperlink"/>
          </w:rPr>
          <w:t>Foreign keys</w:t>
        </w:r>
        <w:r w:rsidR="004977E1">
          <w:rPr>
            <w:webHidden/>
          </w:rPr>
          <w:tab/>
        </w:r>
        <w:r w:rsidR="004977E1">
          <w:rPr>
            <w:webHidden/>
          </w:rPr>
          <w:fldChar w:fldCharType="begin"/>
        </w:r>
        <w:r w:rsidR="004977E1">
          <w:rPr>
            <w:webHidden/>
          </w:rPr>
          <w:instrText xml:space="preserve"> PAGEREF _Toc422332450 \h </w:instrText>
        </w:r>
        <w:r w:rsidR="004977E1">
          <w:rPr>
            <w:webHidden/>
          </w:rPr>
        </w:r>
        <w:r w:rsidR="004977E1">
          <w:rPr>
            <w:webHidden/>
          </w:rPr>
          <w:fldChar w:fldCharType="separate"/>
        </w:r>
        <w:r w:rsidR="004977E1">
          <w:rPr>
            <w:webHidden/>
          </w:rPr>
          <w:t>1</w:t>
        </w:r>
        <w:r w:rsidR="004977E1">
          <w:rPr>
            <w:webHidden/>
            <w:lang w:val="en-US"/>
          </w:rPr>
          <w:t>4</w:t>
        </w:r>
        <w:r w:rsidR="004977E1">
          <w:rPr>
            <w:webHidden/>
          </w:rPr>
          <w:fldChar w:fldCharType="end"/>
        </w:r>
      </w:hyperlink>
    </w:p>
    <w:p w:rsidR="004977E1" w:rsidRDefault="00897DEA" w:rsidP="004977E1">
      <w:pPr>
        <w:pStyle w:val="TOC2"/>
        <w:rPr>
          <w:lang w:val="en-US"/>
        </w:rPr>
      </w:pPr>
      <w:hyperlink w:anchor="_Toc422332451" w:history="1">
        <w:r w:rsidR="00612010">
          <w:rPr>
            <w:rStyle w:val="Hyperlink"/>
            <w:rFonts w:cs="Segoe UI"/>
            <w:lang w:val="en-US"/>
          </w:rPr>
          <w:t>20</w:t>
        </w:r>
        <w:r w:rsidR="004977E1" w:rsidRPr="00F51C93">
          <w:rPr>
            <w:rStyle w:val="Hyperlink"/>
            <w:rFonts w:cs="Segoe UI"/>
          </w:rPr>
          <w:t>.4</w:t>
        </w:r>
        <w:r w:rsidR="004977E1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4977E1" w:rsidRPr="00F51C93">
          <w:rPr>
            <w:rStyle w:val="Hyperlink"/>
          </w:rPr>
          <w:t>Index</w:t>
        </w:r>
        <w:r w:rsidR="004977E1">
          <w:rPr>
            <w:webHidden/>
          </w:rPr>
          <w:tab/>
        </w:r>
        <w:r w:rsidR="004977E1">
          <w:rPr>
            <w:webHidden/>
          </w:rPr>
          <w:fldChar w:fldCharType="begin"/>
        </w:r>
        <w:r w:rsidR="004977E1">
          <w:rPr>
            <w:webHidden/>
          </w:rPr>
          <w:instrText xml:space="preserve"> PAGEREF _Toc422332451 \h </w:instrText>
        </w:r>
        <w:r w:rsidR="004977E1">
          <w:rPr>
            <w:webHidden/>
          </w:rPr>
        </w:r>
        <w:r w:rsidR="004977E1">
          <w:rPr>
            <w:webHidden/>
          </w:rPr>
          <w:fldChar w:fldCharType="separate"/>
        </w:r>
        <w:r w:rsidR="004977E1">
          <w:rPr>
            <w:webHidden/>
          </w:rPr>
          <w:t>14</w:t>
        </w:r>
        <w:r w:rsidR="004977E1">
          <w:rPr>
            <w:webHidden/>
          </w:rPr>
          <w:fldChar w:fldCharType="end"/>
        </w:r>
      </w:hyperlink>
    </w:p>
    <w:p w:rsidR="006F26AB" w:rsidRDefault="00897DEA" w:rsidP="006F26AB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47" w:history="1">
        <w:r w:rsidR="00933318">
          <w:rPr>
            <w:rStyle w:val="Hyperlink"/>
            <w:lang w:val="en-US"/>
          </w:rPr>
          <w:t>21</w:t>
        </w:r>
        <w:r w:rsidR="006F26AB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6F26AB" w:rsidRPr="00F51C93">
          <w:rPr>
            <w:rStyle w:val="Hyperlink"/>
          </w:rPr>
          <w:t xml:space="preserve">Bảng </w:t>
        </w:r>
        <w:r w:rsidR="006F26AB">
          <w:rPr>
            <w:rStyle w:val="Hyperlink"/>
            <w:lang w:val="en-US"/>
          </w:rPr>
          <w:t>employment_status</w:t>
        </w:r>
        <w:r w:rsidR="006F26AB">
          <w:rPr>
            <w:webHidden/>
          </w:rPr>
          <w:tab/>
        </w:r>
        <w:r w:rsidR="006F26AB">
          <w:rPr>
            <w:webHidden/>
          </w:rPr>
          <w:fldChar w:fldCharType="begin"/>
        </w:r>
        <w:r w:rsidR="006F26AB">
          <w:rPr>
            <w:webHidden/>
          </w:rPr>
          <w:instrText xml:space="preserve"> PAGEREF _Toc422332447 \h </w:instrText>
        </w:r>
        <w:r w:rsidR="006F26AB">
          <w:rPr>
            <w:webHidden/>
          </w:rPr>
        </w:r>
        <w:r w:rsidR="006F26AB">
          <w:rPr>
            <w:webHidden/>
          </w:rPr>
          <w:fldChar w:fldCharType="separate"/>
        </w:r>
        <w:r w:rsidR="006F26AB">
          <w:rPr>
            <w:webHidden/>
          </w:rPr>
          <w:t>1</w:t>
        </w:r>
        <w:r w:rsidR="006F26AB">
          <w:rPr>
            <w:webHidden/>
            <w:lang w:val="en-US"/>
          </w:rPr>
          <w:t>4</w:t>
        </w:r>
        <w:r w:rsidR="006F26AB">
          <w:rPr>
            <w:webHidden/>
          </w:rPr>
          <w:fldChar w:fldCharType="end"/>
        </w:r>
      </w:hyperlink>
    </w:p>
    <w:p w:rsidR="006F26AB" w:rsidRDefault="00897DEA" w:rsidP="006F26AB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8" w:history="1">
        <w:r w:rsidR="00933318">
          <w:rPr>
            <w:rStyle w:val="Hyperlink"/>
            <w:rFonts w:cs="Segoe UI"/>
            <w:lang w:val="en-US"/>
          </w:rPr>
          <w:t>21</w:t>
        </w:r>
        <w:r w:rsidR="006F26AB" w:rsidRPr="00F51C93">
          <w:rPr>
            <w:rStyle w:val="Hyperlink"/>
            <w:rFonts w:cs="Segoe UI"/>
          </w:rPr>
          <w:t>.1</w:t>
        </w:r>
        <w:r w:rsidR="006F26AB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6F26AB" w:rsidRPr="00F51C93">
          <w:rPr>
            <w:rStyle w:val="Hyperlink"/>
          </w:rPr>
          <w:t>Mô tả</w:t>
        </w:r>
        <w:r w:rsidR="006F26AB">
          <w:rPr>
            <w:webHidden/>
          </w:rPr>
          <w:tab/>
        </w:r>
        <w:r w:rsidR="006F26AB">
          <w:rPr>
            <w:webHidden/>
          </w:rPr>
          <w:fldChar w:fldCharType="begin"/>
        </w:r>
        <w:r w:rsidR="006F26AB">
          <w:rPr>
            <w:webHidden/>
          </w:rPr>
          <w:instrText xml:space="preserve"> PAGEREF _Toc422332448 \h </w:instrText>
        </w:r>
        <w:r w:rsidR="006F26AB">
          <w:rPr>
            <w:webHidden/>
          </w:rPr>
        </w:r>
        <w:r w:rsidR="006F26AB">
          <w:rPr>
            <w:webHidden/>
          </w:rPr>
          <w:fldChar w:fldCharType="separate"/>
        </w:r>
        <w:r w:rsidR="006F26AB">
          <w:rPr>
            <w:webHidden/>
          </w:rPr>
          <w:t>1</w:t>
        </w:r>
        <w:r w:rsidR="006F26AB">
          <w:rPr>
            <w:webHidden/>
            <w:lang w:val="en-US"/>
          </w:rPr>
          <w:t>4</w:t>
        </w:r>
        <w:r w:rsidR="006F26AB">
          <w:rPr>
            <w:webHidden/>
          </w:rPr>
          <w:fldChar w:fldCharType="end"/>
        </w:r>
      </w:hyperlink>
    </w:p>
    <w:p w:rsidR="006F26AB" w:rsidRDefault="00897DEA" w:rsidP="006F26AB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9" w:history="1">
        <w:r w:rsidR="00933318">
          <w:rPr>
            <w:rStyle w:val="Hyperlink"/>
            <w:rFonts w:cs="Segoe UI"/>
            <w:lang w:val="en-US"/>
          </w:rPr>
          <w:t>21</w:t>
        </w:r>
        <w:r w:rsidR="006F26AB" w:rsidRPr="00F51C93">
          <w:rPr>
            <w:rStyle w:val="Hyperlink"/>
            <w:rFonts w:cs="Segoe UI"/>
          </w:rPr>
          <w:t>.2</w:t>
        </w:r>
        <w:r w:rsidR="006F26AB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6F26AB" w:rsidRPr="00F51C93">
          <w:rPr>
            <w:rStyle w:val="Hyperlink"/>
          </w:rPr>
          <w:t>Chi tiết</w:t>
        </w:r>
        <w:r w:rsidR="006F26AB">
          <w:rPr>
            <w:webHidden/>
          </w:rPr>
          <w:tab/>
        </w:r>
        <w:r w:rsidR="006F26AB">
          <w:rPr>
            <w:webHidden/>
          </w:rPr>
          <w:fldChar w:fldCharType="begin"/>
        </w:r>
        <w:r w:rsidR="006F26AB">
          <w:rPr>
            <w:webHidden/>
          </w:rPr>
          <w:instrText xml:space="preserve"> PAGEREF _Toc422332449 \h </w:instrText>
        </w:r>
        <w:r w:rsidR="006F26AB">
          <w:rPr>
            <w:webHidden/>
          </w:rPr>
        </w:r>
        <w:r w:rsidR="006F26AB">
          <w:rPr>
            <w:webHidden/>
          </w:rPr>
          <w:fldChar w:fldCharType="separate"/>
        </w:r>
        <w:r w:rsidR="006F26AB">
          <w:rPr>
            <w:webHidden/>
          </w:rPr>
          <w:t>1</w:t>
        </w:r>
        <w:r w:rsidR="006F26AB">
          <w:rPr>
            <w:webHidden/>
            <w:lang w:val="en-US"/>
          </w:rPr>
          <w:t>4</w:t>
        </w:r>
        <w:r w:rsidR="006F26AB">
          <w:rPr>
            <w:webHidden/>
          </w:rPr>
          <w:fldChar w:fldCharType="end"/>
        </w:r>
      </w:hyperlink>
    </w:p>
    <w:p w:rsidR="006F26AB" w:rsidRDefault="00897DEA" w:rsidP="006F26AB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50" w:history="1">
        <w:r w:rsidR="00933318">
          <w:rPr>
            <w:rStyle w:val="Hyperlink"/>
            <w:rFonts w:cs="Segoe UI"/>
            <w:lang w:val="en-US"/>
          </w:rPr>
          <w:t>21</w:t>
        </w:r>
        <w:r w:rsidR="006F26AB" w:rsidRPr="00F51C93">
          <w:rPr>
            <w:rStyle w:val="Hyperlink"/>
            <w:rFonts w:cs="Segoe UI"/>
          </w:rPr>
          <w:t>.3</w:t>
        </w:r>
        <w:r w:rsidR="006F26AB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6F26AB" w:rsidRPr="00F51C93">
          <w:rPr>
            <w:rStyle w:val="Hyperlink"/>
          </w:rPr>
          <w:t>Foreign keys</w:t>
        </w:r>
        <w:r w:rsidR="006F26AB">
          <w:rPr>
            <w:webHidden/>
          </w:rPr>
          <w:tab/>
        </w:r>
        <w:r w:rsidR="006F26AB">
          <w:rPr>
            <w:webHidden/>
          </w:rPr>
          <w:fldChar w:fldCharType="begin"/>
        </w:r>
        <w:r w:rsidR="006F26AB">
          <w:rPr>
            <w:webHidden/>
          </w:rPr>
          <w:instrText xml:space="preserve"> PAGEREF _Toc422332450 \h </w:instrText>
        </w:r>
        <w:r w:rsidR="006F26AB">
          <w:rPr>
            <w:webHidden/>
          </w:rPr>
        </w:r>
        <w:r w:rsidR="006F26AB">
          <w:rPr>
            <w:webHidden/>
          </w:rPr>
          <w:fldChar w:fldCharType="separate"/>
        </w:r>
        <w:r w:rsidR="006F26AB">
          <w:rPr>
            <w:webHidden/>
          </w:rPr>
          <w:t>1</w:t>
        </w:r>
        <w:r w:rsidR="006F26AB">
          <w:rPr>
            <w:webHidden/>
            <w:lang w:val="en-US"/>
          </w:rPr>
          <w:t>4</w:t>
        </w:r>
        <w:r w:rsidR="006F26AB">
          <w:rPr>
            <w:webHidden/>
          </w:rPr>
          <w:fldChar w:fldCharType="end"/>
        </w:r>
      </w:hyperlink>
    </w:p>
    <w:p w:rsidR="006F26AB" w:rsidRDefault="00897DEA" w:rsidP="006F26AB">
      <w:pPr>
        <w:pStyle w:val="TOC2"/>
        <w:rPr>
          <w:lang w:val="en-US"/>
        </w:rPr>
      </w:pPr>
      <w:hyperlink w:anchor="_Toc422332451" w:history="1">
        <w:r w:rsidR="00933318">
          <w:rPr>
            <w:rStyle w:val="Hyperlink"/>
            <w:rFonts w:cs="Segoe UI"/>
            <w:lang w:val="en-US"/>
          </w:rPr>
          <w:t>21</w:t>
        </w:r>
        <w:r w:rsidR="006F26AB" w:rsidRPr="00F51C93">
          <w:rPr>
            <w:rStyle w:val="Hyperlink"/>
            <w:rFonts w:cs="Segoe UI"/>
          </w:rPr>
          <w:t>.4</w:t>
        </w:r>
        <w:r w:rsidR="006F26AB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6F26AB" w:rsidRPr="00F51C93">
          <w:rPr>
            <w:rStyle w:val="Hyperlink"/>
          </w:rPr>
          <w:t>Index</w:t>
        </w:r>
        <w:r w:rsidR="006F26AB">
          <w:rPr>
            <w:webHidden/>
          </w:rPr>
          <w:tab/>
        </w:r>
        <w:r w:rsidR="006F26AB">
          <w:rPr>
            <w:webHidden/>
          </w:rPr>
          <w:fldChar w:fldCharType="begin"/>
        </w:r>
        <w:r w:rsidR="006F26AB">
          <w:rPr>
            <w:webHidden/>
          </w:rPr>
          <w:instrText xml:space="preserve"> PAGEREF _Toc422332451 \h </w:instrText>
        </w:r>
        <w:r w:rsidR="006F26AB">
          <w:rPr>
            <w:webHidden/>
          </w:rPr>
        </w:r>
        <w:r w:rsidR="006F26AB">
          <w:rPr>
            <w:webHidden/>
          </w:rPr>
          <w:fldChar w:fldCharType="separate"/>
        </w:r>
        <w:r w:rsidR="006F26AB">
          <w:rPr>
            <w:webHidden/>
          </w:rPr>
          <w:t>14</w:t>
        </w:r>
        <w:r w:rsidR="006F26AB">
          <w:rPr>
            <w:webHidden/>
          </w:rPr>
          <w:fldChar w:fldCharType="end"/>
        </w:r>
      </w:hyperlink>
    </w:p>
    <w:p w:rsidR="002630E6" w:rsidRDefault="00897DEA" w:rsidP="002630E6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47" w:history="1">
        <w:r w:rsidR="00933318">
          <w:rPr>
            <w:rStyle w:val="Hyperlink"/>
            <w:lang w:val="en-US"/>
          </w:rPr>
          <w:t>22</w:t>
        </w:r>
        <w:r w:rsidR="002630E6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2630E6" w:rsidRPr="00F51C93">
          <w:rPr>
            <w:rStyle w:val="Hyperlink"/>
          </w:rPr>
          <w:t xml:space="preserve">Bảng </w:t>
        </w:r>
        <w:r w:rsidR="002630E6">
          <w:rPr>
            <w:rStyle w:val="Hyperlink"/>
            <w:lang w:val="en-US"/>
          </w:rPr>
          <w:t>Exigency</w:t>
        </w:r>
        <w:r w:rsidR="002630E6">
          <w:rPr>
            <w:webHidden/>
          </w:rPr>
          <w:tab/>
        </w:r>
        <w:r w:rsidR="002630E6">
          <w:rPr>
            <w:webHidden/>
          </w:rPr>
          <w:fldChar w:fldCharType="begin"/>
        </w:r>
        <w:r w:rsidR="002630E6">
          <w:rPr>
            <w:webHidden/>
          </w:rPr>
          <w:instrText xml:space="preserve"> PAGEREF _Toc422332447 \h </w:instrText>
        </w:r>
        <w:r w:rsidR="002630E6">
          <w:rPr>
            <w:webHidden/>
          </w:rPr>
        </w:r>
        <w:r w:rsidR="002630E6">
          <w:rPr>
            <w:webHidden/>
          </w:rPr>
          <w:fldChar w:fldCharType="separate"/>
        </w:r>
        <w:r w:rsidR="002630E6">
          <w:rPr>
            <w:webHidden/>
          </w:rPr>
          <w:t>1</w:t>
        </w:r>
        <w:r w:rsidR="002630E6">
          <w:rPr>
            <w:webHidden/>
            <w:lang w:val="en-US"/>
          </w:rPr>
          <w:t>4</w:t>
        </w:r>
        <w:r w:rsidR="002630E6">
          <w:rPr>
            <w:webHidden/>
          </w:rPr>
          <w:fldChar w:fldCharType="end"/>
        </w:r>
      </w:hyperlink>
    </w:p>
    <w:p w:rsidR="002630E6" w:rsidRDefault="00897DEA" w:rsidP="002630E6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8" w:history="1">
        <w:r w:rsidR="00933318">
          <w:rPr>
            <w:rStyle w:val="Hyperlink"/>
            <w:rFonts w:cs="Segoe UI"/>
            <w:lang w:val="en-US"/>
          </w:rPr>
          <w:t>2</w:t>
        </w:r>
        <w:r w:rsidR="002630E6" w:rsidRPr="00F51C93">
          <w:rPr>
            <w:rStyle w:val="Hyperlink"/>
            <w:rFonts w:cs="Segoe UI"/>
          </w:rPr>
          <w:t>2.1</w:t>
        </w:r>
        <w:r w:rsidR="002630E6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2630E6" w:rsidRPr="00F51C93">
          <w:rPr>
            <w:rStyle w:val="Hyperlink"/>
          </w:rPr>
          <w:t>Mô tả</w:t>
        </w:r>
        <w:r w:rsidR="002630E6">
          <w:rPr>
            <w:webHidden/>
          </w:rPr>
          <w:tab/>
        </w:r>
        <w:r w:rsidR="002630E6">
          <w:rPr>
            <w:webHidden/>
          </w:rPr>
          <w:fldChar w:fldCharType="begin"/>
        </w:r>
        <w:r w:rsidR="002630E6">
          <w:rPr>
            <w:webHidden/>
          </w:rPr>
          <w:instrText xml:space="preserve"> PAGEREF _Toc422332448 \h </w:instrText>
        </w:r>
        <w:r w:rsidR="002630E6">
          <w:rPr>
            <w:webHidden/>
          </w:rPr>
        </w:r>
        <w:r w:rsidR="002630E6">
          <w:rPr>
            <w:webHidden/>
          </w:rPr>
          <w:fldChar w:fldCharType="separate"/>
        </w:r>
        <w:r w:rsidR="002630E6">
          <w:rPr>
            <w:webHidden/>
          </w:rPr>
          <w:t>1</w:t>
        </w:r>
        <w:r w:rsidR="002630E6">
          <w:rPr>
            <w:webHidden/>
            <w:lang w:val="en-US"/>
          </w:rPr>
          <w:t>4</w:t>
        </w:r>
        <w:r w:rsidR="002630E6">
          <w:rPr>
            <w:webHidden/>
          </w:rPr>
          <w:fldChar w:fldCharType="end"/>
        </w:r>
      </w:hyperlink>
    </w:p>
    <w:p w:rsidR="002630E6" w:rsidRDefault="00897DEA" w:rsidP="002630E6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9" w:history="1">
        <w:r w:rsidR="00933318">
          <w:rPr>
            <w:rStyle w:val="Hyperlink"/>
            <w:rFonts w:cs="Segoe UI"/>
            <w:lang w:val="en-US"/>
          </w:rPr>
          <w:t>2</w:t>
        </w:r>
        <w:r w:rsidR="002630E6" w:rsidRPr="00F51C93">
          <w:rPr>
            <w:rStyle w:val="Hyperlink"/>
            <w:rFonts w:cs="Segoe UI"/>
          </w:rPr>
          <w:t>2.2</w:t>
        </w:r>
        <w:r w:rsidR="002630E6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2630E6" w:rsidRPr="00F51C93">
          <w:rPr>
            <w:rStyle w:val="Hyperlink"/>
          </w:rPr>
          <w:t>Chi tiết</w:t>
        </w:r>
        <w:r w:rsidR="002630E6">
          <w:rPr>
            <w:webHidden/>
          </w:rPr>
          <w:tab/>
        </w:r>
        <w:r w:rsidR="002630E6">
          <w:rPr>
            <w:webHidden/>
          </w:rPr>
          <w:fldChar w:fldCharType="begin"/>
        </w:r>
        <w:r w:rsidR="002630E6">
          <w:rPr>
            <w:webHidden/>
          </w:rPr>
          <w:instrText xml:space="preserve"> PAGEREF _Toc422332449 \h </w:instrText>
        </w:r>
        <w:r w:rsidR="002630E6">
          <w:rPr>
            <w:webHidden/>
          </w:rPr>
        </w:r>
        <w:r w:rsidR="002630E6">
          <w:rPr>
            <w:webHidden/>
          </w:rPr>
          <w:fldChar w:fldCharType="separate"/>
        </w:r>
        <w:r w:rsidR="002630E6">
          <w:rPr>
            <w:webHidden/>
          </w:rPr>
          <w:t>1</w:t>
        </w:r>
        <w:r w:rsidR="002630E6">
          <w:rPr>
            <w:webHidden/>
            <w:lang w:val="en-US"/>
          </w:rPr>
          <w:t>4</w:t>
        </w:r>
        <w:r w:rsidR="002630E6">
          <w:rPr>
            <w:webHidden/>
          </w:rPr>
          <w:fldChar w:fldCharType="end"/>
        </w:r>
      </w:hyperlink>
    </w:p>
    <w:p w:rsidR="002630E6" w:rsidRDefault="00897DEA" w:rsidP="002630E6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50" w:history="1">
        <w:r w:rsidR="00933318">
          <w:rPr>
            <w:rStyle w:val="Hyperlink"/>
            <w:rFonts w:cs="Segoe UI"/>
            <w:lang w:val="en-US"/>
          </w:rPr>
          <w:t>2</w:t>
        </w:r>
        <w:r w:rsidR="002630E6" w:rsidRPr="00F51C93">
          <w:rPr>
            <w:rStyle w:val="Hyperlink"/>
            <w:rFonts w:cs="Segoe UI"/>
          </w:rPr>
          <w:t>2.3</w:t>
        </w:r>
        <w:r w:rsidR="002630E6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2630E6" w:rsidRPr="00F51C93">
          <w:rPr>
            <w:rStyle w:val="Hyperlink"/>
          </w:rPr>
          <w:t>Foreign keys</w:t>
        </w:r>
        <w:r w:rsidR="002630E6">
          <w:rPr>
            <w:webHidden/>
          </w:rPr>
          <w:tab/>
        </w:r>
        <w:r w:rsidR="002630E6">
          <w:rPr>
            <w:webHidden/>
          </w:rPr>
          <w:fldChar w:fldCharType="begin"/>
        </w:r>
        <w:r w:rsidR="002630E6">
          <w:rPr>
            <w:webHidden/>
          </w:rPr>
          <w:instrText xml:space="preserve"> PAGEREF _Toc422332450 \h </w:instrText>
        </w:r>
        <w:r w:rsidR="002630E6">
          <w:rPr>
            <w:webHidden/>
          </w:rPr>
        </w:r>
        <w:r w:rsidR="002630E6">
          <w:rPr>
            <w:webHidden/>
          </w:rPr>
          <w:fldChar w:fldCharType="separate"/>
        </w:r>
        <w:r w:rsidR="002630E6">
          <w:rPr>
            <w:webHidden/>
          </w:rPr>
          <w:t>1</w:t>
        </w:r>
        <w:r w:rsidR="002630E6">
          <w:rPr>
            <w:webHidden/>
            <w:lang w:val="en-US"/>
          </w:rPr>
          <w:t>4</w:t>
        </w:r>
        <w:r w:rsidR="002630E6">
          <w:rPr>
            <w:webHidden/>
          </w:rPr>
          <w:fldChar w:fldCharType="end"/>
        </w:r>
      </w:hyperlink>
    </w:p>
    <w:p w:rsidR="002630E6" w:rsidRDefault="00897DEA" w:rsidP="002630E6">
      <w:pPr>
        <w:pStyle w:val="TOC2"/>
        <w:rPr>
          <w:lang w:val="en-US"/>
        </w:rPr>
      </w:pPr>
      <w:hyperlink w:anchor="_Toc422332451" w:history="1">
        <w:r w:rsidR="00933318">
          <w:rPr>
            <w:rStyle w:val="Hyperlink"/>
            <w:rFonts w:cs="Segoe UI"/>
            <w:lang w:val="en-US"/>
          </w:rPr>
          <w:t>2</w:t>
        </w:r>
        <w:r w:rsidR="002630E6" w:rsidRPr="00F51C93">
          <w:rPr>
            <w:rStyle w:val="Hyperlink"/>
            <w:rFonts w:cs="Segoe UI"/>
          </w:rPr>
          <w:t>2.4</w:t>
        </w:r>
        <w:r w:rsidR="002630E6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2630E6" w:rsidRPr="00F51C93">
          <w:rPr>
            <w:rStyle w:val="Hyperlink"/>
          </w:rPr>
          <w:t>Index</w:t>
        </w:r>
        <w:r w:rsidR="002630E6">
          <w:rPr>
            <w:webHidden/>
          </w:rPr>
          <w:tab/>
        </w:r>
        <w:r w:rsidR="002630E6">
          <w:rPr>
            <w:webHidden/>
          </w:rPr>
          <w:fldChar w:fldCharType="begin"/>
        </w:r>
        <w:r w:rsidR="002630E6">
          <w:rPr>
            <w:webHidden/>
          </w:rPr>
          <w:instrText xml:space="preserve"> PAGEREF _Toc422332451 \h </w:instrText>
        </w:r>
        <w:r w:rsidR="002630E6">
          <w:rPr>
            <w:webHidden/>
          </w:rPr>
        </w:r>
        <w:r w:rsidR="002630E6">
          <w:rPr>
            <w:webHidden/>
          </w:rPr>
          <w:fldChar w:fldCharType="separate"/>
        </w:r>
        <w:r w:rsidR="002630E6">
          <w:rPr>
            <w:webHidden/>
          </w:rPr>
          <w:t>14</w:t>
        </w:r>
        <w:r w:rsidR="002630E6">
          <w:rPr>
            <w:webHidden/>
          </w:rPr>
          <w:fldChar w:fldCharType="end"/>
        </w:r>
      </w:hyperlink>
    </w:p>
    <w:p w:rsidR="00933318" w:rsidRDefault="00897DEA" w:rsidP="00933318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47" w:history="1">
        <w:r w:rsidR="00933318">
          <w:rPr>
            <w:rStyle w:val="Hyperlink"/>
            <w:lang w:val="en-US"/>
          </w:rPr>
          <w:t>23</w:t>
        </w:r>
        <w:r w:rsidR="00933318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933318" w:rsidRPr="00F51C93">
          <w:rPr>
            <w:rStyle w:val="Hyperlink"/>
          </w:rPr>
          <w:t xml:space="preserve">Bảng </w:t>
        </w:r>
        <w:r w:rsidR="006512B1">
          <w:rPr>
            <w:rStyle w:val="Hyperlink"/>
            <w:lang w:val="en-US"/>
          </w:rPr>
          <w:t>Company_size</w:t>
        </w:r>
        <w:r w:rsidR="00933318">
          <w:rPr>
            <w:webHidden/>
          </w:rPr>
          <w:tab/>
        </w:r>
        <w:r w:rsidR="00933318">
          <w:rPr>
            <w:webHidden/>
          </w:rPr>
          <w:fldChar w:fldCharType="begin"/>
        </w:r>
        <w:r w:rsidR="00933318">
          <w:rPr>
            <w:webHidden/>
          </w:rPr>
          <w:instrText xml:space="preserve"> PAGEREF _Toc422332447 \h </w:instrText>
        </w:r>
        <w:r w:rsidR="00933318">
          <w:rPr>
            <w:webHidden/>
          </w:rPr>
        </w:r>
        <w:r w:rsidR="00933318">
          <w:rPr>
            <w:webHidden/>
          </w:rPr>
          <w:fldChar w:fldCharType="separate"/>
        </w:r>
        <w:r w:rsidR="00933318">
          <w:rPr>
            <w:webHidden/>
          </w:rPr>
          <w:t>1</w:t>
        </w:r>
        <w:r w:rsidR="00933318">
          <w:rPr>
            <w:webHidden/>
            <w:lang w:val="en-US"/>
          </w:rPr>
          <w:t>4</w:t>
        </w:r>
        <w:r w:rsidR="00933318">
          <w:rPr>
            <w:webHidden/>
          </w:rPr>
          <w:fldChar w:fldCharType="end"/>
        </w:r>
      </w:hyperlink>
    </w:p>
    <w:p w:rsidR="00933318" w:rsidRDefault="00897DEA" w:rsidP="00933318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8" w:history="1">
        <w:r w:rsidR="00933318">
          <w:rPr>
            <w:rStyle w:val="Hyperlink"/>
            <w:rFonts w:cs="Segoe UI"/>
            <w:lang w:val="en-US"/>
          </w:rPr>
          <w:t>23</w:t>
        </w:r>
        <w:r w:rsidR="00933318" w:rsidRPr="00F51C93">
          <w:rPr>
            <w:rStyle w:val="Hyperlink"/>
            <w:rFonts w:cs="Segoe UI"/>
          </w:rPr>
          <w:t>.1</w:t>
        </w:r>
        <w:r w:rsidR="00933318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933318" w:rsidRPr="00F51C93">
          <w:rPr>
            <w:rStyle w:val="Hyperlink"/>
          </w:rPr>
          <w:t>Mô tả</w:t>
        </w:r>
        <w:r w:rsidR="00933318">
          <w:rPr>
            <w:webHidden/>
          </w:rPr>
          <w:tab/>
        </w:r>
        <w:r w:rsidR="00933318">
          <w:rPr>
            <w:webHidden/>
          </w:rPr>
          <w:fldChar w:fldCharType="begin"/>
        </w:r>
        <w:r w:rsidR="00933318">
          <w:rPr>
            <w:webHidden/>
          </w:rPr>
          <w:instrText xml:space="preserve"> PAGEREF _Toc422332448 \h </w:instrText>
        </w:r>
        <w:r w:rsidR="00933318">
          <w:rPr>
            <w:webHidden/>
          </w:rPr>
        </w:r>
        <w:r w:rsidR="00933318">
          <w:rPr>
            <w:webHidden/>
          </w:rPr>
          <w:fldChar w:fldCharType="separate"/>
        </w:r>
        <w:r w:rsidR="00933318">
          <w:rPr>
            <w:webHidden/>
          </w:rPr>
          <w:t>1</w:t>
        </w:r>
        <w:r w:rsidR="00933318">
          <w:rPr>
            <w:webHidden/>
            <w:lang w:val="en-US"/>
          </w:rPr>
          <w:t>4</w:t>
        </w:r>
        <w:r w:rsidR="00933318">
          <w:rPr>
            <w:webHidden/>
          </w:rPr>
          <w:fldChar w:fldCharType="end"/>
        </w:r>
      </w:hyperlink>
    </w:p>
    <w:p w:rsidR="00933318" w:rsidRDefault="00897DEA" w:rsidP="00933318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9" w:history="1">
        <w:r w:rsidR="00933318">
          <w:rPr>
            <w:rStyle w:val="Hyperlink"/>
            <w:rFonts w:cs="Segoe UI"/>
            <w:lang w:val="en-US"/>
          </w:rPr>
          <w:t>23</w:t>
        </w:r>
        <w:r w:rsidR="00933318" w:rsidRPr="00F51C93">
          <w:rPr>
            <w:rStyle w:val="Hyperlink"/>
            <w:rFonts w:cs="Segoe UI"/>
          </w:rPr>
          <w:t>.2</w:t>
        </w:r>
        <w:r w:rsidR="00933318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933318" w:rsidRPr="00F51C93">
          <w:rPr>
            <w:rStyle w:val="Hyperlink"/>
          </w:rPr>
          <w:t>Chi tiết</w:t>
        </w:r>
        <w:r w:rsidR="00933318">
          <w:rPr>
            <w:webHidden/>
          </w:rPr>
          <w:tab/>
        </w:r>
        <w:r w:rsidR="00933318">
          <w:rPr>
            <w:webHidden/>
          </w:rPr>
          <w:fldChar w:fldCharType="begin"/>
        </w:r>
        <w:r w:rsidR="00933318">
          <w:rPr>
            <w:webHidden/>
          </w:rPr>
          <w:instrText xml:space="preserve"> PAGEREF _Toc422332449 \h </w:instrText>
        </w:r>
        <w:r w:rsidR="00933318">
          <w:rPr>
            <w:webHidden/>
          </w:rPr>
        </w:r>
        <w:r w:rsidR="00933318">
          <w:rPr>
            <w:webHidden/>
          </w:rPr>
          <w:fldChar w:fldCharType="separate"/>
        </w:r>
        <w:r w:rsidR="00933318">
          <w:rPr>
            <w:webHidden/>
          </w:rPr>
          <w:t>1</w:t>
        </w:r>
        <w:r w:rsidR="00933318">
          <w:rPr>
            <w:webHidden/>
            <w:lang w:val="en-US"/>
          </w:rPr>
          <w:t>4</w:t>
        </w:r>
        <w:r w:rsidR="00933318">
          <w:rPr>
            <w:webHidden/>
          </w:rPr>
          <w:fldChar w:fldCharType="end"/>
        </w:r>
      </w:hyperlink>
    </w:p>
    <w:p w:rsidR="00933318" w:rsidRDefault="00897DEA" w:rsidP="00933318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50" w:history="1">
        <w:r w:rsidR="00933318">
          <w:rPr>
            <w:rStyle w:val="Hyperlink"/>
            <w:rFonts w:cs="Segoe UI"/>
            <w:lang w:val="en-US"/>
          </w:rPr>
          <w:t>23</w:t>
        </w:r>
        <w:r w:rsidR="00933318" w:rsidRPr="00F51C93">
          <w:rPr>
            <w:rStyle w:val="Hyperlink"/>
            <w:rFonts w:cs="Segoe UI"/>
          </w:rPr>
          <w:t>.3</w:t>
        </w:r>
        <w:r w:rsidR="00933318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933318" w:rsidRPr="00F51C93">
          <w:rPr>
            <w:rStyle w:val="Hyperlink"/>
          </w:rPr>
          <w:t>Foreign keys</w:t>
        </w:r>
        <w:r w:rsidR="00933318">
          <w:rPr>
            <w:webHidden/>
          </w:rPr>
          <w:tab/>
        </w:r>
        <w:r w:rsidR="00933318">
          <w:rPr>
            <w:webHidden/>
          </w:rPr>
          <w:fldChar w:fldCharType="begin"/>
        </w:r>
        <w:r w:rsidR="00933318">
          <w:rPr>
            <w:webHidden/>
          </w:rPr>
          <w:instrText xml:space="preserve"> PAGEREF _Toc422332450 \h </w:instrText>
        </w:r>
        <w:r w:rsidR="00933318">
          <w:rPr>
            <w:webHidden/>
          </w:rPr>
        </w:r>
        <w:r w:rsidR="00933318">
          <w:rPr>
            <w:webHidden/>
          </w:rPr>
          <w:fldChar w:fldCharType="separate"/>
        </w:r>
        <w:r w:rsidR="00933318">
          <w:rPr>
            <w:webHidden/>
          </w:rPr>
          <w:t>1</w:t>
        </w:r>
        <w:r w:rsidR="00933318">
          <w:rPr>
            <w:webHidden/>
            <w:lang w:val="en-US"/>
          </w:rPr>
          <w:t>4</w:t>
        </w:r>
        <w:r w:rsidR="00933318">
          <w:rPr>
            <w:webHidden/>
          </w:rPr>
          <w:fldChar w:fldCharType="end"/>
        </w:r>
      </w:hyperlink>
    </w:p>
    <w:p w:rsidR="00933318" w:rsidRPr="00933318" w:rsidRDefault="00897DEA" w:rsidP="00933318">
      <w:pPr>
        <w:pStyle w:val="TOC2"/>
        <w:rPr>
          <w:lang w:val="en-US"/>
        </w:rPr>
      </w:pPr>
      <w:hyperlink w:anchor="_Toc422332451" w:history="1">
        <w:r w:rsidR="00933318">
          <w:rPr>
            <w:rStyle w:val="Hyperlink"/>
            <w:rFonts w:cs="Segoe UI"/>
            <w:lang w:val="en-US"/>
          </w:rPr>
          <w:t>23</w:t>
        </w:r>
        <w:r w:rsidR="00933318" w:rsidRPr="00F51C93">
          <w:rPr>
            <w:rStyle w:val="Hyperlink"/>
            <w:rFonts w:cs="Segoe UI"/>
          </w:rPr>
          <w:t>.4</w:t>
        </w:r>
        <w:r w:rsidR="00933318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933318" w:rsidRPr="00F51C93">
          <w:rPr>
            <w:rStyle w:val="Hyperlink"/>
          </w:rPr>
          <w:t>Index</w:t>
        </w:r>
        <w:r w:rsidR="00933318">
          <w:rPr>
            <w:webHidden/>
          </w:rPr>
          <w:tab/>
        </w:r>
        <w:r w:rsidR="00933318">
          <w:rPr>
            <w:webHidden/>
          </w:rPr>
          <w:fldChar w:fldCharType="begin"/>
        </w:r>
        <w:r w:rsidR="00933318">
          <w:rPr>
            <w:webHidden/>
          </w:rPr>
          <w:instrText xml:space="preserve"> PAGEREF _Toc422332451 \h </w:instrText>
        </w:r>
        <w:r w:rsidR="00933318">
          <w:rPr>
            <w:webHidden/>
          </w:rPr>
        </w:r>
        <w:r w:rsidR="00933318">
          <w:rPr>
            <w:webHidden/>
          </w:rPr>
          <w:fldChar w:fldCharType="separate"/>
        </w:r>
        <w:r w:rsidR="00933318">
          <w:rPr>
            <w:webHidden/>
          </w:rPr>
          <w:t>14</w:t>
        </w:r>
        <w:r w:rsidR="00933318">
          <w:rPr>
            <w:webHidden/>
          </w:rPr>
          <w:fldChar w:fldCharType="end"/>
        </w:r>
      </w:hyperlink>
    </w:p>
    <w:p w:rsidR="0035104F" w:rsidRDefault="00897DEA" w:rsidP="0035104F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47" w:history="1">
        <w:r w:rsidR="00104165">
          <w:rPr>
            <w:rStyle w:val="Hyperlink"/>
            <w:lang w:val="en-US"/>
          </w:rPr>
          <w:t>24</w:t>
        </w:r>
        <w:r w:rsidR="0035104F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35104F" w:rsidRPr="00F51C93">
          <w:rPr>
            <w:rStyle w:val="Hyperlink"/>
          </w:rPr>
          <w:t xml:space="preserve">Bảng </w:t>
        </w:r>
        <w:r w:rsidR="0035104F">
          <w:rPr>
            <w:rStyle w:val="Hyperlink"/>
            <w:lang w:val="en-US"/>
          </w:rPr>
          <w:t>candidate_expect_adress</w:t>
        </w:r>
        <w:r w:rsidR="0035104F">
          <w:rPr>
            <w:webHidden/>
          </w:rPr>
          <w:tab/>
        </w:r>
        <w:r w:rsidR="0035104F">
          <w:rPr>
            <w:webHidden/>
          </w:rPr>
          <w:fldChar w:fldCharType="begin"/>
        </w:r>
        <w:r w:rsidR="0035104F">
          <w:rPr>
            <w:webHidden/>
          </w:rPr>
          <w:instrText xml:space="preserve"> PAGEREF _Toc422332447 \h </w:instrText>
        </w:r>
        <w:r w:rsidR="0035104F">
          <w:rPr>
            <w:webHidden/>
          </w:rPr>
        </w:r>
        <w:r w:rsidR="0035104F">
          <w:rPr>
            <w:webHidden/>
          </w:rPr>
          <w:fldChar w:fldCharType="separate"/>
        </w:r>
        <w:r w:rsidR="0035104F">
          <w:rPr>
            <w:webHidden/>
          </w:rPr>
          <w:t>1</w:t>
        </w:r>
        <w:r w:rsidR="0035104F">
          <w:rPr>
            <w:webHidden/>
            <w:lang w:val="en-US"/>
          </w:rPr>
          <w:t>4</w:t>
        </w:r>
        <w:r w:rsidR="0035104F">
          <w:rPr>
            <w:webHidden/>
          </w:rPr>
          <w:fldChar w:fldCharType="end"/>
        </w:r>
      </w:hyperlink>
    </w:p>
    <w:p w:rsidR="0035104F" w:rsidRDefault="00897DEA" w:rsidP="0035104F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8" w:history="1">
        <w:r w:rsidR="00104165">
          <w:rPr>
            <w:rStyle w:val="Hyperlink"/>
            <w:rFonts w:cs="Segoe UI"/>
            <w:lang w:val="en-US"/>
          </w:rPr>
          <w:t>24</w:t>
        </w:r>
        <w:r w:rsidR="0035104F" w:rsidRPr="00F51C93">
          <w:rPr>
            <w:rStyle w:val="Hyperlink"/>
            <w:rFonts w:cs="Segoe UI"/>
          </w:rPr>
          <w:t>.1</w:t>
        </w:r>
        <w:r w:rsidR="0035104F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35104F" w:rsidRPr="00F51C93">
          <w:rPr>
            <w:rStyle w:val="Hyperlink"/>
          </w:rPr>
          <w:t>Mô tả</w:t>
        </w:r>
        <w:r w:rsidR="0035104F">
          <w:rPr>
            <w:webHidden/>
          </w:rPr>
          <w:tab/>
        </w:r>
        <w:r w:rsidR="0035104F">
          <w:rPr>
            <w:webHidden/>
          </w:rPr>
          <w:fldChar w:fldCharType="begin"/>
        </w:r>
        <w:r w:rsidR="0035104F">
          <w:rPr>
            <w:webHidden/>
          </w:rPr>
          <w:instrText xml:space="preserve"> PAGEREF _Toc422332448 \h </w:instrText>
        </w:r>
        <w:r w:rsidR="0035104F">
          <w:rPr>
            <w:webHidden/>
          </w:rPr>
        </w:r>
        <w:r w:rsidR="0035104F">
          <w:rPr>
            <w:webHidden/>
          </w:rPr>
          <w:fldChar w:fldCharType="separate"/>
        </w:r>
        <w:r w:rsidR="0035104F">
          <w:rPr>
            <w:webHidden/>
          </w:rPr>
          <w:t>1</w:t>
        </w:r>
        <w:r w:rsidR="0035104F">
          <w:rPr>
            <w:webHidden/>
            <w:lang w:val="en-US"/>
          </w:rPr>
          <w:t>4</w:t>
        </w:r>
        <w:r w:rsidR="0035104F">
          <w:rPr>
            <w:webHidden/>
          </w:rPr>
          <w:fldChar w:fldCharType="end"/>
        </w:r>
      </w:hyperlink>
    </w:p>
    <w:p w:rsidR="0035104F" w:rsidRDefault="00897DEA" w:rsidP="0035104F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9" w:history="1">
        <w:r w:rsidR="00104165">
          <w:rPr>
            <w:rStyle w:val="Hyperlink"/>
            <w:rFonts w:cs="Segoe UI"/>
            <w:lang w:val="en-US"/>
          </w:rPr>
          <w:t>24</w:t>
        </w:r>
        <w:r w:rsidR="0035104F" w:rsidRPr="00F51C93">
          <w:rPr>
            <w:rStyle w:val="Hyperlink"/>
            <w:rFonts w:cs="Segoe UI"/>
          </w:rPr>
          <w:t>.2</w:t>
        </w:r>
        <w:r w:rsidR="0035104F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35104F" w:rsidRPr="00F51C93">
          <w:rPr>
            <w:rStyle w:val="Hyperlink"/>
          </w:rPr>
          <w:t>Chi tiết</w:t>
        </w:r>
        <w:r w:rsidR="0035104F">
          <w:rPr>
            <w:webHidden/>
          </w:rPr>
          <w:tab/>
        </w:r>
        <w:r w:rsidR="0035104F">
          <w:rPr>
            <w:webHidden/>
          </w:rPr>
          <w:fldChar w:fldCharType="begin"/>
        </w:r>
        <w:r w:rsidR="0035104F">
          <w:rPr>
            <w:webHidden/>
          </w:rPr>
          <w:instrText xml:space="preserve"> PAGEREF _Toc422332449 \h </w:instrText>
        </w:r>
        <w:r w:rsidR="0035104F">
          <w:rPr>
            <w:webHidden/>
          </w:rPr>
        </w:r>
        <w:r w:rsidR="0035104F">
          <w:rPr>
            <w:webHidden/>
          </w:rPr>
          <w:fldChar w:fldCharType="separate"/>
        </w:r>
        <w:r w:rsidR="0035104F">
          <w:rPr>
            <w:webHidden/>
          </w:rPr>
          <w:t>1</w:t>
        </w:r>
        <w:r w:rsidR="0035104F">
          <w:rPr>
            <w:webHidden/>
            <w:lang w:val="en-US"/>
          </w:rPr>
          <w:t>4</w:t>
        </w:r>
        <w:r w:rsidR="0035104F">
          <w:rPr>
            <w:webHidden/>
          </w:rPr>
          <w:fldChar w:fldCharType="end"/>
        </w:r>
      </w:hyperlink>
    </w:p>
    <w:p w:rsidR="0035104F" w:rsidRDefault="00897DEA" w:rsidP="0035104F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50" w:history="1">
        <w:r w:rsidR="00104165">
          <w:rPr>
            <w:rStyle w:val="Hyperlink"/>
            <w:rFonts w:cs="Segoe UI"/>
            <w:lang w:val="en-US"/>
          </w:rPr>
          <w:t>24</w:t>
        </w:r>
        <w:r w:rsidR="0035104F" w:rsidRPr="00F51C93">
          <w:rPr>
            <w:rStyle w:val="Hyperlink"/>
            <w:rFonts w:cs="Segoe UI"/>
          </w:rPr>
          <w:t>.3</w:t>
        </w:r>
        <w:r w:rsidR="0035104F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35104F" w:rsidRPr="00F51C93">
          <w:rPr>
            <w:rStyle w:val="Hyperlink"/>
          </w:rPr>
          <w:t>Foreign keys</w:t>
        </w:r>
        <w:r w:rsidR="0035104F">
          <w:rPr>
            <w:webHidden/>
          </w:rPr>
          <w:tab/>
        </w:r>
        <w:r w:rsidR="0035104F">
          <w:rPr>
            <w:webHidden/>
          </w:rPr>
          <w:fldChar w:fldCharType="begin"/>
        </w:r>
        <w:r w:rsidR="0035104F">
          <w:rPr>
            <w:webHidden/>
          </w:rPr>
          <w:instrText xml:space="preserve"> PAGEREF _Toc422332450 \h </w:instrText>
        </w:r>
        <w:r w:rsidR="0035104F">
          <w:rPr>
            <w:webHidden/>
          </w:rPr>
        </w:r>
        <w:r w:rsidR="0035104F">
          <w:rPr>
            <w:webHidden/>
          </w:rPr>
          <w:fldChar w:fldCharType="separate"/>
        </w:r>
        <w:r w:rsidR="0035104F">
          <w:rPr>
            <w:webHidden/>
          </w:rPr>
          <w:t>1</w:t>
        </w:r>
        <w:r w:rsidR="0035104F">
          <w:rPr>
            <w:webHidden/>
            <w:lang w:val="en-US"/>
          </w:rPr>
          <w:t>4</w:t>
        </w:r>
        <w:r w:rsidR="0035104F">
          <w:rPr>
            <w:webHidden/>
          </w:rPr>
          <w:fldChar w:fldCharType="end"/>
        </w:r>
      </w:hyperlink>
    </w:p>
    <w:p w:rsidR="0035104F" w:rsidRDefault="00897DEA" w:rsidP="0035104F">
      <w:pPr>
        <w:pStyle w:val="TOC2"/>
        <w:rPr>
          <w:lang w:val="en-US"/>
        </w:rPr>
      </w:pPr>
      <w:hyperlink w:anchor="_Toc422332451" w:history="1">
        <w:r w:rsidR="00104165">
          <w:rPr>
            <w:rStyle w:val="Hyperlink"/>
            <w:rFonts w:cs="Segoe UI"/>
            <w:lang w:val="en-US"/>
          </w:rPr>
          <w:t>24</w:t>
        </w:r>
        <w:r w:rsidR="0035104F" w:rsidRPr="00F51C93">
          <w:rPr>
            <w:rStyle w:val="Hyperlink"/>
            <w:rFonts w:cs="Segoe UI"/>
          </w:rPr>
          <w:t>.4</w:t>
        </w:r>
        <w:r w:rsidR="0035104F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35104F" w:rsidRPr="00F51C93">
          <w:rPr>
            <w:rStyle w:val="Hyperlink"/>
          </w:rPr>
          <w:t>Index</w:t>
        </w:r>
        <w:r w:rsidR="0035104F">
          <w:rPr>
            <w:webHidden/>
          </w:rPr>
          <w:tab/>
        </w:r>
        <w:r w:rsidR="0035104F">
          <w:rPr>
            <w:webHidden/>
          </w:rPr>
          <w:fldChar w:fldCharType="begin"/>
        </w:r>
        <w:r w:rsidR="0035104F">
          <w:rPr>
            <w:webHidden/>
          </w:rPr>
          <w:instrText xml:space="preserve"> PAGEREF _Toc422332451 \h </w:instrText>
        </w:r>
        <w:r w:rsidR="0035104F">
          <w:rPr>
            <w:webHidden/>
          </w:rPr>
        </w:r>
        <w:r w:rsidR="0035104F">
          <w:rPr>
            <w:webHidden/>
          </w:rPr>
          <w:fldChar w:fldCharType="separate"/>
        </w:r>
        <w:r w:rsidR="0035104F">
          <w:rPr>
            <w:webHidden/>
          </w:rPr>
          <w:t>14</w:t>
        </w:r>
        <w:r w:rsidR="0035104F">
          <w:rPr>
            <w:webHidden/>
          </w:rPr>
          <w:fldChar w:fldCharType="end"/>
        </w:r>
      </w:hyperlink>
    </w:p>
    <w:p w:rsidR="00A04C13" w:rsidRDefault="00897DEA" w:rsidP="00A04C13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47" w:history="1">
        <w:r w:rsidR="00104165">
          <w:rPr>
            <w:rStyle w:val="Hyperlink"/>
            <w:lang w:val="en-US"/>
          </w:rPr>
          <w:t>25</w:t>
        </w:r>
        <w:r w:rsidR="00A04C13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A04C13" w:rsidRPr="00F51C93">
          <w:rPr>
            <w:rStyle w:val="Hyperlink"/>
          </w:rPr>
          <w:t xml:space="preserve">Bảng </w:t>
        </w:r>
        <w:r w:rsidR="00A04C13">
          <w:rPr>
            <w:rStyle w:val="Hyperlink"/>
            <w:lang w:val="en-US"/>
          </w:rPr>
          <w:t>candidate_expect_job</w:t>
        </w:r>
        <w:r w:rsidR="00A04C13">
          <w:rPr>
            <w:webHidden/>
          </w:rPr>
          <w:tab/>
        </w:r>
        <w:r w:rsidR="00A04C13">
          <w:rPr>
            <w:webHidden/>
          </w:rPr>
          <w:fldChar w:fldCharType="begin"/>
        </w:r>
        <w:r w:rsidR="00A04C13">
          <w:rPr>
            <w:webHidden/>
          </w:rPr>
          <w:instrText xml:space="preserve"> PAGEREF _Toc422332447 \h </w:instrText>
        </w:r>
        <w:r w:rsidR="00A04C13">
          <w:rPr>
            <w:webHidden/>
          </w:rPr>
        </w:r>
        <w:r w:rsidR="00A04C13">
          <w:rPr>
            <w:webHidden/>
          </w:rPr>
          <w:fldChar w:fldCharType="separate"/>
        </w:r>
        <w:r w:rsidR="00A04C13">
          <w:rPr>
            <w:webHidden/>
          </w:rPr>
          <w:t>1</w:t>
        </w:r>
        <w:r w:rsidR="00A04C13">
          <w:rPr>
            <w:webHidden/>
            <w:lang w:val="en-US"/>
          </w:rPr>
          <w:t>4</w:t>
        </w:r>
        <w:r w:rsidR="00A04C13">
          <w:rPr>
            <w:webHidden/>
          </w:rPr>
          <w:fldChar w:fldCharType="end"/>
        </w:r>
      </w:hyperlink>
    </w:p>
    <w:p w:rsidR="00A04C13" w:rsidRDefault="00897DEA" w:rsidP="00A04C13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8" w:history="1">
        <w:r w:rsidR="00104165">
          <w:rPr>
            <w:rStyle w:val="Hyperlink"/>
            <w:rFonts w:cs="Segoe UI"/>
            <w:lang w:val="en-US"/>
          </w:rPr>
          <w:t>25</w:t>
        </w:r>
        <w:r w:rsidR="00A04C13" w:rsidRPr="00F51C93">
          <w:rPr>
            <w:rStyle w:val="Hyperlink"/>
            <w:rFonts w:cs="Segoe UI"/>
          </w:rPr>
          <w:t>.1</w:t>
        </w:r>
        <w:r w:rsidR="00A04C13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A04C13" w:rsidRPr="00F51C93">
          <w:rPr>
            <w:rStyle w:val="Hyperlink"/>
          </w:rPr>
          <w:t>Mô tả</w:t>
        </w:r>
        <w:r w:rsidR="00A04C13">
          <w:rPr>
            <w:webHidden/>
          </w:rPr>
          <w:tab/>
        </w:r>
        <w:r w:rsidR="00A04C13">
          <w:rPr>
            <w:webHidden/>
          </w:rPr>
          <w:fldChar w:fldCharType="begin"/>
        </w:r>
        <w:r w:rsidR="00A04C13">
          <w:rPr>
            <w:webHidden/>
          </w:rPr>
          <w:instrText xml:space="preserve"> PAGEREF _Toc422332448 \h </w:instrText>
        </w:r>
        <w:r w:rsidR="00A04C13">
          <w:rPr>
            <w:webHidden/>
          </w:rPr>
        </w:r>
        <w:r w:rsidR="00A04C13">
          <w:rPr>
            <w:webHidden/>
          </w:rPr>
          <w:fldChar w:fldCharType="separate"/>
        </w:r>
        <w:r w:rsidR="00A04C13">
          <w:rPr>
            <w:webHidden/>
          </w:rPr>
          <w:t>1</w:t>
        </w:r>
        <w:r w:rsidR="00A04C13">
          <w:rPr>
            <w:webHidden/>
            <w:lang w:val="en-US"/>
          </w:rPr>
          <w:t>4</w:t>
        </w:r>
        <w:r w:rsidR="00A04C13">
          <w:rPr>
            <w:webHidden/>
          </w:rPr>
          <w:fldChar w:fldCharType="end"/>
        </w:r>
      </w:hyperlink>
    </w:p>
    <w:p w:rsidR="00A04C13" w:rsidRDefault="00897DEA" w:rsidP="00A04C13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9" w:history="1">
        <w:r w:rsidR="00104165">
          <w:rPr>
            <w:rStyle w:val="Hyperlink"/>
            <w:rFonts w:cs="Segoe UI"/>
            <w:lang w:val="en-US"/>
          </w:rPr>
          <w:t>25</w:t>
        </w:r>
        <w:r w:rsidR="00A04C13" w:rsidRPr="00F51C93">
          <w:rPr>
            <w:rStyle w:val="Hyperlink"/>
            <w:rFonts w:cs="Segoe UI"/>
          </w:rPr>
          <w:t>.2</w:t>
        </w:r>
        <w:r w:rsidR="00A04C13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A04C13" w:rsidRPr="00F51C93">
          <w:rPr>
            <w:rStyle w:val="Hyperlink"/>
          </w:rPr>
          <w:t>Chi tiết</w:t>
        </w:r>
        <w:r w:rsidR="00A04C13">
          <w:rPr>
            <w:webHidden/>
          </w:rPr>
          <w:tab/>
        </w:r>
        <w:r w:rsidR="00A04C13">
          <w:rPr>
            <w:webHidden/>
          </w:rPr>
          <w:fldChar w:fldCharType="begin"/>
        </w:r>
        <w:r w:rsidR="00A04C13">
          <w:rPr>
            <w:webHidden/>
          </w:rPr>
          <w:instrText xml:space="preserve"> PAGEREF _Toc422332449 \h </w:instrText>
        </w:r>
        <w:r w:rsidR="00A04C13">
          <w:rPr>
            <w:webHidden/>
          </w:rPr>
        </w:r>
        <w:r w:rsidR="00A04C13">
          <w:rPr>
            <w:webHidden/>
          </w:rPr>
          <w:fldChar w:fldCharType="separate"/>
        </w:r>
        <w:r w:rsidR="00A04C13">
          <w:rPr>
            <w:webHidden/>
          </w:rPr>
          <w:t>1</w:t>
        </w:r>
        <w:r w:rsidR="00A04C13">
          <w:rPr>
            <w:webHidden/>
            <w:lang w:val="en-US"/>
          </w:rPr>
          <w:t>4</w:t>
        </w:r>
        <w:r w:rsidR="00A04C13">
          <w:rPr>
            <w:webHidden/>
          </w:rPr>
          <w:fldChar w:fldCharType="end"/>
        </w:r>
      </w:hyperlink>
    </w:p>
    <w:p w:rsidR="00A04C13" w:rsidRDefault="00897DEA" w:rsidP="00A04C13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50" w:history="1">
        <w:r w:rsidR="00104165">
          <w:rPr>
            <w:rStyle w:val="Hyperlink"/>
            <w:rFonts w:cs="Segoe UI"/>
            <w:lang w:val="en-US"/>
          </w:rPr>
          <w:t>25</w:t>
        </w:r>
        <w:r w:rsidR="00A04C13" w:rsidRPr="00F51C93">
          <w:rPr>
            <w:rStyle w:val="Hyperlink"/>
            <w:rFonts w:cs="Segoe UI"/>
          </w:rPr>
          <w:t>.3</w:t>
        </w:r>
        <w:r w:rsidR="00A04C13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A04C13" w:rsidRPr="00F51C93">
          <w:rPr>
            <w:rStyle w:val="Hyperlink"/>
          </w:rPr>
          <w:t>Foreign keys</w:t>
        </w:r>
        <w:r w:rsidR="00A04C13">
          <w:rPr>
            <w:webHidden/>
          </w:rPr>
          <w:tab/>
        </w:r>
        <w:r w:rsidR="00A04C13">
          <w:rPr>
            <w:webHidden/>
          </w:rPr>
          <w:fldChar w:fldCharType="begin"/>
        </w:r>
        <w:r w:rsidR="00A04C13">
          <w:rPr>
            <w:webHidden/>
          </w:rPr>
          <w:instrText xml:space="preserve"> PAGEREF _Toc422332450 \h </w:instrText>
        </w:r>
        <w:r w:rsidR="00A04C13">
          <w:rPr>
            <w:webHidden/>
          </w:rPr>
        </w:r>
        <w:r w:rsidR="00A04C13">
          <w:rPr>
            <w:webHidden/>
          </w:rPr>
          <w:fldChar w:fldCharType="separate"/>
        </w:r>
        <w:r w:rsidR="00A04C13">
          <w:rPr>
            <w:webHidden/>
          </w:rPr>
          <w:t>1</w:t>
        </w:r>
        <w:r w:rsidR="00A04C13">
          <w:rPr>
            <w:webHidden/>
            <w:lang w:val="en-US"/>
          </w:rPr>
          <w:t>4</w:t>
        </w:r>
        <w:r w:rsidR="00A04C13">
          <w:rPr>
            <w:webHidden/>
          </w:rPr>
          <w:fldChar w:fldCharType="end"/>
        </w:r>
      </w:hyperlink>
    </w:p>
    <w:p w:rsidR="00A04C13" w:rsidRDefault="00897DEA" w:rsidP="00A04C13">
      <w:pPr>
        <w:pStyle w:val="TOC2"/>
        <w:rPr>
          <w:lang w:val="en-US"/>
        </w:rPr>
      </w:pPr>
      <w:hyperlink w:anchor="_Toc422332451" w:history="1">
        <w:r w:rsidR="00104165">
          <w:rPr>
            <w:rStyle w:val="Hyperlink"/>
            <w:rFonts w:cs="Segoe UI"/>
            <w:lang w:val="en-US"/>
          </w:rPr>
          <w:t>25</w:t>
        </w:r>
        <w:r w:rsidR="00A04C13" w:rsidRPr="00F51C93">
          <w:rPr>
            <w:rStyle w:val="Hyperlink"/>
            <w:rFonts w:cs="Segoe UI"/>
          </w:rPr>
          <w:t>.4</w:t>
        </w:r>
        <w:r w:rsidR="00A04C13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A04C13" w:rsidRPr="00F51C93">
          <w:rPr>
            <w:rStyle w:val="Hyperlink"/>
          </w:rPr>
          <w:t>Index</w:t>
        </w:r>
        <w:r w:rsidR="00A04C13">
          <w:rPr>
            <w:webHidden/>
          </w:rPr>
          <w:tab/>
        </w:r>
        <w:r w:rsidR="00A04C13">
          <w:rPr>
            <w:webHidden/>
          </w:rPr>
          <w:fldChar w:fldCharType="begin"/>
        </w:r>
        <w:r w:rsidR="00A04C13">
          <w:rPr>
            <w:webHidden/>
          </w:rPr>
          <w:instrText xml:space="preserve"> PAGEREF _Toc422332451 \h </w:instrText>
        </w:r>
        <w:r w:rsidR="00A04C13">
          <w:rPr>
            <w:webHidden/>
          </w:rPr>
        </w:r>
        <w:r w:rsidR="00A04C13">
          <w:rPr>
            <w:webHidden/>
          </w:rPr>
          <w:fldChar w:fldCharType="separate"/>
        </w:r>
        <w:r w:rsidR="00A04C13">
          <w:rPr>
            <w:webHidden/>
          </w:rPr>
          <w:t>14</w:t>
        </w:r>
        <w:r w:rsidR="00A04C13">
          <w:rPr>
            <w:webHidden/>
          </w:rPr>
          <w:fldChar w:fldCharType="end"/>
        </w:r>
      </w:hyperlink>
    </w:p>
    <w:p w:rsidR="009B1265" w:rsidRDefault="00897DEA" w:rsidP="009B1265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47" w:history="1">
        <w:r w:rsidR="00104165">
          <w:rPr>
            <w:rStyle w:val="Hyperlink"/>
            <w:lang w:val="en-US"/>
          </w:rPr>
          <w:t>26</w:t>
        </w:r>
        <w:r w:rsidR="009B1265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9B1265" w:rsidRPr="00F51C93">
          <w:rPr>
            <w:rStyle w:val="Hyperlink"/>
          </w:rPr>
          <w:t xml:space="preserve">Bảng </w:t>
        </w:r>
        <w:r w:rsidR="009B1265">
          <w:rPr>
            <w:rStyle w:val="Hyperlink"/>
            <w:lang w:val="en-US"/>
          </w:rPr>
          <w:t>candidate_foreign_language</w:t>
        </w:r>
        <w:r w:rsidR="009B1265">
          <w:rPr>
            <w:webHidden/>
          </w:rPr>
          <w:tab/>
        </w:r>
        <w:r w:rsidR="009B1265">
          <w:rPr>
            <w:webHidden/>
          </w:rPr>
          <w:fldChar w:fldCharType="begin"/>
        </w:r>
        <w:r w:rsidR="009B1265">
          <w:rPr>
            <w:webHidden/>
          </w:rPr>
          <w:instrText xml:space="preserve"> PAGEREF _Toc422332447 \h </w:instrText>
        </w:r>
        <w:r w:rsidR="009B1265">
          <w:rPr>
            <w:webHidden/>
          </w:rPr>
        </w:r>
        <w:r w:rsidR="009B1265">
          <w:rPr>
            <w:webHidden/>
          </w:rPr>
          <w:fldChar w:fldCharType="separate"/>
        </w:r>
        <w:r w:rsidR="009B1265">
          <w:rPr>
            <w:webHidden/>
          </w:rPr>
          <w:t>1</w:t>
        </w:r>
        <w:r w:rsidR="009B1265">
          <w:rPr>
            <w:webHidden/>
            <w:lang w:val="en-US"/>
          </w:rPr>
          <w:t>4</w:t>
        </w:r>
        <w:r w:rsidR="009B1265">
          <w:rPr>
            <w:webHidden/>
          </w:rPr>
          <w:fldChar w:fldCharType="end"/>
        </w:r>
      </w:hyperlink>
    </w:p>
    <w:p w:rsidR="009B1265" w:rsidRDefault="00897DEA" w:rsidP="009B1265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8" w:history="1">
        <w:r w:rsidR="00104165">
          <w:rPr>
            <w:rStyle w:val="Hyperlink"/>
            <w:rFonts w:cs="Segoe UI"/>
            <w:lang w:val="en-US"/>
          </w:rPr>
          <w:t>26</w:t>
        </w:r>
        <w:r w:rsidR="009B1265" w:rsidRPr="00F51C93">
          <w:rPr>
            <w:rStyle w:val="Hyperlink"/>
            <w:rFonts w:cs="Segoe UI"/>
          </w:rPr>
          <w:t>.1</w:t>
        </w:r>
        <w:r w:rsidR="009B1265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9B1265" w:rsidRPr="00F51C93">
          <w:rPr>
            <w:rStyle w:val="Hyperlink"/>
          </w:rPr>
          <w:t>Mô tả</w:t>
        </w:r>
        <w:r w:rsidR="009B1265">
          <w:rPr>
            <w:webHidden/>
          </w:rPr>
          <w:tab/>
        </w:r>
        <w:r w:rsidR="009B1265">
          <w:rPr>
            <w:webHidden/>
          </w:rPr>
          <w:fldChar w:fldCharType="begin"/>
        </w:r>
        <w:r w:rsidR="009B1265">
          <w:rPr>
            <w:webHidden/>
          </w:rPr>
          <w:instrText xml:space="preserve"> PAGEREF _Toc422332448 \h </w:instrText>
        </w:r>
        <w:r w:rsidR="009B1265">
          <w:rPr>
            <w:webHidden/>
          </w:rPr>
        </w:r>
        <w:r w:rsidR="009B1265">
          <w:rPr>
            <w:webHidden/>
          </w:rPr>
          <w:fldChar w:fldCharType="separate"/>
        </w:r>
        <w:r w:rsidR="009B1265">
          <w:rPr>
            <w:webHidden/>
          </w:rPr>
          <w:t>1</w:t>
        </w:r>
        <w:r w:rsidR="009B1265">
          <w:rPr>
            <w:webHidden/>
            <w:lang w:val="en-US"/>
          </w:rPr>
          <w:t>4</w:t>
        </w:r>
        <w:r w:rsidR="009B1265">
          <w:rPr>
            <w:webHidden/>
          </w:rPr>
          <w:fldChar w:fldCharType="end"/>
        </w:r>
      </w:hyperlink>
    </w:p>
    <w:p w:rsidR="009B1265" w:rsidRDefault="00897DEA" w:rsidP="009B1265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9" w:history="1">
        <w:r w:rsidR="00104165">
          <w:rPr>
            <w:rStyle w:val="Hyperlink"/>
            <w:rFonts w:cs="Segoe UI"/>
            <w:lang w:val="en-US"/>
          </w:rPr>
          <w:t>26</w:t>
        </w:r>
        <w:r w:rsidR="009B1265" w:rsidRPr="00F51C93">
          <w:rPr>
            <w:rStyle w:val="Hyperlink"/>
            <w:rFonts w:cs="Segoe UI"/>
          </w:rPr>
          <w:t>.2</w:t>
        </w:r>
        <w:r w:rsidR="009B1265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9B1265" w:rsidRPr="00F51C93">
          <w:rPr>
            <w:rStyle w:val="Hyperlink"/>
          </w:rPr>
          <w:t>Chi tiết</w:t>
        </w:r>
        <w:r w:rsidR="009B1265">
          <w:rPr>
            <w:webHidden/>
          </w:rPr>
          <w:tab/>
        </w:r>
        <w:r w:rsidR="009B1265">
          <w:rPr>
            <w:webHidden/>
          </w:rPr>
          <w:fldChar w:fldCharType="begin"/>
        </w:r>
        <w:r w:rsidR="009B1265">
          <w:rPr>
            <w:webHidden/>
          </w:rPr>
          <w:instrText xml:space="preserve"> PAGEREF _Toc422332449 \h </w:instrText>
        </w:r>
        <w:r w:rsidR="009B1265">
          <w:rPr>
            <w:webHidden/>
          </w:rPr>
        </w:r>
        <w:r w:rsidR="009B1265">
          <w:rPr>
            <w:webHidden/>
          </w:rPr>
          <w:fldChar w:fldCharType="separate"/>
        </w:r>
        <w:r w:rsidR="009B1265">
          <w:rPr>
            <w:webHidden/>
          </w:rPr>
          <w:t>1</w:t>
        </w:r>
        <w:r w:rsidR="009B1265">
          <w:rPr>
            <w:webHidden/>
            <w:lang w:val="en-US"/>
          </w:rPr>
          <w:t>4</w:t>
        </w:r>
        <w:r w:rsidR="009B1265">
          <w:rPr>
            <w:webHidden/>
          </w:rPr>
          <w:fldChar w:fldCharType="end"/>
        </w:r>
      </w:hyperlink>
    </w:p>
    <w:p w:rsidR="009B1265" w:rsidRDefault="00897DEA" w:rsidP="009B1265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50" w:history="1">
        <w:r w:rsidR="00104165">
          <w:rPr>
            <w:rStyle w:val="Hyperlink"/>
            <w:rFonts w:cs="Segoe UI"/>
            <w:lang w:val="en-US"/>
          </w:rPr>
          <w:t>26</w:t>
        </w:r>
        <w:r w:rsidR="009B1265" w:rsidRPr="00F51C93">
          <w:rPr>
            <w:rStyle w:val="Hyperlink"/>
            <w:rFonts w:cs="Segoe UI"/>
          </w:rPr>
          <w:t>.3</w:t>
        </w:r>
        <w:r w:rsidR="009B1265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9B1265" w:rsidRPr="00F51C93">
          <w:rPr>
            <w:rStyle w:val="Hyperlink"/>
          </w:rPr>
          <w:t>Foreign keys</w:t>
        </w:r>
        <w:r w:rsidR="009B1265">
          <w:rPr>
            <w:webHidden/>
          </w:rPr>
          <w:tab/>
        </w:r>
        <w:r w:rsidR="009B1265">
          <w:rPr>
            <w:webHidden/>
          </w:rPr>
          <w:fldChar w:fldCharType="begin"/>
        </w:r>
        <w:r w:rsidR="009B1265">
          <w:rPr>
            <w:webHidden/>
          </w:rPr>
          <w:instrText xml:space="preserve"> PAGEREF _Toc422332450 \h </w:instrText>
        </w:r>
        <w:r w:rsidR="009B1265">
          <w:rPr>
            <w:webHidden/>
          </w:rPr>
        </w:r>
        <w:r w:rsidR="009B1265">
          <w:rPr>
            <w:webHidden/>
          </w:rPr>
          <w:fldChar w:fldCharType="separate"/>
        </w:r>
        <w:r w:rsidR="009B1265">
          <w:rPr>
            <w:webHidden/>
          </w:rPr>
          <w:t>1</w:t>
        </w:r>
        <w:r w:rsidR="009B1265">
          <w:rPr>
            <w:webHidden/>
            <w:lang w:val="en-US"/>
          </w:rPr>
          <w:t>4</w:t>
        </w:r>
        <w:r w:rsidR="009B1265">
          <w:rPr>
            <w:webHidden/>
          </w:rPr>
          <w:fldChar w:fldCharType="end"/>
        </w:r>
      </w:hyperlink>
    </w:p>
    <w:p w:rsidR="009B1265" w:rsidRDefault="00897DEA" w:rsidP="009B1265">
      <w:pPr>
        <w:pStyle w:val="TOC2"/>
        <w:rPr>
          <w:lang w:val="en-US"/>
        </w:rPr>
      </w:pPr>
      <w:hyperlink w:anchor="_Toc422332451" w:history="1">
        <w:r w:rsidR="00104165">
          <w:rPr>
            <w:rStyle w:val="Hyperlink"/>
            <w:rFonts w:cs="Segoe UI"/>
            <w:lang w:val="en-US"/>
          </w:rPr>
          <w:t>26</w:t>
        </w:r>
        <w:r w:rsidR="009B1265" w:rsidRPr="00F51C93">
          <w:rPr>
            <w:rStyle w:val="Hyperlink"/>
            <w:rFonts w:cs="Segoe UI"/>
          </w:rPr>
          <w:t>.4</w:t>
        </w:r>
        <w:r w:rsidR="009B1265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9B1265" w:rsidRPr="00F51C93">
          <w:rPr>
            <w:rStyle w:val="Hyperlink"/>
          </w:rPr>
          <w:t>Index</w:t>
        </w:r>
        <w:r w:rsidR="009B1265">
          <w:rPr>
            <w:webHidden/>
          </w:rPr>
          <w:tab/>
        </w:r>
        <w:r w:rsidR="009B1265">
          <w:rPr>
            <w:webHidden/>
          </w:rPr>
          <w:fldChar w:fldCharType="begin"/>
        </w:r>
        <w:r w:rsidR="009B1265">
          <w:rPr>
            <w:webHidden/>
          </w:rPr>
          <w:instrText xml:space="preserve"> PAGEREF _Toc422332451 \h </w:instrText>
        </w:r>
        <w:r w:rsidR="009B1265">
          <w:rPr>
            <w:webHidden/>
          </w:rPr>
        </w:r>
        <w:r w:rsidR="009B1265">
          <w:rPr>
            <w:webHidden/>
          </w:rPr>
          <w:fldChar w:fldCharType="separate"/>
        </w:r>
        <w:r w:rsidR="009B1265">
          <w:rPr>
            <w:webHidden/>
          </w:rPr>
          <w:t>14</w:t>
        </w:r>
        <w:r w:rsidR="009B1265">
          <w:rPr>
            <w:webHidden/>
          </w:rPr>
          <w:fldChar w:fldCharType="end"/>
        </w:r>
      </w:hyperlink>
    </w:p>
    <w:p w:rsidR="00E77F59" w:rsidRDefault="00897DEA" w:rsidP="00E77F59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47" w:history="1">
        <w:r w:rsidR="00104165">
          <w:rPr>
            <w:rStyle w:val="Hyperlink"/>
            <w:lang w:val="en-US"/>
          </w:rPr>
          <w:t>27</w:t>
        </w:r>
        <w:r w:rsidR="00E77F59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E77F59" w:rsidRPr="00F51C93">
          <w:rPr>
            <w:rStyle w:val="Hyperlink"/>
          </w:rPr>
          <w:t xml:space="preserve">Bảng </w:t>
        </w:r>
        <w:r w:rsidR="00E77F59">
          <w:rPr>
            <w:rStyle w:val="Hyperlink"/>
            <w:lang w:val="en-US"/>
          </w:rPr>
          <w:t>candidate_it_level</w:t>
        </w:r>
        <w:r w:rsidR="00E77F59">
          <w:rPr>
            <w:webHidden/>
          </w:rPr>
          <w:tab/>
        </w:r>
        <w:r w:rsidR="00E77F59">
          <w:rPr>
            <w:webHidden/>
          </w:rPr>
          <w:fldChar w:fldCharType="begin"/>
        </w:r>
        <w:r w:rsidR="00E77F59">
          <w:rPr>
            <w:webHidden/>
          </w:rPr>
          <w:instrText xml:space="preserve"> PAGEREF _Toc422332447 \h </w:instrText>
        </w:r>
        <w:r w:rsidR="00E77F59">
          <w:rPr>
            <w:webHidden/>
          </w:rPr>
        </w:r>
        <w:r w:rsidR="00E77F59">
          <w:rPr>
            <w:webHidden/>
          </w:rPr>
          <w:fldChar w:fldCharType="separate"/>
        </w:r>
        <w:r w:rsidR="00E77F59">
          <w:rPr>
            <w:webHidden/>
          </w:rPr>
          <w:t>1</w:t>
        </w:r>
        <w:r w:rsidR="00E77F59">
          <w:rPr>
            <w:webHidden/>
            <w:lang w:val="en-US"/>
          </w:rPr>
          <w:t>4</w:t>
        </w:r>
        <w:r w:rsidR="00E77F59">
          <w:rPr>
            <w:webHidden/>
          </w:rPr>
          <w:fldChar w:fldCharType="end"/>
        </w:r>
      </w:hyperlink>
    </w:p>
    <w:p w:rsidR="00E77F59" w:rsidRDefault="00897DEA" w:rsidP="00E77F59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8" w:history="1">
        <w:r w:rsidR="00104165">
          <w:rPr>
            <w:rStyle w:val="Hyperlink"/>
            <w:rFonts w:cs="Segoe UI"/>
            <w:lang w:val="en-US"/>
          </w:rPr>
          <w:t>27</w:t>
        </w:r>
        <w:r w:rsidR="00E77F59" w:rsidRPr="00F51C93">
          <w:rPr>
            <w:rStyle w:val="Hyperlink"/>
            <w:rFonts w:cs="Segoe UI"/>
          </w:rPr>
          <w:t>.1</w:t>
        </w:r>
        <w:r w:rsidR="00E77F59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E77F59" w:rsidRPr="00F51C93">
          <w:rPr>
            <w:rStyle w:val="Hyperlink"/>
          </w:rPr>
          <w:t>Mô tả</w:t>
        </w:r>
        <w:r w:rsidR="00E77F59">
          <w:rPr>
            <w:webHidden/>
          </w:rPr>
          <w:tab/>
        </w:r>
        <w:r w:rsidR="00E77F59">
          <w:rPr>
            <w:webHidden/>
          </w:rPr>
          <w:fldChar w:fldCharType="begin"/>
        </w:r>
        <w:r w:rsidR="00E77F59">
          <w:rPr>
            <w:webHidden/>
          </w:rPr>
          <w:instrText xml:space="preserve"> PAGEREF _Toc422332448 \h </w:instrText>
        </w:r>
        <w:r w:rsidR="00E77F59">
          <w:rPr>
            <w:webHidden/>
          </w:rPr>
        </w:r>
        <w:r w:rsidR="00E77F59">
          <w:rPr>
            <w:webHidden/>
          </w:rPr>
          <w:fldChar w:fldCharType="separate"/>
        </w:r>
        <w:r w:rsidR="00E77F59">
          <w:rPr>
            <w:webHidden/>
          </w:rPr>
          <w:t>1</w:t>
        </w:r>
        <w:r w:rsidR="00E77F59">
          <w:rPr>
            <w:webHidden/>
            <w:lang w:val="en-US"/>
          </w:rPr>
          <w:t>4</w:t>
        </w:r>
        <w:r w:rsidR="00E77F59">
          <w:rPr>
            <w:webHidden/>
          </w:rPr>
          <w:fldChar w:fldCharType="end"/>
        </w:r>
      </w:hyperlink>
    </w:p>
    <w:p w:rsidR="00E77F59" w:rsidRDefault="00897DEA" w:rsidP="00E77F59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9" w:history="1">
        <w:r w:rsidR="00104165">
          <w:rPr>
            <w:rStyle w:val="Hyperlink"/>
            <w:rFonts w:cs="Segoe UI"/>
            <w:lang w:val="en-US"/>
          </w:rPr>
          <w:t>27</w:t>
        </w:r>
        <w:r w:rsidR="00E77F59" w:rsidRPr="00F51C93">
          <w:rPr>
            <w:rStyle w:val="Hyperlink"/>
            <w:rFonts w:cs="Segoe UI"/>
          </w:rPr>
          <w:t>.2</w:t>
        </w:r>
        <w:r w:rsidR="00E77F59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E77F59" w:rsidRPr="00F51C93">
          <w:rPr>
            <w:rStyle w:val="Hyperlink"/>
          </w:rPr>
          <w:t>Chi tiết</w:t>
        </w:r>
        <w:r w:rsidR="00E77F59">
          <w:rPr>
            <w:webHidden/>
          </w:rPr>
          <w:tab/>
        </w:r>
        <w:r w:rsidR="00E77F59">
          <w:rPr>
            <w:webHidden/>
          </w:rPr>
          <w:fldChar w:fldCharType="begin"/>
        </w:r>
        <w:r w:rsidR="00E77F59">
          <w:rPr>
            <w:webHidden/>
          </w:rPr>
          <w:instrText xml:space="preserve"> PAGEREF _Toc422332449 \h </w:instrText>
        </w:r>
        <w:r w:rsidR="00E77F59">
          <w:rPr>
            <w:webHidden/>
          </w:rPr>
        </w:r>
        <w:r w:rsidR="00E77F59">
          <w:rPr>
            <w:webHidden/>
          </w:rPr>
          <w:fldChar w:fldCharType="separate"/>
        </w:r>
        <w:r w:rsidR="00E77F59">
          <w:rPr>
            <w:webHidden/>
          </w:rPr>
          <w:t>1</w:t>
        </w:r>
        <w:r w:rsidR="00E77F59">
          <w:rPr>
            <w:webHidden/>
            <w:lang w:val="en-US"/>
          </w:rPr>
          <w:t>4</w:t>
        </w:r>
        <w:r w:rsidR="00E77F59">
          <w:rPr>
            <w:webHidden/>
          </w:rPr>
          <w:fldChar w:fldCharType="end"/>
        </w:r>
      </w:hyperlink>
    </w:p>
    <w:p w:rsidR="00E77F59" w:rsidRDefault="00897DEA" w:rsidP="00E77F59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50" w:history="1">
        <w:r w:rsidR="00104165">
          <w:rPr>
            <w:rStyle w:val="Hyperlink"/>
            <w:rFonts w:cs="Segoe UI"/>
            <w:lang w:val="en-US"/>
          </w:rPr>
          <w:t>27</w:t>
        </w:r>
        <w:r w:rsidR="00E77F59" w:rsidRPr="00F51C93">
          <w:rPr>
            <w:rStyle w:val="Hyperlink"/>
            <w:rFonts w:cs="Segoe UI"/>
          </w:rPr>
          <w:t>.3</w:t>
        </w:r>
        <w:r w:rsidR="00E77F59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E77F59" w:rsidRPr="00F51C93">
          <w:rPr>
            <w:rStyle w:val="Hyperlink"/>
          </w:rPr>
          <w:t>Foreign keys</w:t>
        </w:r>
        <w:r w:rsidR="00E77F59">
          <w:rPr>
            <w:webHidden/>
          </w:rPr>
          <w:tab/>
        </w:r>
        <w:r w:rsidR="00E77F59">
          <w:rPr>
            <w:webHidden/>
          </w:rPr>
          <w:fldChar w:fldCharType="begin"/>
        </w:r>
        <w:r w:rsidR="00E77F59">
          <w:rPr>
            <w:webHidden/>
          </w:rPr>
          <w:instrText xml:space="preserve"> PAGEREF _Toc422332450 \h </w:instrText>
        </w:r>
        <w:r w:rsidR="00E77F59">
          <w:rPr>
            <w:webHidden/>
          </w:rPr>
        </w:r>
        <w:r w:rsidR="00E77F59">
          <w:rPr>
            <w:webHidden/>
          </w:rPr>
          <w:fldChar w:fldCharType="separate"/>
        </w:r>
        <w:r w:rsidR="00E77F59">
          <w:rPr>
            <w:webHidden/>
          </w:rPr>
          <w:t>1</w:t>
        </w:r>
        <w:r w:rsidR="00E77F59">
          <w:rPr>
            <w:webHidden/>
            <w:lang w:val="en-US"/>
          </w:rPr>
          <w:t>4</w:t>
        </w:r>
        <w:r w:rsidR="00E77F59">
          <w:rPr>
            <w:webHidden/>
          </w:rPr>
          <w:fldChar w:fldCharType="end"/>
        </w:r>
      </w:hyperlink>
    </w:p>
    <w:p w:rsidR="00E77F59" w:rsidRDefault="00897DEA" w:rsidP="00E77F59">
      <w:pPr>
        <w:pStyle w:val="TOC2"/>
        <w:rPr>
          <w:lang w:val="en-US"/>
        </w:rPr>
      </w:pPr>
      <w:hyperlink w:anchor="_Toc422332451" w:history="1">
        <w:r w:rsidR="00104165">
          <w:rPr>
            <w:rStyle w:val="Hyperlink"/>
            <w:rFonts w:cs="Segoe UI"/>
            <w:lang w:val="en-US"/>
          </w:rPr>
          <w:t>27</w:t>
        </w:r>
        <w:r w:rsidR="00E77F59" w:rsidRPr="00F51C93">
          <w:rPr>
            <w:rStyle w:val="Hyperlink"/>
            <w:rFonts w:cs="Segoe UI"/>
          </w:rPr>
          <w:t>.4</w:t>
        </w:r>
        <w:r w:rsidR="00E77F59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E77F59" w:rsidRPr="00F51C93">
          <w:rPr>
            <w:rStyle w:val="Hyperlink"/>
          </w:rPr>
          <w:t>Index</w:t>
        </w:r>
        <w:r w:rsidR="00E77F59">
          <w:rPr>
            <w:webHidden/>
          </w:rPr>
          <w:tab/>
        </w:r>
        <w:r w:rsidR="00E77F59">
          <w:rPr>
            <w:webHidden/>
          </w:rPr>
          <w:fldChar w:fldCharType="begin"/>
        </w:r>
        <w:r w:rsidR="00E77F59">
          <w:rPr>
            <w:webHidden/>
          </w:rPr>
          <w:instrText xml:space="preserve"> PAGEREF _Toc422332451 \h </w:instrText>
        </w:r>
        <w:r w:rsidR="00E77F59">
          <w:rPr>
            <w:webHidden/>
          </w:rPr>
        </w:r>
        <w:r w:rsidR="00E77F59">
          <w:rPr>
            <w:webHidden/>
          </w:rPr>
          <w:fldChar w:fldCharType="separate"/>
        </w:r>
        <w:r w:rsidR="00E77F59">
          <w:rPr>
            <w:webHidden/>
          </w:rPr>
          <w:t>14</w:t>
        </w:r>
        <w:r w:rsidR="00E77F59">
          <w:rPr>
            <w:webHidden/>
          </w:rPr>
          <w:fldChar w:fldCharType="end"/>
        </w:r>
      </w:hyperlink>
    </w:p>
    <w:p w:rsidR="00451DD1" w:rsidRDefault="00897DEA" w:rsidP="00451DD1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47" w:history="1">
        <w:r w:rsidR="00104165">
          <w:rPr>
            <w:rStyle w:val="Hyperlink"/>
            <w:lang w:val="en-US"/>
          </w:rPr>
          <w:t>28</w:t>
        </w:r>
        <w:r w:rsidR="00451DD1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="00451DD1" w:rsidRPr="00F51C93">
          <w:rPr>
            <w:rStyle w:val="Hyperlink"/>
          </w:rPr>
          <w:t xml:space="preserve">Bảng </w:t>
        </w:r>
        <w:r w:rsidR="00451DD1">
          <w:rPr>
            <w:rStyle w:val="Hyperlink"/>
            <w:lang w:val="en-US"/>
          </w:rPr>
          <w:t>candidate_certificate</w:t>
        </w:r>
        <w:r w:rsidR="00451DD1">
          <w:rPr>
            <w:webHidden/>
          </w:rPr>
          <w:tab/>
        </w:r>
        <w:r w:rsidR="00451DD1">
          <w:rPr>
            <w:webHidden/>
          </w:rPr>
          <w:fldChar w:fldCharType="begin"/>
        </w:r>
        <w:r w:rsidR="00451DD1">
          <w:rPr>
            <w:webHidden/>
          </w:rPr>
          <w:instrText xml:space="preserve"> PAGEREF _Toc422332447 \h </w:instrText>
        </w:r>
        <w:r w:rsidR="00451DD1">
          <w:rPr>
            <w:webHidden/>
          </w:rPr>
        </w:r>
        <w:r w:rsidR="00451DD1">
          <w:rPr>
            <w:webHidden/>
          </w:rPr>
          <w:fldChar w:fldCharType="separate"/>
        </w:r>
        <w:r w:rsidR="00451DD1">
          <w:rPr>
            <w:webHidden/>
          </w:rPr>
          <w:t>1</w:t>
        </w:r>
        <w:r w:rsidR="00451DD1">
          <w:rPr>
            <w:webHidden/>
            <w:lang w:val="en-US"/>
          </w:rPr>
          <w:t>4</w:t>
        </w:r>
        <w:r w:rsidR="00451DD1">
          <w:rPr>
            <w:webHidden/>
          </w:rPr>
          <w:fldChar w:fldCharType="end"/>
        </w:r>
      </w:hyperlink>
    </w:p>
    <w:p w:rsidR="00451DD1" w:rsidRDefault="00897DEA" w:rsidP="00451DD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8" w:history="1">
        <w:r w:rsidR="00104165">
          <w:rPr>
            <w:rStyle w:val="Hyperlink"/>
            <w:rFonts w:cs="Segoe UI"/>
            <w:lang w:val="en-US"/>
          </w:rPr>
          <w:t>28</w:t>
        </w:r>
        <w:r w:rsidR="00451DD1" w:rsidRPr="00F51C93">
          <w:rPr>
            <w:rStyle w:val="Hyperlink"/>
            <w:rFonts w:cs="Segoe UI"/>
          </w:rPr>
          <w:t>.1</w:t>
        </w:r>
        <w:r w:rsidR="00451DD1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451DD1" w:rsidRPr="00F51C93">
          <w:rPr>
            <w:rStyle w:val="Hyperlink"/>
          </w:rPr>
          <w:t>Mô tả</w:t>
        </w:r>
        <w:r w:rsidR="00451DD1">
          <w:rPr>
            <w:webHidden/>
          </w:rPr>
          <w:tab/>
        </w:r>
        <w:r w:rsidR="00451DD1">
          <w:rPr>
            <w:webHidden/>
          </w:rPr>
          <w:fldChar w:fldCharType="begin"/>
        </w:r>
        <w:r w:rsidR="00451DD1">
          <w:rPr>
            <w:webHidden/>
          </w:rPr>
          <w:instrText xml:space="preserve"> PAGEREF _Toc422332448 \h </w:instrText>
        </w:r>
        <w:r w:rsidR="00451DD1">
          <w:rPr>
            <w:webHidden/>
          </w:rPr>
        </w:r>
        <w:r w:rsidR="00451DD1">
          <w:rPr>
            <w:webHidden/>
          </w:rPr>
          <w:fldChar w:fldCharType="separate"/>
        </w:r>
        <w:r w:rsidR="00451DD1">
          <w:rPr>
            <w:webHidden/>
          </w:rPr>
          <w:t>1</w:t>
        </w:r>
        <w:r w:rsidR="00451DD1">
          <w:rPr>
            <w:webHidden/>
            <w:lang w:val="en-US"/>
          </w:rPr>
          <w:t>4</w:t>
        </w:r>
        <w:r w:rsidR="00451DD1">
          <w:rPr>
            <w:webHidden/>
          </w:rPr>
          <w:fldChar w:fldCharType="end"/>
        </w:r>
      </w:hyperlink>
    </w:p>
    <w:p w:rsidR="00451DD1" w:rsidRDefault="00897DEA" w:rsidP="00451DD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9" w:history="1">
        <w:r w:rsidR="00104165">
          <w:rPr>
            <w:rStyle w:val="Hyperlink"/>
            <w:rFonts w:cs="Segoe UI"/>
            <w:lang w:val="en-US"/>
          </w:rPr>
          <w:t>28</w:t>
        </w:r>
        <w:r w:rsidR="00451DD1" w:rsidRPr="00F51C93">
          <w:rPr>
            <w:rStyle w:val="Hyperlink"/>
            <w:rFonts w:cs="Segoe UI"/>
          </w:rPr>
          <w:t>.2</w:t>
        </w:r>
        <w:r w:rsidR="00451DD1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451DD1" w:rsidRPr="00F51C93">
          <w:rPr>
            <w:rStyle w:val="Hyperlink"/>
          </w:rPr>
          <w:t>Chi tiết</w:t>
        </w:r>
        <w:r w:rsidR="00451DD1">
          <w:rPr>
            <w:webHidden/>
          </w:rPr>
          <w:tab/>
        </w:r>
        <w:r w:rsidR="00451DD1">
          <w:rPr>
            <w:webHidden/>
          </w:rPr>
          <w:fldChar w:fldCharType="begin"/>
        </w:r>
        <w:r w:rsidR="00451DD1">
          <w:rPr>
            <w:webHidden/>
          </w:rPr>
          <w:instrText xml:space="preserve"> PAGEREF _Toc422332449 \h </w:instrText>
        </w:r>
        <w:r w:rsidR="00451DD1">
          <w:rPr>
            <w:webHidden/>
          </w:rPr>
        </w:r>
        <w:r w:rsidR="00451DD1">
          <w:rPr>
            <w:webHidden/>
          </w:rPr>
          <w:fldChar w:fldCharType="separate"/>
        </w:r>
        <w:r w:rsidR="00451DD1">
          <w:rPr>
            <w:webHidden/>
          </w:rPr>
          <w:t>1</w:t>
        </w:r>
        <w:r w:rsidR="00451DD1">
          <w:rPr>
            <w:webHidden/>
            <w:lang w:val="en-US"/>
          </w:rPr>
          <w:t>4</w:t>
        </w:r>
        <w:r w:rsidR="00451DD1">
          <w:rPr>
            <w:webHidden/>
          </w:rPr>
          <w:fldChar w:fldCharType="end"/>
        </w:r>
      </w:hyperlink>
    </w:p>
    <w:p w:rsidR="00451DD1" w:rsidRDefault="00897DEA" w:rsidP="00451DD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50" w:history="1">
        <w:r w:rsidR="00104165">
          <w:rPr>
            <w:rStyle w:val="Hyperlink"/>
            <w:rFonts w:cs="Segoe UI"/>
            <w:lang w:val="en-US"/>
          </w:rPr>
          <w:t>28</w:t>
        </w:r>
        <w:r w:rsidR="00451DD1" w:rsidRPr="00F51C93">
          <w:rPr>
            <w:rStyle w:val="Hyperlink"/>
            <w:rFonts w:cs="Segoe UI"/>
          </w:rPr>
          <w:t>.3</w:t>
        </w:r>
        <w:r w:rsidR="00451DD1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451DD1" w:rsidRPr="00F51C93">
          <w:rPr>
            <w:rStyle w:val="Hyperlink"/>
          </w:rPr>
          <w:t>Foreign keys</w:t>
        </w:r>
        <w:r w:rsidR="00451DD1">
          <w:rPr>
            <w:webHidden/>
          </w:rPr>
          <w:tab/>
        </w:r>
        <w:r w:rsidR="00451DD1">
          <w:rPr>
            <w:webHidden/>
          </w:rPr>
          <w:fldChar w:fldCharType="begin"/>
        </w:r>
        <w:r w:rsidR="00451DD1">
          <w:rPr>
            <w:webHidden/>
          </w:rPr>
          <w:instrText xml:space="preserve"> PAGEREF _Toc422332450 \h </w:instrText>
        </w:r>
        <w:r w:rsidR="00451DD1">
          <w:rPr>
            <w:webHidden/>
          </w:rPr>
        </w:r>
        <w:r w:rsidR="00451DD1">
          <w:rPr>
            <w:webHidden/>
          </w:rPr>
          <w:fldChar w:fldCharType="separate"/>
        </w:r>
        <w:r w:rsidR="00451DD1">
          <w:rPr>
            <w:webHidden/>
          </w:rPr>
          <w:t>1</w:t>
        </w:r>
        <w:r w:rsidR="00451DD1">
          <w:rPr>
            <w:webHidden/>
            <w:lang w:val="en-US"/>
          </w:rPr>
          <w:t>4</w:t>
        </w:r>
        <w:r w:rsidR="00451DD1">
          <w:rPr>
            <w:webHidden/>
          </w:rPr>
          <w:fldChar w:fldCharType="end"/>
        </w:r>
      </w:hyperlink>
    </w:p>
    <w:p w:rsidR="00C40F0B" w:rsidRPr="000E3DBC" w:rsidRDefault="00897DEA" w:rsidP="000E3DBC">
      <w:pPr>
        <w:pStyle w:val="TOC2"/>
        <w:rPr>
          <w:lang w:val="en-US"/>
        </w:rPr>
      </w:pPr>
      <w:hyperlink w:anchor="_Toc422332451" w:history="1">
        <w:r w:rsidR="00104165">
          <w:rPr>
            <w:rStyle w:val="Hyperlink"/>
            <w:rFonts w:cs="Segoe UI"/>
            <w:lang w:val="en-US"/>
          </w:rPr>
          <w:t>28</w:t>
        </w:r>
        <w:r w:rsidR="00451DD1" w:rsidRPr="00F51C93">
          <w:rPr>
            <w:rStyle w:val="Hyperlink"/>
            <w:rFonts w:cs="Segoe UI"/>
          </w:rPr>
          <w:t>.4</w:t>
        </w:r>
        <w:r w:rsidR="00451DD1"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="00451DD1" w:rsidRPr="00F51C93">
          <w:rPr>
            <w:rStyle w:val="Hyperlink"/>
          </w:rPr>
          <w:t>Index</w:t>
        </w:r>
        <w:r w:rsidR="00451DD1">
          <w:rPr>
            <w:webHidden/>
          </w:rPr>
          <w:tab/>
        </w:r>
        <w:r w:rsidR="00451DD1">
          <w:rPr>
            <w:webHidden/>
          </w:rPr>
          <w:fldChar w:fldCharType="begin"/>
        </w:r>
        <w:r w:rsidR="00451DD1">
          <w:rPr>
            <w:webHidden/>
          </w:rPr>
          <w:instrText xml:space="preserve"> PAGEREF _Toc422332451 \h </w:instrText>
        </w:r>
        <w:r w:rsidR="00451DD1">
          <w:rPr>
            <w:webHidden/>
          </w:rPr>
        </w:r>
        <w:r w:rsidR="00451DD1">
          <w:rPr>
            <w:webHidden/>
          </w:rPr>
          <w:fldChar w:fldCharType="separate"/>
        </w:r>
        <w:r w:rsidR="00451DD1">
          <w:rPr>
            <w:webHidden/>
          </w:rPr>
          <w:t>14</w:t>
        </w:r>
        <w:r w:rsidR="00451DD1">
          <w:rPr>
            <w:webHidden/>
          </w:rPr>
          <w:fldChar w:fldCharType="end"/>
        </w:r>
      </w:hyperlink>
    </w:p>
    <w:p w:rsidR="00BE1D81" w:rsidRDefault="00BE1D81" w:rsidP="00BE1D81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GB" w:eastAsia="en-GB"/>
        </w:rPr>
      </w:pPr>
      <w:hyperlink w:anchor="_Toc422332447" w:history="1">
        <w:r>
          <w:rPr>
            <w:rStyle w:val="Hyperlink"/>
            <w:lang w:val="en-US"/>
          </w:rPr>
          <w:t>2</w:t>
        </w:r>
        <w:r>
          <w:rPr>
            <w:rStyle w:val="Hyperlink"/>
            <w:lang w:val="en-US"/>
          </w:rPr>
          <w:t>9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en-GB" w:eastAsia="en-GB"/>
          </w:rPr>
          <w:tab/>
        </w:r>
        <w:r w:rsidRPr="00F51C93">
          <w:rPr>
            <w:rStyle w:val="Hyperlink"/>
          </w:rPr>
          <w:t xml:space="preserve">Bảng </w:t>
        </w:r>
        <w:r>
          <w:rPr>
            <w:rStyle w:val="Hyperlink"/>
            <w:lang w:val="en-US"/>
          </w:rPr>
          <w:t>candidate_</w:t>
        </w:r>
        <w:r>
          <w:rPr>
            <w:rStyle w:val="Hyperlink"/>
            <w:lang w:val="en-US"/>
          </w:rPr>
          <w:t>CONTACT_PERSON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_Toc422332447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  <w:lang w:val="en-US"/>
          </w:rPr>
          <w:t>5</w:t>
        </w:r>
        <w:r>
          <w:rPr>
            <w:webHidden/>
          </w:rPr>
          <w:fldChar w:fldCharType="end"/>
        </w:r>
      </w:hyperlink>
    </w:p>
    <w:p w:rsidR="00BE1D81" w:rsidRPr="00BE1D81" w:rsidRDefault="00BE1D81" w:rsidP="00BE1D8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US" w:eastAsia="en-GB"/>
        </w:rPr>
      </w:pPr>
      <w:hyperlink w:anchor="_Toc422332448" w:history="1">
        <w:r>
          <w:rPr>
            <w:rStyle w:val="Hyperlink"/>
            <w:rFonts w:cs="Segoe UI"/>
            <w:lang w:val="en-US"/>
          </w:rPr>
          <w:t>28</w:t>
        </w:r>
        <w:r w:rsidRPr="00F51C93">
          <w:rPr>
            <w:rStyle w:val="Hyperlink"/>
            <w:rFonts w:cs="Segoe UI"/>
          </w:rPr>
          <w:t>.1</w:t>
        </w:r>
        <w:r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Pr="00F51C93">
          <w:rPr>
            <w:rStyle w:val="Hyperlink"/>
          </w:rPr>
          <w:t>Mô tả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_Toc422332448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  <w:lang w:val="en-US"/>
          </w:rPr>
          <w:t>5</w:t>
        </w:r>
        <w:r>
          <w:rPr>
            <w:webHidden/>
          </w:rPr>
          <w:fldChar w:fldCharType="end"/>
        </w:r>
      </w:hyperlink>
    </w:p>
    <w:p w:rsidR="00BE1D81" w:rsidRDefault="00BE1D81" w:rsidP="00BE1D8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49" w:history="1">
        <w:r>
          <w:rPr>
            <w:rStyle w:val="Hyperlink"/>
            <w:rFonts w:cs="Segoe UI"/>
            <w:lang w:val="en-US"/>
          </w:rPr>
          <w:t>28</w:t>
        </w:r>
        <w:r w:rsidRPr="00F51C93">
          <w:rPr>
            <w:rStyle w:val="Hyperlink"/>
            <w:rFonts w:cs="Segoe UI"/>
          </w:rPr>
          <w:t>.2</w:t>
        </w:r>
        <w:r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Pr="00F51C93">
          <w:rPr>
            <w:rStyle w:val="Hyperlink"/>
          </w:rPr>
          <w:t>Chi tiết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_Toc422332449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  <w:lang w:val="en-US"/>
          </w:rPr>
          <w:t>5</w:t>
        </w:r>
        <w:r>
          <w:rPr>
            <w:webHidden/>
          </w:rPr>
          <w:fldChar w:fldCharType="end"/>
        </w:r>
      </w:hyperlink>
    </w:p>
    <w:p w:rsidR="00BE1D81" w:rsidRDefault="00BE1D81" w:rsidP="00BE1D81">
      <w:pPr>
        <w:pStyle w:val="TOC2"/>
        <w:rPr>
          <w:rFonts w:asciiTheme="minorHAnsi" w:eastAsiaTheme="minorEastAsia" w:hAnsiTheme="minorHAnsi" w:cstheme="minorBidi"/>
          <w:b w:val="0"/>
          <w:szCs w:val="22"/>
          <w:lang w:val="en-GB" w:eastAsia="en-GB"/>
        </w:rPr>
      </w:pPr>
      <w:hyperlink w:anchor="_Toc422332450" w:history="1">
        <w:r>
          <w:rPr>
            <w:rStyle w:val="Hyperlink"/>
            <w:rFonts w:cs="Segoe UI"/>
            <w:lang w:val="en-US"/>
          </w:rPr>
          <w:t>28</w:t>
        </w:r>
        <w:r w:rsidRPr="00F51C93">
          <w:rPr>
            <w:rStyle w:val="Hyperlink"/>
            <w:rFonts w:cs="Segoe UI"/>
          </w:rPr>
          <w:t>.3</w:t>
        </w:r>
        <w:r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Pr="00F51C93">
          <w:rPr>
            <w:rStyle w:val="Hyperlink"/>
          </w:rPr>
          <w:t>Foreign keys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_Toc422332450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  <w:lang w:val="en-US"/>
          </w:rPr>
          <w:t>5</w:t>
        </w:r>
        <w:r>
          <w:rPr>
            <w:webHidden/>
          </w:rPr>
          <w:fldChar w:fldCharType="end"/>
        </w:r>
      </w:hyperlink>
    </w:p>
    <w:p w:rsidR="00BE1D81" w:rsidRPr="000E3DBC" w:rsidRDefault="00BE1D81" w:rsidP="00BE1D81">
      <w:pPr>
        <w:pStyle w:val="TOC2"/>
        <w:rPr>
          <w:lang w:val="en-US"/>
        </w:rPr>
      </w:pPr>
      <w:hyperlink w:anchor="_Toc422332451" w:history="1">
        <w:r>
          <w:rPr>
            <w:rStyle w:val="Hyperlink"/>
            <w:rFonts w:cs="Segoe UI"/>
            <w:lang w:val="en-US"/>
          </w:rPr>
          <w:t>28</w:t>
        </w:r>
        <w:r w:rsidRPr="00F51C93">
          <w:rPr>
            <w:rStyle w:val="Hyperlink"/>
            <w:rFonts w:cs="Segoe UI"/>
          </w:rPr>
          <w:t>.4</w:t>
        </w:r>
        <w:r>
          <w:rPr>
            <w:rFonts w:asciiTheme="minorHAnsi" w:eastAsiaTheme="minorEastAsia" w:hAnsiTheme="minorHAnsi" w:cstheme="minorBidi"/>
            <w:b w:val="0"/>
            <w:szCs w:val="22"/>
            <w:lang w:val="en-GB" w:eastAsia="en-GB"/>
          </w:rPr>
          <w:tab/>
        </w:r>
        <w:r w:rsidRPr="00F51C93">
          <w:rPr>
            <w:rStyle w:val="Hyperlink"/>
          </w:rPr>
          <w:t>Index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_Toc422332451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  <w:lang w:val="en-US"/>
          </w:rPr>
          <w:t>5</w:t>
        </w:r>
        <w:r>
          <w:rPr>
            <w:webHidden/>
          </w:rPr>
          <w:fldChar w:fldCharType="end"/>
        </w:r>
      </w:hyperlink>
    </w:p>
    <w:p w:rsidR="00BE1D81" w:rsidRPr="00CD4A4E" w:rsidRDefault="00BE1D81" w:rsidP="00BE1D81">
      <w:pPr>
        <w:rPr>
          <w:rFonts w:eastAsiaTheme="minorEastAsia"/>
          <w:lang w:val="en-US"/>
        </w:rPr>
      </w:pPr>
    </w:p>
    <w:p w:rsidR="00CD4A4E" w:rsidRPr="00CD4A4E" w:rsidRDefault="00CD4A4E" w:rsidP="00CD4A4E">
      <w:pPr>
        <w:rPr>
          <w:rFonts w:eastAsiaTheme="minorEastAsia"/>
          <w:lang w:val="en-US"/>
        </w:rPr>
      </w:pPr>
    </w:p>
    <w:p w:rsidR="00832D8F" w:rsidRPr="00F87496" w:rsidRDefault="00F6147B" w:rsidP="00C407A0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caps/>
          <w:noProof/>
        </w:rPr>
        <w:fldChar w:fldCharType="end"/>
      </w:r>
    </w:p>
    <w:bookmarkEnd w:id="3"/>
    <w:bookmarkEnd w:id="4"/>
    <w:bookmarkEnd w:id="5"/>
    <w:bookmarkEnd w:id="6"/>
    <w:bookmarkEnd w:id="7"/>
    <w:bookmarkEnd w:id="8"/>
    <w:p w:rsidR="00C53F15" w:rsidRDefault="00C53F15" w:rsidP="00C407A0">
      <w:pPr>
        <w:spacing w:before="0" w:after="0"/>
        <w:jc w:val="left"/>
        <w:rPr>
          <w:rFonts w:cs="Times New Roman"/>
          <w:b/>
          <w:bCs/>
          <w:caps/>
          <w:color w:val="244061"/>
          <w:kern w:val="32"/>
          <w:sz w:val="32"/>
          <w:szCs w:val="32"/>
        </w:rPr>
      </w:pPr>
      <w:r>
        <w:br w:type="page"/>
      </w:r>
    </w:p>
    <w:p w:rsidR="003D1D30" w:rsidRDefault="00500371" w:rsidP="00C407A0">
      <w:pPr>
        <w:pStyle w:val="ANSVHeading1"/>
        <w:rPr>
          <w:noProof/>
        </w:rPr>
      </w:pPr>
      <w:bookmarkStart w:id="9" w:name="_Toc422332396"/>
      <w:r>
        <w:rPr>
          <w:noProof/>
        </w:rPr>
        <w:lastRenderedPageBreak/>
        <w:t>Biểu đồ quan hệ</w:t>
      </w:r>
      <w:bookmarkEnd w:id="9"/>
    </w:p>
    <w:p w:rsidR="00500371" w:rsidRPr="00500371" w:rsidRDefault="00893D40" w:rsidP="00500371">
      <w:pPr>
        <w:rPr>
          <w:lang w:val="fr-FR"/>
        </w:rPr>
      </w:pPr>
      <w:r>
        <w:rPr>
          <w:noProof/>
          <w:lang w:val="en-US"/>
        </w:rPr>
        <w:t>TODO: Bổ sung biểu đồ quan hệ</w:t>
      </w:r>
    </w:p>
    <w:p w:rsidR="001E3E4E" w:rsidRDefault="00B3320A" w:rsidP="00C407A0">
      <w:pPr>
        <w:pStyle w:val="ANSVHeading1"/>
        <w:rPr>
          <w:noProof/>
        </w:rPr>
      </w:pPr>
      <w:bookmarkStart w:id="10" w:name="_Toc422332397"/>
      <w:r>
        <w:rPr>
          <w:noProof/>
        </w:rPr>
        <w:t xml:space="preserve">Bảng </w:t>
      </w:r>
      <w:bookmarkEnd w:id="10"/>
      <w:r w:rsidR="00CB10AE">
        <w:rPr>
          <w:noProof/>
        </w:rPr>
        <w:t>user</w:t>
      </w:r>
    </w:p>
    <w:p w:rsidR="00B3320A" w:rsidRDefault="000F421E" w:rsidP="000F421E">
      <w:pPr>
        <w:pStyle w:val="ANSVHeading2"/>
      </w:pPr>
      <w:bookmarkStart w:id="11" w:name="_Toc422332398"/>
      <w:r>
        <w:t>Mô tả</w:t>
      </w:r>
      <w:bookmarkEnd w:id="11"/>
    </w:p>
    <w:p w:rsidR="007049BA" w:rsidRPr="007049BA" w:rsidRDefault="00427DD6" w:rsidP="007049BA">
      <w:pPr>
        <w:rPr>
          <w:lang w:val="en-US"/>
        </w:rPr>
      </w:pPr>
      <w:r>
        <w:rPr>
          <w:lang w:val="en-US"/>
        </w:rPr>
        <w:t>Bảng người dùng</w:t>
      </w:r>
    </w:p>
    <w:p w:rsidR="00614ED4" w:rsidRDefault="000F421E" w:rsidP="00614ED4">
      <w:pPr>
        <w:pStyle w:val="ANSVHeading2"/>
      </w:pPr>
      <w:bookmarkStart w:id="12" w:name="_Toc422332399"/>
      <w:r>
        <w:t>Chi tiết</w:t>
      </w:r>
      <w:bookmarkEnd w:id="12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1607"/>
        <w:gridCol w:w="1030"/>
        <w:gridCol w:w="850"/>
        <w:gridCol w:w="893"/>
        <w:gridCol w:w="1067"/>
        <w:gridCol w:w="4129"/>
      </w:tblGrid>
      <w:tr w:rsidR="007633CB" w:rsidTr="00CC4D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7633CB" w:rsidRPr="007633CB" w:rsidRDefault="007633CB" w:rsidP="00425D61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7633CB" w:rsidRPr="007633CB" w:rsidRDefault="007633CB" w:rsidP="00425D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0" w:type="dxa"/>
          </w:tcPr>
          <w:p w:rsidR="007633CB" w:rsidRPr="007633CB" w:rsidRDefault="007633CB" w:rsidP="00425D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7633CB" w:rsidRPr="007633CB" w:rsidRDefault="007633CB" w:rsidP="00425D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67" w:type="dxa"/>
          </w:tcPr>
          <w:p w:rsidR="007633CB" w:rsidRPr="007633CB" w:rsidRDefault="007633CB" w:rsidP="00425D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129" w:type="dxa"/>
          </w:tcPr>
          <w:p w:rsidR="007633CB" w:rsidRPr="007633CB" w:rsidRDefault="007633CB" w:rsidP="00AE3A4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7633CB" w:rsidTr="00CC4DF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7633CB" w:rsidRPr="007633CB" w:rsidRDefault="004458FE" w:rsidP="00425D6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7633CB" w:rsidRPr="007633CB" w:rsidRDefault="004458FE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0" w:type="dxa"/>
          </w:tcPr>
          <w:p w:rsidR="007633CB" w:rsidRPr="007633CB" w:rsidRDefault="004458FE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7633CB" w:rsidRPr="007633CB" w:rsidRDefault="007633CB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7633CB" w:rsidRPr="007633CB" w:rsidRDefault="004458FE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129" w:type="dxa"/>
          </w:tcPr>
          <w:p w:rsidR="007633CB" w:rsidRPr="007633CB" w:rsidRDefault="004458FE" w:rsidP="00AE3A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F24E0A" w:rsidTr="00CC4DF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F24E0A" w:rsidRDefault="006A0810" w:rsidP="00425D6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username</w:t>
            </w:r>
          </w:p>
        </w:tc>
        <w:tc>
          <w:tcPr>
            <w:tcW w:w="1030" w:type="dxa"/>
          </w:tcPr>
          <w:p w:rsidR="00F24E0A" w:rsidRDefault="006A0810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0" w:type="dxa"/>
          </w:tcPr>
          <w:p w:rsidR="00F24E0A" w:rsidRDefault="006A0810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50</w:t>
            </w:r>
          </w:p>
        </w:tc>
        <w:tc>
          <w:tcPr>
            <w:tcW w:w="893" w:type="dxa"/>
          </w:tcPr>
          <w:p w:rsidR="00F24E0A" w:rsidRPr="007633CB" w:rsidRDefault="00F24E0A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F24E0A" w:rsidRDefault="006A0810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129" w:type="dxa"/>
          </w:tcPr>
          <w:p w:rsidR="00F24E0A" w:rsidRDefault="00025202" w:rsidP="00AE3A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Tên đăng nhập</w:t>
            </w:r>
          </w:p>
        </w:tc>
      </w:tr>
      <w:tr w:rsidR="006A0810" w:rsidTr="00CC4DF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6A0810" w:rsidRDefault="00AB3654" w:rsidP="00425D6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F</w:t>
            </w:r>
            <w:r w:rsidR="00025202">
              <w:rPr>
                <w:b w:val="0"/>
                <w:sz w:val="22"/>
                <w:lang w:val="en-US"/>
              </w:rPr>
              <w:t>ull</w:t>
            </w:r>
            <w:r>
              <w:rPr>
                <w:b w:val="0"/>
                <w:sz w:val="22"/>
                <w:lang w:val="en-US"/>
              </w:rPr>
              <w:t>_</w:t>
            </w:r>
            <w:r w:rsidR="00025202">
              <w:rPr>
                <w:b w:val="0"/>
                <w:sz w:val="22"/>
                <w:lang w:val="en-US"/>
              </w:rPr>
              <w:t>name</w:t>
            </w:r>
          </w:p>
        </w:tc>
        <w:tc>
          <w:tcPr>
            <w:tcW w:w="1030" w:type="dxa"/>
          </w:tcPr>
          <w:p w:rsidR="006A0810" w:rsidRDefault="00025202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0" w:type="dxa"/>
          </w:tcPr>
          <w:p w:rsidR="006A0810" w:rsidRDefault="00025202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50</w:t>
            </w:r>
          </w:p>
        </w:tc>
        <w:tc>
          <w:tcPr>
            <w:tcW w:w="893" w:type="dxa"/>
          </w:tcPr>
          <w:p w:rsidR="006A0810" w:rsidRPr="007633CB" w:rsidRDefault="006A0810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6A0810" w:rsidRDefault="00D27D03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129" w:type="dxa"/>
          </w:tcPr>
          <w:p w:rsidR="006A0810" w:rsidRDefault="00025202" w:rsidP="00AE3A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Tên người dùng</w:t>
            </w:r>
          </w:p>
        </w:tc>
      </w:tr>
      <w:tr w:rsidR="00C81598" w:rsidTr="00CC4DF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C81598" w:rsidRDefault="00C81598" w:rsidP="00425D6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password</w:t>
            </w:r>
          </w:p>
        </w:tc>
        <w:tc>
          <w:tcPr>
            <w:tcW w:w="1030" w:type="dxa"/>
          </w:tcPr>
          <w:p w:rsidR="00C81598" w:rsidRDefault="00C81598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0" w:type="dxa"/>
          </w:tcPr>
          <w:p w:rsidR="00C81598" w:rsidRDefault="00ED735B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C81598" w:rsidRPr="007633CB" w:rsidRDefault="00C81598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C81598" w:rsidRDefault="00872A34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129" w:type="dxa"/>
          </w:tcPr>
          <w:p w:rsidR="00C81598" w:rsidRDefault="00C81598" w:rsidP="00AE3A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Mật khẩu</w:t>
            </w:r>
          </w:p>
        </w:tc>
      </w:tr>
      <w:tr w:rsidR="00C81598" w:rsidTr="00CC4DF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C81598" w:rsidRDefault="00C81598" w:rsidP="00425D6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email</w:t>
            </w:r>
          </w:p>
        </w:tc>
        <w:tc>
          <w:tcPr>
            <w:tcW w:w="1030" w:type="dxa"/>
          </w:tcPr>
          <w:p w:rsidR="00C81598" w:rsidRDefault="00C81598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0" w:type="dxa"/>
          </w:tcPr>
          <w:p w:rsidR="00C81598" w:rsidRDefault="00DA0A89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50</w:t>
            </w:r>
          </w:p>
        </w:tc>
        <w:tc>
          <w:tcPr>
            <w:tcW w:w="893" w:type="dxa"/>
          </w:tcPr>
          <w:p w:rsidR="00C81598" w:rsidRPr="007633CB" w:rsidRDefault="00C81598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C81598" w:rsidRDefault="00B223A8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129" w:type="dxa"/>
          </w:tcPr>
          <w:p w:rsidR="00C81598" w:rsidRDefault="00C81598" w:rsidP="00AE3A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Email</w:t>
            </w:r>
          </w:p>
        </w:tc>
      </w:tr>
      <w:tr w:rsidR="00C81598" w:rsidTr="00CC4DF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C81598" w:rsidRDefault="00C81598" w:rsidP="00425D6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phone_number</w:t>
            </w:r>
          </w:p>
        </w:tc>
        <w:tc>
          <w:tcPr>
            <w:tcW w:w="1030" w:type="dxa"/>
          </w:tcPr>
          <w:p w:rsidR="00C81598" w:rsidRDefault="00C81598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0" w:type="dxa"/>
          </w:tcPr>
          <w:p w:rsidR="00C81598" w:rsidRDefault="00C81598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C81598" w:rsidRPr="007633CB" w:rsidRDefault="00C81598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C81598" w:rsidRDefault="00C81598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129" w:type="dxa"/>
          </w:tcPr>
          <w:p w:rsidR="00C81598" w:rsidRDefault="00C81598" w:rsidP="00AE3A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Số điện thoại</w:t>
            </w:r>
          </w:p>
        </w:tc>
      </w:tr>
      <w:tr w:rsidR="00C81598" w:rsidTr="00CC4DF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C81598" w:rsidRDefault="00C81598" w:rsidP="00425D6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image</w:t>
            </w:r>
          </w:p>
        </w:tc>
        <w:tc>
          <w:tcPr>
            <w:tcW w:w="1030" w:type="dxa"/>
          </w:tcPr>
          <w:p w:rsidR="00C81598" w:rsidRDefault="00C81598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0" w:type="dxa"/>
          </w:tcPr>
          <w:p w:rsidR="00C81598" w:rsidRDefault="00C81598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200</w:t>
            </w:r>
          </w:p>
        </w:tc>
        <w:tc>
          <w:tcPr>
            <w:tcW w:w="893" w:type="dxa"/>
          </w:tcPr>
          <w:p w:rsidR="00C81598" w:rsidRPr="007633CB" w:rsidRDefault="00C81598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C81598" w:rsidRDefault="00C81598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129" w:type="dxa"/>
          </w:tcPr>
          <w:p w:rsidR="00C81598" w:rsidRDefault="00C81598" w:rsidP="00AE3A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Ảnh người dùng (dạng link)</w:t>
            </w:r>
          </w:p>
        </w:tc>
      </w:tr>
      <w:tr w:rsidR="005333B0" w:rsidTr="00CC4DF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5333B0" w:rsidRPr="005333B0" w:rsidRDefault="00295212" w:rsidP="00425D6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User_type</w:t>
            </w:r>
          </w:p>
        </w:tc>
        <w:tc>
          <w:tcPr>
            <w:tcW w:w="1030" w:type="dxa"/>
          </w:tcPr>
          <w:p w:rsidR="005333B0" w:rsidRDefault="00295212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0" w:type="dxa"/>
          </w:tcPr>
          <w:p w:rsidR="005333B0" w:rsidRDefault="00D533E6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5333B0" w:rsidRDefault="005333B0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5333B0" w:rsidRDefault="005333B0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129" w:type="dxa"/>
          </w:tcPr>
          <w:p w:rsidR="005333B0" w:rsidRDefault="00AC06B8" w:rsidP="00AE3A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Admin|employer</w:t>
            </w:r>
          </w:p>
        </w:tc>
      </w:tr>
      <w:tr w:rsidR="00C81598" w:rsidTr="00CC4DF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C81598" w:rsidRDefault="004A1384" w:rsidP="00425D6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status</w:t>
            </w:r>
          </w:p>
        </w:tc>
        <w:tc>
          <w:tcPr>
            <w:tcW w:w="1030" w:type="dxa"/>
          </w:tcPr>
          <w:p w:rsidR="00C81598" w:rsidRDefault="004A1384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tinyint</w:t>
            </w:r>
          </w:p>
        </w:tc>
        <w:tc>
          <w:tcPr>
            <w:tcW w:w="850" w:type="dxa"/>
          </w:tcPr>
          <w:p w:rsidR="00C81598" w:rsidRDefault="004A1384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893" w:type="dxa"/>
          </w:tcPr>
          <w:p w:rsidR="00C81598" w:rsidRPr="007633CB" w:rsidRDefault="004A1384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1067" w:type="dxa"/>
          </w:tcPr>
          <w:p w:rsidR="00C81598" w:rsidRDefault="00C81598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129" w:type="dxa"/>
          </w:tcPr>
          <w:p w:rsidR="00C81598" w:rsidRDefault="004A1384" w:rsidP="00AE3A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Trạng thái: 1-enabled, 0-disabled</w:t>
            </w:r>
            <w:r w:rsidR="0004757C">
              <w:rPr>
                <w:sz w:val="22"/>
                <w:lang w:val="en-US"/>
              </w:rPr>
              <w:t>,2-blocked</w:t>
            </w:r>
          </w:p>
        </w:tc>
      </w:tr>
      <w:tr w:rsidR="00CD3513" w:rsidTr="00CC4DF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CD3513" w:rsidRDefault="00CD3513" w:rsidP="00425D6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created_at</w:t>
            </w:r>
          </w:p>
        </w:tc>
        <w:tc>
          <w:tcPr>
            <w:tcW w:w="1030" w:type="dxa"/>
          </w:tcPr>
          <w:p w:rsidR="00CD3513" w:rsidRDefault="00CD3513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50" w:type="dxa"/>
          </w:tcPr>
          <w:p w:rsidR="00CD3513" w:rsidRDefault="00CD3513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CD3513" w:rsidRDefault="00CD3513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CD3513" w:rsidRDefault="00CD3513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129" w:type="dxa"/>
          </w:tcPr>
          <w:p w:rsidR="00CD3513" w:rsidRDefault="00CD3513" w:rsidP="00AE3A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Ngày tạo</w:t>
            </w:r>
          </w:p>
        </w:tc>
      </w:tr>
      <w:tr w:rsidR="00CD3513" w:rsidTr="00CC4DF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:rsidR="00CD3513" w:rsidRDefault="005E6ADC" w:rsidP="00425D6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u</w:t>
            </w:r>
            <w:r w:rsidR="00BB65E8">
              <w:rPr>
                <w:b w:val="0"/>
                <w:sz w:val="22"/>
                <w:lang w:val="en-US"/>
              </w:rPr>
              <w:t>pdated_at</w:t>
            </w:r>
          </w:p>
        </w:tc>
        <w:tc>
          <w:tcPr>
            <w:tcW w:w="1030" w:type="dxa"/>
          </w:tcPr>
          <w:p w:rsidR="00CD3513" w:rsidRDefault="00FB7783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50" w:type="dxa"/>
          </w:tcPr>
          <w:p w:rsidR="00CD3513" w:rsidRDefault="00CD3513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CD3513" w:rsidRDefault="00CD3513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CD3513" w:rsidRDefault="00CD3513" w:rsidP="00425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129" w:type="dxa"/>
          </w:tcPr>
          <w:p w:rsidR="00CD3513" w:rsidRDefault="00BD0D41" w:rsidP="00FB77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Ngày cập nhật</w:t>
            </w:r>
            <w:r w:rsidR="00FB7783">
              <w:rPr>
                <w:sz w:val="22"/>
                <w:lang w:val="en-US"/>
              </w:rPr>
              <w:t xml:space="preserve"> </w:t>
            </w:r>
          </w:p>
        </w:tc>
      </w:tr>
    </w:tbl>
    <w:p w:rsidR="00425D61" w:rsidRPr="00425D61" w:rsidRDefault="00425D61" w:rsidP="00425D61">
      <w:pPr>
        <w:rPr>
          <w:lang w:val="en-US"/>
        </w:rPr>
      </w:pPr>
    </w:p>
    <w:p w:rsidR="00533335" w:rsidRDefault="00533335" w:rsidP="00533335">
      <w:pPr>
        <w:pStyle w:val="ANSVHeading2"/>
      </w:pPr>
      <w:bookmarkStart w:id="13" w:name="_Toc422332400"/>
      <w:r>
        <w:t>Foreign keys</w:t>
      </w:r>
      <w:bookmarkEnd w:id="13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646"/>
        <w:gridCol w:w="1870"/>
        <w:gridCol w:w="1870"/>
      </w:tblGrid>
      <w:tr w:rsidR="00533335" w:rsidTr="0022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33335" w:rsidRDefault="00533335" w:rsidP="0022264B">
            <w:pPr>
              <w:rPr>
                <w:lang w:val="en-US"/>
              </w:rPr>
            </w:pPr>
            <w:r>
              <w:rPr>
                <w:lang w:val="en-US"/>
              </w:rPr>
              <w:t>Constraint Name</w:t>
            </w:r>
          </w:p>
        </w:tc>
        <w:tc>
          <w:tcPr>
            <w:tcW w:w="1842" w:type="dxa"/>
          </w:tcPr>
          <w:p w:rsidR="00533335" w:rsidRDefault="0053333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Referencing Col</w:t>
            </w:r>
          </w:p>
        </w:tc>
        <w:tc>
          <w:tcPr>
            <w:tcW w:w="1646" w:type="dxa"/>
          </w:tcPr>
          <w:p w:rsidR="00533335" w:rsidRDefault="0053333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Ref-ed Table</w:t>
            </w:r>
          </w:p>
        </w:tc>
        <w:tc>
          <w:tcPr>
            <w:tcW w:w="1870" w:type="dxa"/>
          </w:tcPr>
          <w:p w:rsidR="00533335" w:rsidRDefault="0053333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Referenced Col</w:t>
            </w:r>
          </w:p>
        </w:tc>
        <w:tc>
          <w:tcPr>
            <w:tcW w:w="1870" w:type="dxa"/>
          </w:tcPr>
          <w:p w:rsidR="00533335" w:rsidRDefault="0053333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 Delete</w:t>
            </w:r>
          </w:p>
        </w:tc>
      </w:tr>
      <w:tr w:rsidR="00533335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33335" w:rsidRPr="00861B39" w:rsidRDefault="00533335" w:rsidP="0022264B">
            <w:pPr>
              <w:rPr>
                <w:b w:val="0"/>
                <w:lang w:val="en-US"/>
              </w:rPr>
            </w:pPr>
          </w:p>
        </w:tc>
        <w:tc>
          <w:tcPr>
            <w:tcW w:w="1842" w:type="dxa"/>
          </w:tcPr>
          <w:p w:rsidR="00533335" w:rsidRDefault="0053333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46" w:type="dxa"/>
          </w:tcPr>
          <w:p w:rsidR="00533335" w:rsidRDefault="0053333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</w:tcPr>
          <w:p w:rsidR="00533335" w:rsidRDefault="0053333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</w:tcPr>
          <w:p w:rsidR="00533335" w:rsidRDefault="0053333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533335" w:rsidRPr="004E04AC" w:rsidRDefault="00533335" w:rsidP="00533335">
      <w:pPr>
        <w:rPr>
          <w:lang w:val="en-US"/>
        </w:rPr>
      </w:pPr>
    </w:p>
    <w:p w:rsidR="00533335" w:rsidRDefault="00533335" w:rsidP="00533335">
      <w:pPr>
        <w:pStyle w:val="ANSVHeading2"/>
      </w:pPr>
      <w:bookmarkStart w:id="14" w:name="_Toc422326508"/>
      <w:bookmarkStart w:id="15" w:name="_Toc422332401"/>
      <w:r>
        <w:lastRenderedPageBreak/>
        <w:t>Index</w:t>
      </w:r>
      <w:bookmarkEnd w:id="14"/>
      <w:bookmarkEnd w:id="15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33335" w:rsidTr="0022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33335" w:rsidRDefault="00533335" w:rsidP="0022264B">
            <w:pPr>
              <w:rPr>
                <w:lang w:val="en-US"/>
              </w:rPr>
            </w:pPr>
            <w:r>
              <w:rPr>
                <w:lang w:val="en-US"/>
              </w:rPr>
              <w:t>Index Name</w:t>
            </w:r>
          </w:p>
        </w:tc>
        <w:tc>
          <w:tcPr>
            <w:tcW w:w="3117" w:type="dxa"/>
          </w:tcPr>
          <w:p w:rsidR="00533335" w:rsidRDefault="0053333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Columns</w:t>
            </w:r>
          </w:p>
        </w:tc>
        <w:tc>
          <w:tcPr>
            <w:tcW w:w="3117" w:type="dxa"/>
          </w:tcPr>
          <w:p w:rsidR="00533335" w:rsidRDefault="0053333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Index Type</w:t>
            </w:r>
          </w:p>
        </w:tc>
      </w:tr>
      <w:tr w:rsidR="00533335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33335" w:rsidRPr="00D45557" w:rsidRDefault="00533335" w:rsidP="0022264B">
            <w:pPr>
              <w:rPr>
                <w:b w:val="0"/>
                <w:lang w:val="en-US"/>
              </w:rPr>
            </w:pPr>
          </w:p>
        </w:tc>
        <w:tc>
          <w:tcPr>
            <w:tcW w:w="3117" w:type="dxa"/>
          </w:tcPr>
          <w:p w:rsidR="00533335" w:rsidRDefault="0053333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7" w:type="dxa"/>
          </w:tcPr>
          <w:p w:rsidR="00533335" w:rsidRDefault="0053333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9F1421" w:rsidRDefault="009F1421" w:rsidP="009F1421">
      <w:pPr>
        <w:pStyle w:val="ANSVHeading1"/>
        <w:rPr>
          <w:noProof/>
        </w:rPr>
      </w:pPr>
      <w:bookmarkStart w:id="16" w:name="_Toc422332402"/>
      <w:r>
        <w:rPr>
          <w:noProof/>
        </w:rPr>
        <w:t xml:space="preserve">Bảng </w:t>
      </w:r>
      <w:bookmarkEnd w:id="16"/>
      <w:r w:rsidR="00C4015B">
        <w:rPr>
          <w:noProof/>
        </w:rPr>
        <w:t>role</w:t>
      </w:r>
    </w:p>
    <w:p w:rsidR="009F1421" w:rsidRDefault="009F1421" w:rsidP="009F1421">
      <w:pPr>
        <w:pStyle w:val="ANSVHeading2"/>
      </w:pPr>
      <w:bookmarkStart w:id="17" w:name="_Toc422332403"/>
      <w:r>
        <w:t>Mô tả</w:t>
      </w:r>
      <w:bookmarkEnd w:id="17"/>
    </w:p>
    <w:p w:rsidR="007F0F2A" w:rsidRDefault="007F0F2A" w:rsidP="007F0F2A">
      <w:pPr>
        <w:rPr>
          <w:lang w:val="en-US"/>
        </w:rPr>
      </w:pPr>
      <w:r>
        <w:rPr>
          <w:lang w:val="en-US"/>
        </w:rPr>
        <w:t xml:space="preserve">Bảng </w:t>
      </w:r>
      <w:r w:rsidR="00837F91">
        <w:rPr>
          <w:lang w:val="en-US"/>
        </w:rPr>
        <w:t>quyền</w:t>
      </w:r>
      <w:r>
        <w:rPr>
          <w:lang w:val="en-US"/>
        </w:rPr>
        <w:t>.</w:t>
      </w:r>
    </w:p>
    <w:p w:rsidR="006E3480" w:rsidRDefault="006E3480" w:rsidP="007F0F2A">
      <w:pPr>
        <w:rPr>
          <w:lang w:val="en-US"/>
        </w:rPr>
      </w:pPr>
      <w:r>
        <w:rPr>
          <w:lang w:val="en-US"/>
        </w:rPr>
        <w:t>Quan hệ với bảng user là (1-n). Một user có 1 quyền</w:t>
      </w:r>
    </w:p>
    <w:p w:rsidR="009F1421" w:rsidRDefault="009F1421" w:rsidP="009F1421">
      <w:pPr>
        <w:pStyle w:val="ANSVHeading2"/>
      </w:pPr>
      <w:bookmarkStart w:id="18" w:name="_Toc422332404"/>
      <w:r>
        <w:t>Chi tiết</w:t>
      </w:r>
      <w:bookmarkEnd w:id="18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1405"/>
        <w:gridCol w:w="1030"/>
        <w:gridCol w:w="850"/>
        <w:gridCol w:w="893"/>
        <w:gridCol w:w="1067"/>
        <w:gridCol w:w="4105"/>
      </w:tblGrid>
      <w:tr w:rsidR="00362A39" w:rsidTr="00362A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DD2E6C" w:rsidRPr="007633CB" w:rsidRDefault="00DD2E6C" w:rsidP="0022264B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DD2E6C" w:rsidRPr="007633CB" w:rsidRDefault="00DD2E6C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0" w:type="dxa"/>
          </w:tcPr>
          <w:p w:rsidR="00DD2E6C" w:rsidRPr="007633CB" w:rsidRDefault="00DD2E6C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DD2E6C" w:rsidRPr="007633CB" w:rsidRDefault="00DD2E6C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67" w:type="dxa"/>
          </w:tcPr>
          <w:p w:rsidR="00DD2E6C" w:rsidRPr="007633CB" w:rsidRDefault="00DD2E6C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105" w:type="dxa"/>
          </w:tcPr>
          <w:p w:rsidR="00DD2E6C" w:rsidRPr="007633CB" w:rsidRDefault="00DD2E6C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362A39" w:rsidTr="00362A3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DD2E6C" w:rsidRPr="007633CB" w:rsidRDefault="00FD244B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</w:t>
            </w:r>
            <w:r w:rsidR="00DD2E6C">
              <w:rPr>
                <w:b w:val="0"/>
                <w:sz w:val="22"/>
                <w:lang w:val="en-US"/>
              </w:rPr>
              <w:t>d</w:t>
            </w:r>
          </w:p>
        </w:tc>
        <w:tc>
          <w:tcPr>
            <w:tcW w:w="1030" w:type="dxa"/>
          </w:tcPr>
          <w:p w:rsidR="00DD2E6C" w:rsidRPr="007633CB" w:rsidRDefault="00DD2E6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0" w:type="dxa"/>
          </w:tcPr>
          <w:p w:rsidR="00DD2E6C" w:rsidRPr="007633CB" w:rsidRDefault="00DD2E6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DD2E6C" w:rsidRPr="007633CB" w:rsidRDefault="00DD2E6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DD2E6C" w:rsidRPr="007633CB" w:rsidRDefault="00DD2E6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105" w:type="dxa"/>
          </w:tcPr>
          <w:p w:rsidR="00DD2E6C" w:rsidRPr="007633CB" w:rsidRDefault="00DD2E6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064CDD" w:rsidTr="00362A3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064CDD" w:rsidRDefault="00EB632F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N</w:t>
            </w:r>
            <w:r w:rsidR="004A610D">
              <w:rPr>
                <w:b w:val="0"/>
                <w:sz w:val="22"/>
                <w:lang w:val="en-US"/>
              </w:rPr>
              <w:t>ame</w:t>
            </w:r>
          </w:p>
        </w:tc>
        <w:tc>
          <w:tcPr>
            <w:tcW w:w="1030" w:type="dxa"/>
          </w:tcPr>
          <w:p w:rsidR="00064CDD" w:rsidRDefault="004A610D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0" w:type="dxa"/>
          </w:tcPr>
          <w:p w:rsidR="00064CDD" w:rsidRDefault="00E25E9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50</w:t>
            </w:r>
          </w:p>
        </w:tc>
        <w:tc>
          <w:tcPr>
            <w:tcW w:w="893" w:type="dxa"/>
          </w:tcPr>
          <w:p w:rsidR="00064CDD" w:rsidRPr="007633CB" w:rsidRDefault="00064CDD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064CDD" w:rsidRDefault="004A610D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105" w:type="dxa"/>
          </w:tcPr>
          <w:p w:rsidR="00064CDD" w:rsidRDefault="00EB632F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Tên của quyền</w:t>
            </w:r>
          </w:p>
        </w:tc>
      </w:tr>
      <w:tr w:rsidR="004A610D" w:rsidTr="00362A3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4A610D" w:rsidRDefault="004A610D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created_at</w:t>
            </w:r>
          </w:p>
        </w:tc>
        <w:tc>
          <w:tcPr>
            <w:tcW w:w="1030" w:type="dxa"/>
          </w:tcPr>
          <w:p w:rsidR="004A610D" w:rsidRDefault="004A610D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50" w:type="dxa"/>
          </w:tcPr>
          <w:p w:rsidR="004A610D" w:rsidRDefault="004A610D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4A610D" w:rsidRPr="007633CB" w:rsidRDefault="004A610D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4A610D" w:rsidRDefault="004A610D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105" w:type="dxa"/>
          </w:tcPr>
          <w:p w:rsidR="004A610D" w:rsidRDefault="004A610D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Ngày tạo</w:t>
            </w:r>
          </w:p>
        </w:tc>
      </w:tr>
      <w:tr w:rsidR="004A610D" w:rsidTr="00362A3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4A610D" w:rsidRDefault="00142F2D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u</w:t>
            </w:r>
            <w:r w:rsidR="00B87203">
              <w:rPr>
                <w:b w:val="0"/>
                <w:sz w:val="22"/>
                <w:lang w:val="en-US"/>
              </w:rPr>
              <w:t>pdated_at</w:t>
            </w:r>
          </w:p>
        </w:tc>
        <w:tc>
          <w:tcPr>
            <w:tcW w:w="1030" w:type="dxa"/>
          </w:tcPr>
          <w:p w:rsidR="004A610D" w:rsidRDefault="00295B31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50" w:type="dxa"/>
          </w:tcPr>
          <w:p w:rsidR="004A610D" w:rsidRDefault="004A610D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4A610D" w:rsidRPr="007633CB" w:rsidRDefault="004A610D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4A610D" w:rsidRDefault="004A610D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105" w:type="dxa"/>
          </w:tcPr>
          <w:p w:rsidR="004A610D" w:rsidRDefault="00410A8E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Ngày update</w:t>
            </w:r>
          </w:p>
        </w:tc>
      </w:tr>
    </w:tbl>
    <w:p w:rsidR="00DD2E6C" w:rsidRDefault="004E04AC" w:rsidP="004E04AC">
      <w:pPr>
        <w:pStyle w:val="ANSVHeading2"/>
      </w:pPr>
      <w:bookmarkStart w:id="19" w:name="_Toc422332405"/>
      <w:r>
        <w:t>Foreign keys</w:t>
      </w:r>
      <w:bookmarkEnd w:id="19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646"/>
        <w:gridCol w:w="1870"/>
        <w:gridCol w:w="1870"/>
      </w:tblGrid>
      <w:tr w:rsidR="00861B39" w:rsidTr="006B53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61B39" w:rsidRDefault="006B5384" w:rsidP="004E04AC">
            <w:pPr>
              <w:rPr>
                <w:lang w:val="en-US"/>
              </w:rPr>
            </w:pPr>
            <w:r>
              <w:rPr>
                <w:lang w:val="en-US"/>
              </w:rPr>
              <w:t>Constraint Name</w:t>
            </w:r>
          </w:p>
        </w:tc>
        <w:tc>
          <w:tcPr>
            <w:tcW w:w="1842" w:type="dxa"/>
          </w:tcPr>
          <w:p w:rsidR="00861B39" w:rsidRDefault="006B5384" w:rsidP="004E04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Referencing Col</w:t>
            </w:r>
          </w:p>
        </w:tc>
        <w:tc>
          <w:tcPr>
            <w:tcW w:w="1646" w:type="dxa"/>
          </w:tcPr>
          <w:p w:rsidR="00861B39" w:rsidRDefault="006B5384" w:rsidP="004E04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Ref-ed Table</w:t>
            </w:r>
          </w:p>
        </w:tc>
        <w:tc>
          <w:tcPr>
            <w:tcW w:w="1870" w:type="dxa"/>
          </w:tcPr>
          <w:p w:rsidR="00861B39" w:rsidRDefault="006B5384" w:rsidP="004E04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Referenced Col</w:t>
            </w:r>
          </w:p>
        </w:tc>
        <w:tc>
          <w:tcPr>
            <w:tcW w:w="1870" w:type="dxa"/>
          </w:tcPr>
          <w:p w:rsidR="00861B39" w:rsidRDefault="006B5384" w:rsidP="004E04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 Delete</w:t>
            </w:r>
          </w:p>
        </w:tc>
      </w:tr>
      <w:tr w:rsidR="00861B39" w:rsidTr="006B53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61B39" w:rsidRPr="00861B39" w:rsidRDefault="00861B39" w:rsidP="004E04AC">
            <w:pPr>
              <w:rPr>
                <w:b w:val="0"/>
                <w:lang w:val="en-US"/>
              </w:rPr>
            </w:pPr>
          </w:p>
        </w:tc>
        <w:tc>
          <w:tcPr>
            <w:tcW w:w="1842" w:type="dxa"/>
          </w:tcPr>
          <w:p w:rsidR="00861B39" w:rsidRDefault="00861B39" w:rsidP="004E0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46" w:type="dxa"/>
          </w:tcPr>
          <w:p w:rsidR="00861B39" w:rsidRDefault="00861B39" w:rsidP="004E0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</w:tcPr>
          <w:p w:rsidR="00861B39" w:rsidRDefault="00861B39" w:rsidP="004E0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</w:tcPr>
          <w:p w:rsidR="00861B39" w:rsidRDefault="00861B39" w:rsidP="004E0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4E04AC" w:rsidRPr="004E04AC" w:rsidRDefault="004E04AC" w:rsidP="004E04AC">
      <w:pPr>
        <w:rPr>
          <w:lang w:val="en-US"/>
        </w:rPr>
      </w:pPr>
    </w:p>
    <w:p w:rsidR="009F1421" w:rsidRDefault="009F1421" w:rsidP="009F1421">
      <w:pPr>
        <w:pStyle w:val="ANSVHeading2"/>
      </w:pPr>
      <w:bookmarkStart w:id="20" w:name="_Toc422332406"/>
      <w:r>
        <w:t>Index</w:t>
      </w:r>
      <w:bookmarkEnd w:id="20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45557" w:rsidTr="00D455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45557" w:rsidRDefault="00D45557" w:rsidP="00BC1127">
            <w:pPr>
              <w:rPr>
                <w:lang w:val="en-US"/>
              </w:rPr>
            </w:pPr>
            <w:r>
              <w:rPr>
                <w:lang w:val="en-US"/>
              </w:rPr>
              <w:t>Index Name</w:t>
            </w:r>
          </w:p>
        </w:tc>
        <w:tc>
          <w:tcPr>
            <w:tcW w:w="3117" w:type="dxa"/>
          </w:tcPr>
          <w:p w:rsidR="00D45557" w:rsidRDefault="00D45557" w:rsidP="00BC11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Columns</w:t>
            </w:r>
          </w:p>
        </w:tc>
        <w:tc>
          <w:tcPr>
            <w:tcW w:w="3117" w:type="dxa"/>
          </w:tcPr>
          <w:p w:rsidR="00D45557" w:rsidRDefault="00D45557" w:rsidP="00BC11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Index Type</w:t>
            </w:r>
          </w:p>
        </w:tc>
      </w:tr>
      <w:tr w:rsidR="00D45557" w:rsidTr="00D455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45557" w:rsidRPr="00D45557" w:rsidRDefault="00D45557" w:rsidP="00BC1127">
            <w:pPr>
              <w:rPr>
                <w:b w:val="0"/>
                <w:lang w:val="en-US"/>
              </w:rPr>
            </w:pPr>
          </w:p>
        </w:tc>
        <w:tc>
          <w:tcPr>
            <w:tcW w:w="3117" w:type="dxa"/>
          </w:tcPr>
          <w:p w:rsidR="00D45557" w:rsidRDefault="00D45557" w:rsidP="00BC1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7" w:type="dxa"/>
          </w:tcPr>
          <w:p w:rsidR="00D45557" w:rsidRDefault="00D45557" w:rsidP="00BC1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C96773" w:rsidRDefault="00C96773" w:rsidP="00C96773">
      <w:pPr>
        <w:pStyle w:val="ANSVHeading1"/>
        <w:rPr>
          <w:noProof/>
        </w:rPr>
      </w:pPr>
      <w:r>
        <w:rPr>
          <w:noProof/>
        </w:rPr>
        <w:lastRenderedPageBreak/>
        <w:t>Bảng permission</w:t>
      </w:r>
    </w:p>
    <w:p w:rsidR="00C96773" w:rsidRDefault="00C96773" w:rsidP="00C96773">
      <w:pPr>
        <w:pStyle w:val="ANSVHeading2"/>
      </w:pPr>
      <w:r>
        <w:t>Mô tả</w:t>
      </w:r>
    </w:p>
    <w:p w:rsidR="00C96773" w:rsidRDefault="00C96773" w:rsidP="00C96773">
      <w:pPr>
        <w:rPr>
          <w:lang w:val="en-US"/>
        </w:rPr>
      </w:pPr>
      <w:r>
        <w:rPr>
          <w:lang w:val="en-US"/>
        </w:rPr>
        <w:t xml:space="preserve">Bảng </w:t>
      </w:r>
      <w:r w:rsidR="00AD7037">
        <w:rPr>
          <w:lang w:val="en-US"/>
        </w:rPr>
        <w:t>permission</w:t>
      </w:r>
      <w:r>
        <w:rPr>
          <w:lang w:val="en-US"/>
        </w:rPr>
        <w:t>.</w:t>
      </w:r>
    </w:p>
    <w:p w:rsidR="00C96773" w:rsidRDefault="00C96773" w:rsidP="00C96773">
      <w:pPr>
        <w:pStyle w:val="ANSVHeading2"/>
      </w:pPr>
      <w:r>
        <w:t>Chi tiết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1405"/>
        <w:gridCol w:w="1030"/>
        <w:gridCol w:w="850"/>
        <w:gridCol w:w="893"/>
        <w:gridCol w:w="1067"/>
        <w:gridCol w:w="4105"/>
      </w:tblGrid>
      <w:tr w:rsidR="00C96773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C96773" w:rsidRPr="007633CB" w:rsidRDefault="00C96773" w:rsidP="00CC4E7D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C96773" w:rsidRPr="007633CB" w:rsidRDefault="00C9677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0" w:type="dxa"/>
          </w:tcPr>
          <w:p w:rsidR="00C96773" w:rsidRPr="007633CB" w:rsidRDefault="00C9677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C96773" w:rsidRPr="007633CB" w:rsidRDefault="00C9677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67" w:type="dxa"/>
          </w:tcPr>
          <w:p w:rsidR="00C96773" w:rsidRPr="007633CB" w:rsidRDefault="00C9677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105" w:type="dxa"/>
          </w:tcPr>
          <w:p w:rsidR="00C96773" w:rsidRPr="007633CB" w:rsidRDefault="00C9677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C96773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C96773" w:rsidRPr="007633CB" w:rsidRDefault="00C96773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C96773" w:rsidRPr="007633CB" w:rsidRDefault="00C9677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0" w:type="dxa"/>
          </w:tcPr>
          <w:p w:rsidR="00C96773" w:rsidRPr="007633CB" w:rsidRDefault="00C9677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C96773" w:rsidRPr="007633CB" w:rsidRDefault="00C9677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C96773" w:rsidRPr="007633CB" w:rsidRDefault="00C9677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105" w:type="dxa"/>
          </w:tcPr>
          <w:p w:rsidR="00C96773" w:rsidRPr="007633CB" w:rsidRDefault="00C9677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C96773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C96773" w:rsidRDefault="00C96773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Name</w:t>
            </w:r>
          </w:p>
        </w:tc>
        <w:tc>
          <w:tcPr>
            <w:tcW w:w="1030" w:type="dxa"/>
          </w:tcPr>
          <w:p w:rsidR="00C96773" w:rsidRDefault="00C9677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0" w:type="dxa"/>
          </w:tcPr>
          <w:p w:rsidR="00C96773" w:rsidRDefault="00C9677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50</w:t>
            </w:r>
          </w:p>
        </w:tc>
        <w:tc>
          <w:tcPr>
            <w:tcW w:w="893" w:type="dxa"/>
          </w:tcPr>
          <w:p w:rsidR="00C96773" w:rsidRPr="007633CB" w:rsidRDefault="00C9677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C96773" w:rsidRDefault="00C9677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105" w:type="dxa"/>
          </w:tcPr>
          <w:p w:rsidR="00C96773" w:rsidRDefault="00C9677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Tên của </w:t>
            </w:r>
            <w:r w:rsidR="00121592">
              <w:rPr>
                <w:lang w:val="en-US"/>
              </w:rPr>
              <w:t>permission</w:t>
            </w:r>
          </w:p>
        </w:tc>
      </w:tr>
    </w:tbl>
    <w:p w:rsidR="00C96773" w:rsidRDefault="00C96773" w:rsidP="00C96773">
      <w:pPr>
        <w:pStyle w:val="ANSVHeading2"/>
      </w:pPr>
      <w:r>
        <w:t>Foreign keys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646"/>
        <w:gridCol w:w="1870"/>
        <w:gridCol w:w="1870"/>
      </w:tblGrid>
      <w:tr w:rsidR="00C96773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96773" w:rsidRDefault="00C96773" w:rsidP="00CC4E7D">
            <w:pPr>
              <w:rPr>
                <w:lang w:val="en-US"/>
              </w:rPr>
            </w:pPr>
            <w:r>
              <w:rPr>
                <w:lang w:val="en-US"/>
              </w:rPr>
              <w:t>Constraint Name</w:t>
            </w:r>
          </w:p>
        </w:tc>
        <w:tc>
          <w:tcPr>
            <w:tcW w:w="1842" w:type="dxa"/>
          </w:tcPr>
          <w:p w:rsidR="00C96773" w:rsidRDefault="00C9677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Referencing Col</w:t>
            </w:r>
          </w:p>
        </w:tc>
        <w:tc>
          <w:tcPr>
            <w:tcW w:w="1646" w:type="dxa"/>
          </w:tcPr>
          <w:p w:rsidR="00C96773" w:rsidRDefault="00C9677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Ref-ed Table</w:t>
            </w:r>
          </w:p>
        </w:tc>
        <w:tc>
          <w:tcPr>
            <w:tcW w:w="1870" w:type="dxa"/>
          </w:tcPr>
          <w:p w:rsidR="00C96773" w:rsidRDefault="00C9677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Referenced Col</w:t>
            </w:r>
          </w:p>
        </w:tc>
        <w:tc>
          <w:tcPr>
            <w:tcW w:w="1870" w:type="dxa"/>
          </w:tcPr>
          <w:p w:rsidR="00C96773" w:rsidRDefault="00C9677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 Delete</w:t>
            </w:r>
          </w:p>
        </w:tc>
      </w:tr>
      <w:tr w:rsidR="00C96773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96773" w:rsidRPr="00861B39" w:rsidRDefault="00C96773" w:rsidP="00CC4E7D">
            <w:pPr>
              <w:rPr>
                <w:b w:val="0"/>
                <w:lang w:val="en-US"/>
              </w:rPr>
            </w:pPr>
          </w:p>
        </w:tc>
        <w:tc>
          <w:tcPr>
            <w:tcW w:w="1842" w:type="dxa"/>
          </w:tcPr>
          <w:p w:rsidR="00C96773" w:rsidRDefault="00C9677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46" w:type="dxa"/>
          </w:tcPr>
          <w:p w:rsidR="00C96773" w:rsidRDefault="00C9677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</w:tcPr>
          <w:p w:rsidR="00C96773" w:rsidRDefault="00C9677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70" w:type="dxa"/>
          </w:tcPr>
          <w:p w:rsidR="00C96773" w:rsidRDefault="00C9677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C96773" w:rsidRPr="004E04AC" w:rsidRDefault="00C96773" w:rsidP="00C96773">
      <w:pPr>
        <w:rPr>
          <w:lang w:val="en-US"/>
        </w:rPr>
      </w:pPr>
    </w:p>
    <w:p w:rsidR="00C96773" w:rsidRDefault="00C96773" w:rsidP="00C96773">
      <w:pPr>
        <w:pStyle w:val="ANSVHeading2"/>
      </w:pPr>
      <w:r>
        <w:t>Index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96773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96773" w:rsidRDefault="00C96773" w:rsidP="00CC4E7D">
            <w:pPr>
              <w:rPr>
                <w:lang w:val="en-US"/>
              </w:rPr>
            </w:pPr>
            <w:r>
              <w:rPr>
                <w:lang w:val="en-US"/>
              </w:rPr>
              <w:t>Index Name</w:t>
            </w:r>
          </w:p>
        </w:tc>
        <w:tc>
          <w:tcPr>
            <w:tcW w:w="3117" w:type="dxa"/>
          </w:tcPr>
          <w:p w:rsidR="00C96773" w:rsidRDefault="00C9677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Columns</w:t>
            </w:r>
          </w:p>
        </w:tc>
        <w:tc>
          <w:tcPr>
            <w:tcW w:w="3117" w:type="dxa"/>
          </w:tcPr>
          <w:p w:rsidR="00C96773" w:rsidRDefault="00C9677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Index Type</w:t>
            </w:r>
          </w:p>
        </w:tc>
      </w:tr>
      <w:tr w:rsidR="00C96773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96773" w:rsidRPr="00D45557" w:rsidRDefault="00C96773" w:rsidP="00CC4E7D">
            <w:pPr>
              <w:rPr>
                <w:b w:val="0"/>
                <w:lang w:val="en-US"/>
              </w:rPr>
            </w:pPr>
          </w:p>
        </w:tc>
        <w:tc>
          <w:tcPr>
            <w:tcW w:w="3117" w:type="dxa"/>
          </w:tcPr>
          <w:p w:rsidR="00C96773" w:rsidRDefault="00C9677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7" w:type="dxa"/>
          </w:tcPr>
          <w:p w:rsidR="00C96773" w:rsidRDefault="00C9677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2F787D" w:rsidRDefault="002F787D" w:rsidP="002F787D">
      <w:pPr>
        <w:pStyle w:val="ANSVHeading1"/>
        <w:rPr>
          <w:noProof/>
        </w:rPr>
      </w:pPr>
      <w:r>
        <w:rPr>
          <w:noProof/>
        </w:rPr>
        <w:t>Bảng user_role</w:t>
      </w:r>
    </w:p>
    <w:p w:rsidR="002F787D" w:rsidRDefault="002F787D" w:rsidP="002F787D">
      <w:pPr>
        <w:pStyle w:val="ANSVHeading2"/>
      </w:pPr>
      <w:r>
        <w:t>Mô tả</w:t>
      </w:r>
    </w:p>
    <w:p w:rsidR="002F787D" w:rsidRDefault="002F787D" w:rsidP="002F787D">
      <w:pPr>
        <w:rPr>
          <w:lang w:val="en-US"/>
        </w:rPr>
      </w:pPr>
      <w:r>
        <w:rPr>
          <w:lang w:val="en-US"/>
        </w:rPr>
        <w:t xml:space="preserve">Bảng </w:t>
      </w:r>
      <w:r w:rsidR="00622CEC">
        <w:rPr>
          <w:lang w:val="en-US"/>
        </w:rPr>
        <w:t xml:space="preserve">người </w:t>
      </w:r>
      <w:r w:rsidR="007F6AA3">
        <w:rPr>
          <w:lang w:val="en-US"/>
        </w:rPr>
        <w:t>dù</w:t>
      </w:r>
      <w:r w:rsidR="00622CEC">
        <w:rPr>
          <w:lang w:val="en-US"/>
        </w:rPr>
        <w:t>ng quyền</w:t>
      </w:r>
      <w:r>
        <w:rPr>
          <w:lang w:val="en-US"/>
        </w:rPr>
        <w:t>.</w:t>
      </w:r>
    </w:p>
    <w:p w:rsidR="002F787D" w:rsidRDefault="002F787D" w:rsidP="002F787D">
      <w:pPr>
        <w:pStyle w:val="ANSVHeading2"/>
      </w:pPr>
      <w:r>
        <w:t>Chi tiết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1405"/>
        <w:gridCol w:w="1030"/>
        <w:gridCol w:w="850"/>
        <w:gridCol w:w="893"/>
        <w:gridCol w:w="1067"/>
        <w:gridCol w:w="4105"/>
      </w:tblGrid>
      <w:tr w:rsidR="002F787D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2F787D" w:rsidRPr="007633CB" w:rsidRDefault="002F787D" w:rsidP="00CC4E7D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2F787D" w:rsidRPr="007633CB" w:rsidRDefault="002F787D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0" w:type="dxa"/>
          </w:tcPr>
          <w:p w:rsidR="002F787D" w:rsidRPr="007633CB" w:rsidRDefault="002F787D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2F787D" w:rsidRPr="007633CB" w:rsidRDefault="002F787D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67" w:type="dxa"/>
          </w:tcPr>
          <w:p w:rsidR="002F787D" w:rsidRPr="007633CB" w:rsidRDefault="002F787D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105" w:type="dxa"/>
          </w:tcPr>
          <w:p w:rsidR="002F787D" w:rsidRPr="007633CB" w:rsidRDefault="002F787D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2F787D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2F787D" w:rsidRPr="007633CB" w:rsidRDefault="002F787D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2F787D" w:rsidRPr="007633CB" w:rsidRDefault="002F787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0" w:type="dxa"/>
          </w:tcPr>
          <w:p w:rsidR="002F787D" w:rsidRPr="007633CB" w:rsidRDefault="002F787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2F787D" w:rsidRPr="007633CB" w:rsidRDefault="002F787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2F787D" w:rsidRPr="007633CB" w:rsidRDefault="002F787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105" w:type="dxa"/>
          </w:tcPr>
          <w:p w:rsidR="002F787D" w:rsidRPr="007633CB" w:rsidRDefault="002F787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2F787D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2F787D" w:rsidRDefault="000F5E65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User_id</w:t>
            </w:r>
          </w:p>
        </w:tc>
        <w:tc>
          <w:tcPr>
            <w:tcW w:w="1030" w:type="dxa"/>
          </w:tcPr>
          <w:p w:rsidR="002F787D" w:rsidRDefault="000F5E65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0" w:type="dxa"/>
          </w:tcPr>
          <w:p w:rsidR="002F787D" w:rsidRDefault="000F5E65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2F787D" w:rsidRPr="007633CB" w:rsidRDefault="002F787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2F787D" w:rsidRDefault="002F787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105" w:type="dxa"/>
          </w:tcPr>
          <w:p w:rsidR="002F787D" w:rsidRDefault="000F5E65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Id của user </w:t>
            </w:r>
          </w:p>
        </w:tc>
      </w:tr>
      <w:tr w:rsidR="000F5E65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0F5E65" w:rsidRDefault="000F5E65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Role_id</w:t>
            </w:r>
          </w:p>
        </w:tc>
        <w:tc>
          <w:tcPr>
            <w:tcW w:w="1030" w:type="dxa"/>
          </w:tcPr>
          <w:p w:rsidR="000F5E65" w:rsidRDefault="000F5E65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0" w:type="dxa"/>
          </w:tcPr>
          <w:p w:rsidR="000F5E65" w:rsidRDefault="000F5E65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0F5E65" w:rsidRPr="007633CB" w:rsidRDefault="000F5E65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0F5E65" w:rsidRDefault="000F5E65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105" w:type="dxa"/>
          </w:tcPr>
          <w:p w:rsidR="000F5E65" w:rsidRDefault="000F5E65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 của role</w:t>
            </w:r>
          </w:p>
        </w:tc>
      </w:tr>
    </w:tbl>
    <w:p w:rsidR="002F787D" w:rsidRDefault="002F787D" w:rsidP="002F787D">
      <w:pPr>
        <w:pStyle w:val="ANSVHeading2"/>
      </w:pPr>
      <w:r>
        <w:lastRenderedPageBreak/>
        <w:t>Foreign keys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646"/>
        <w:gridCol w:w="1870"/>
        <w:gridCol w:w="1870"/>
      </w:tblGrid>
      <w:tr w:rsidR="002F787D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F787D" w:rsidRDefault="002F787D" w:rsidP="00CC4E7D">
            <w:pPr>
              <w:rPr>
                <w:lang w:val="en-US"/>
              </w:rPr>
            </w:pPr>
            <w:r>
              <w:rPr>
                <w:lang w:val="en-US"/>
              </w:rPr>
              <w:t>Constraint Name</w:t>
            </w:r>
          </w:p>
        </w:tc>
        <w:tc>
          <w:tcPr>
            <w:tcW w:w="1842" w:type="dxa"/>
          </w:tcPr>
          <w:p w:rsidR="002F787D" w:rsidRDefault="002F787D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Referencing Col</w:t>
            </w:r>
          </w:p>
        </w:tc>
        <w:tc>
          <w:tcPr>
            <w:tcW w:w="1646" w:type="dxa"/>
          </w:tcPr>
          <w:p w:rsidR="002F787D" w:rsidRDefault="002F787D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Ref-ed Table</w:t>
            </w:r>
          </w:p>
        </w:tc>
        <w:tc>
          <w:tcPr>
            <w:tcW w:w="1870" w:type="dxa"/>
          </w:tcPr>
          <w:p w:rsidR="002F787D" w:rsidRDefault="002F787D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Referenced Col</w:t>
            </w:r>
          </w:p>
        </w:tc>
        <w:tc>
          <w:tcPr>
            <w:tcW w:w="1870" w:type="dxa"/>
          </w:tcPr>
          <w:p w:rsidR="002F787D" w:rsidRDefault="002F787D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 Delete</w:t>
            </w:r>
          </w:p>
        </w:tc>
      </w:tr>
      <w:tr w:rsidR="002F787D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F787D" w:rsidRPr="00861B39" w:rsidRDefault="00EA01E9" w:rsidP="00CC4E7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User_role_user_id</w:t>
            </w:r>
          </w:p>
        </w:tc>
        <w:tc>
          <w:tcPr>
            <w:tcW w:w="1842" w:type="dxa"/>
          </w:tcPr>
          <w:p w:rsidR="002F787D" w:rsidRDefault="00EA01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User_id</w:t>
            </w:r>
          </w:p>
        </w:tc>
        <w:tc>
          <w:tcPr>
            <w:tcW w:w="1646" w:type="dxa"/>
          </w:tcPr>
          <w:p w:rsidR="002F787D" w:rsidRDefault="00EA01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1870" w:type="dxa"/>
          </w:tcPr>
          <w:p w:rsidR="002F787D" w:rsidRDefault="00EA01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70" w:type="dxa"/>
          </w:tcPr>
          <w:p w:rsidR="002F787D" w:rsidRDefault="002F787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A01E9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A01E9" w:rsidRPr="00861B39" w:rsidRDefault="00EA01E9" w:rsidP="00CC4E7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User_role_role_id</w:t>
            </w:r>
          </w:p>
        </w:tc>
        <w:tc>
          <w:tcPr>
            <w:tcW w:w="1842" w:type="dxa"/>
          </w:tcPr>
          <w:p w:rsidR="00EA01E9" w:rsidRDefault="00EA01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Role_id</w:t>
            </w:r>
          </w:p>
        </w:tc>
        <w:tc>
          <w:tcPr>
            <w:tcW w:w="1646" w:type="dxa"/>
          </w:tcPr>
          <w:p w:rsidR="00EA01E9" w:rsidRDefault="00EA01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1870" w:type="dxa"/>
          </w:tcPr>
          <w:p w:rsidR="00EA01E9" w:rsidRDefault="00EA01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70" w:type="dxa"/>
          </w:tcPr>
          <w:p w:rsidR="00EA01E9" w:rsidRDefault="00EA01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2F787D" w:rsidRPr="004E04AC" w:rsidRDefault="002F787D" w:rsidP="002F787D">
      <w:pPr>
        <w:rPr>
          <w:lang w:val="en-US"/>
        </w:rPr>
      </w:pPr>
    </w:p>
    <w:p w:rsidR="002F787D" w:rsidRDefault="002F787D" w:rsidP="002F787D">
      <w:pPr>
        <w:pStyle w:val="ANSVHeading2"/>
      </w:pPr>
      <w:r>
        <w:t>Index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787D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F787D" w:rsidRDefault="002F787D" w:rsidP="00CC4E7D">
            <w:pPr>
              <w:rPr>
                <w:lang w:val="en-US"/>
              </w:rPr>
            </w:pPr>
            <w:r>
              <w:rPr>
                <w:lang w:val="en-US"/>
              </w:rPr>
              <w:t>Index Name</w:t>
            </w:r>
          </w:p>
        </w:tc>
        <w:tc>
          <w:tcPr>
            <w:tcW w:w="3117" w:type="dxa"/>
          </w:tcPr>
          <w:p w:rsidR="002F787D" w:rsidRDefault="002F787D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Columns</w:t>
            </w:r>
          </w:p>
        </w:tc>
        <w:tc>
          <w:tcPr>
            <w:tcW w:w="3117" w:type="dxa"/>
          </w:tcPr>
          <w:p w:rsidR="002F787D" w:rsidRDefault="002F787D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Index Type</w:t>
            </w:r>
          </w:p>
        </w:tc>
      </w:tr>
      <w:tr w:rsidR="002F787D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F787D" w:rsidRPr="00D45557" w:rsidRDefault="002F787D" w:rsidP="00CC4E7D">
            <w:pPr>
              <w:rPr>
                <w:b w:val="0"/>
                <w:lang w:val="en-US"/>
              </w:rPr>
            </w:pPr>
          </w:p>
        </w:tc>
        <w:tc>
          <w:tcPr>
            <w:tcW w:w="3117" w:type="dxa"/>
          </w:tcPr>
          <w:p w:rsidR="002F787D" w:rsidRDefault="002F787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7" w:type="dxa"/>
          </w:tcPr>
          <w:p w:rsidR="002F787D" w:rsidRDefault="002F787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661FA2" w:rsidRDefault="00661FA2" w:rsidP="00661FA2">
      <w:pPr>
        <w:pStyle w:val="ANSVHeading1"/>
        <w:rPr>
          <w:noProof/>
        </w:rPr>
      </w:pPr>
      <w:r>
        <w:rPr>
          <w:noProof/>
        </w:rPr>
        <w:t xml:space="preserve">Bảng </w:t>
      </w:r>
      <w:r w:rsidR="00AF75DD">
        <w:rPr>
          <w:noProof/>
        </w:rPr>
        <w:t>role_permission</w:t>
      </w:r>
      <w:r w:rsidR="00AF75DD">
        <w:rPr>
          <w:noProof/>
        </w:rPr>
        <w:tab/>
      </w:r>
    </w:p>
    <w:p w:rsidR="00661FA2" w:rsidRDefault="00661FA2" w:rsidP="00661FA2">
      <w:pPr>
        <w:pStyle w:val="ANSVHeading2"/>
      </w:pPr>
      <w:r>
        <w:t>Mô tả</w:t>
      </w:r>
    </w:p>
    <w:p w:rsidR="00661FA2" w:rsidRDefault="00661FA2" w:rsidP="00661FA2">
      <w:pPr>
        <w:rPr>
          <w:lang w:val="en-US"/>
        </w:rPr>
      </w:pPr>
      <w:r>
        <w:rPr>
          <w:lang w:val="en-US"/>
        </w:rPr>
        <w:t xml:space="preserve">Bảng </w:t>
      </w:r>
      <w:r w:rsidR="00AF75DD">
        <w:rPr>
          <w:lang w:val="en-US"/>
        </w:rPr>
        <w:t>quyền chức năng</w:t>
      </w:r>
    </w:p>
    <w:p w:rsidR="00661FA2" w:rsidRDefault="00661FA2" w:rsidP="00661FA2">
      <w:pPr>
        <w:pStyle w:val="ANSVHeading2"/>
      </w:pPr>
      <w:r>
        <w:t>Chi tiết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1472"/>
        <w:gridCol w:w="1030"/>
        <w:gridCol w:w="850"/>
        <w:gridCol w:w="893"/>
        <w:gridCol w:w="1067"/>
        <w:gridCol w:w="4105"/>
      </w:tblGrid>
      <w:tr w:rsidR="00661FA2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661FA2" w:rsidRPr="007633CB" w:rsidRDefault="00661FA2" w:rsidP="00CC4E7D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661FA2" w:rsidRPr="007633CB" w:rsidRDefault="00661FA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0" w:type="dxa"/>
          </w:tcPr>
          <w:p w:rsidR="00661FA2" w:rsidRPr="007633CB" w:rsidRDefault="00661FA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661FA2" w:rsidRPr="007633CB" w:rsidRDefault="00661FA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67" w:type="dxa"/>
          </w:tcPr>
          <w:p w:rsidR="00661FA2" w:rsidRPr="007633CB" w:rsidRDefault="00661FA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105" w:type="dxa"/>
          </w:tcPr>
          <w:p w:rsidR="00661FA2" w:rsidRPr="007633CB" w:rsidRDefault="00661FA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661FA2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661FA2" w:rsidRPr="007633CB" w:rsidRDefault="00661FA2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661FA2" w:rsidRPr="007633CB" w:rsidRDefault="00661FA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0" w:type="dxa"/>
          </w:tcPr>
          <w:p w:rsidR="00661FA2" w:rsidRPr="007633CB" w:rsidRDefault="00661FA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661FA2" w:rsidRPr="007633CB" w:rsidRDefault="00661FA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661FA2" w:rsidRPr="007633CB" w:rsidRDefault="00661FA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105" w:type="dxa"/>
          </w:tcPr>
          <w:p w:rsidR="00661FA2" w:rsidRPr="007633CB" w:rsidRDefault="00661FA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661FA2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661FA2" w:rsidRDefault="008E404A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role</w:t>
            </w:r>
            <w:r w:rsidR="00661FA2">
              <w:rPr>
                <w:b w:val="0"/>
                <w:sz w:val="22"/>
                <w:lang w:val="en-US"/>
              </w:rPr>
              <w:t>_id</w:t>
            </w:r>
          </w:p>
        </w:tc>
        <w:tc>
          <w:tcPr>
            <w:tcW w:w="1030" w:type="dxa"/>
          </w:tcPr>
          <w:p w:rsidR="00661FA2" w:rsidRDefault="00661FA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0" w:type="dxa"/>
          </w:tcPr>
          <w:p w:rsidR="00661FA2" w:rsidRDefault="00661FA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661FA2" w:rsidRPr="007633CB" w:rsidRDefault="00661FA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661FA2" w:rsidRDefault="00661FA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105" w:type="dxa"/>
          </w:tcPr>
          <w:p w:rsidR="00661FA2" w:rsidRDefault="00661FA2" w:rsidP="008E4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Id của </w:t>
            </w:r>
            <w:r w:rsidR="008E404A">
              <w:rPr>
                <w:sz w:val="22"/>
                <w:lang w:val="en-US"/>
              </w:rPr>
              <w:t>role</w:t>
            </w:r>
          </w:p>
        </w:tc>
      </w:tr>
      <w:tr w:rsidR="00661FA2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:rsidR="00661FA2" w:rsidRDefault="00B3292E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Permission</w:t>
            </w:r>
            <w:r w:rsidR="00661FA2">
              <w:rPr>
                <w:b w:val="0"/>
                <w:sz w:val="22"/>
                <w:lang w:val="en-US"/>
              </w:rPr>
              <w:t>_id</w:t>
            </w:r>
          </w:p>
        </w:tc>
        <w:tc>
          <w:tcPr>
            <w:tcW w:w="1030" w:type="dxa"/>
          </w:tcPr>
          <w:p w:rsidR="00661FA2" w:rsidRDefault="00661FA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0" w:type="dxa"/>
          </w:tcPr>
          <w:p w:rsidR="00661FA2" w:rsidRDefault="00661FA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661FA2" w:rsidRPr="007633CB" w:rsidRDefault="00661FA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67" w:type="dxa"/>
          </w:tcPr>
          <w:p w:rsidR="00661FA2" w:rsidRDefault="00661FA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105" w:type="dxa"/>
          </w:tcPr>
          <w:p w:rsidR="00661FA2" w:rsidRDefault="00661FA2" w:rsidP="008E4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Id của </w:t>
            </w:r>
            <w:r w:rsidR="008E404A">
              <w:rPr>
                <w:sz w:val="22"/>
                <w:lang w:val="en-US"/>
              </w:rPr>
              <w:t>permission</w:t>
            </w:r>
          </w:p>
        </w:tc>
      </w:tr>
    </w:tbl>
    <w:p w:rsidR="00661FA2" w:rsidRDefault="00661FA2" w:rsidP="00661FA2">
      <w:pPr>
        <w:pStyle w:val="ANSVHeading2"/>
      </w:pPr>
      <w:r>
        <w:t>Foreign keys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284"/>
        <w:gridCol w:w="1730"/>
        <w:gridCol w:w="1488"/>
        <w:gridCol w:w="1643"/>
        <w:gridCol w:w="1431"/>
      </w:tblGrid>
      <w:tr w:rsidR="00661FA2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61FA2" w:rsidRDefault="00661FA2" w:rsidP="00CC4E7D">
            <w:pPr>
              <w:rPr>
                <w:lang w:val="en-US"/>
              </w:rPr>
            </w:pPr>
            <w:r>
              <w:rPr>
                <w:lang w:val="en-US"/>
              </w:rPr>
              <w:t>Constraint Name</w:t>
            </w:r>
          </w:p>
        </w:tc>
        <w:tc>
          <w:tcPr>
            <w:tcW w:w="1842" w:type="dxa"/>
          </w:tcPr>
          <w:p w:rsidR="00661FA2" w:rsidRDefault="00661FA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Referencing Col</w:t>
            </w:r>
          </w:p>
        </w:tc>
        <w:tc>
          <w:tcPr>
            <w:tcW w:w="1646" w:type="dxa"/>
          </w:tcPr>
          <w:p w:rsidR="00661FA2" w:rsidRDefault="00661FA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Ref-ed Table</w:t>
            </w:r>
          </w:p>
        </w:tc>
        <w:tc>
          <w:tcPr>
            <w:tcW w:w="1870" w:type="dxa"/>
          </w:tcPr>
          <w:p w:rsidR="00661FA2" w:rsidRDefault="00661FA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Referenced Col</w:t>
            </w:r>
          </w:p>
        </w:tc>
        <w:tc>
          <w:tcPr>
            <w:tcW w:w="1870" w:type="dxa"/>
          </w:tcPr>
          <w:p w:rsidR="00661FA2" w:rsidRDefault="00661FA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 Delete</w:t>
            </w:r>
          </w:p>
        </w:tc>
      </w:tr>
      <w:tr w:rsidR="00661FA2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61FA2" w:rsidRPr="00861B39" w:rsidRDefault="001E33F8" w:rsidP="00EA1E2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role_permission</w:t>
            </w:r>
            <w:r w:rsidR="00661FA2">
              <w:rPr>
                <w:b w:val="0"/>
                <w:lang w:val="en-US"/>
              </w:rPr>
              <w:t>_</w:t>
            </w:r>
            <w:r w:rsidR="00EA1E24">
              <w:rPr>
                <w:b w:val="0"/>
                <w:lang w:val="en-US"/>
              </w:rPr>
              <w:t>role</w:t>
            </w:r>
            <w:r w:rsidR="00661FA2">
              <w:rPr>
                <w:b w:val="0"/>
                <w:lang w:val="en-US"/>
              </w:rPr>
              <w:t>_id</w:t>
            </w:r>
          </w:p>
        </w:tc>
        <w:tc>
          <w:tcPr>
            <w:tcW w:w="1842" w:type="dxa"/>
          </w:tcPr>
          <w:p w:rsidR="00661FA2" w:rsidRDefault="00EA1E2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role</w:t>
            </w:r>
            <w:r w:rsidR="00661FA2">
              <w:rPr>
                <w:lang w:val="en-US"/>
              </w:rPr>
              <w:t>_id</w:t>
            </w:r>
          </w:p>
        </w:tc>
        <w:tc>
          <w:tcPr>
            <w:tcW w:w="1646" w:type="dxa"/>
          </w:tcPr>
          <w:p w:rsidR="00661FA2" w:rsidRDefault="00EA1E2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1870" w:type="dxa"/>
          </w:tcPr>
          <w:p w:rsidR="00661FA2" w:rsidRDefault="00661FA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70" w:type="dxa"/>
          </w:tcPr>
          <w:p w:rsidR="00661FA2" w:rsidRDefault="00661FA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61FA2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61FA2" w:rsidRPr="00861B39" w:rsidRDefault="00661FA2" w:rsidP="00EA1E2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role</w:t>
            </w:r>
            <w:r w:rsidR="00EA1E24">
              <w:rPr>
                <w:b w:val="0"/>
                <w:lang w:val="en-US"/>
              </w:rPr>
              <w:t>_permission</w:t>
            </w:r>
            <w:r>
              <w:rPr>
                <w:b w:val="0"/>
                <w:lang w:val="en-US"/>
              </w:rPr>
              <w:t>_</w:t>
            </w:r>
            <w:r w:rsidR="00EA1E24">
              <w:rPr>
                <w:b w:val="0"/>
                <w:lang w:val="en-US"/>
              </w:rPr>
              <w:t>permission</w:t>
            </w:r>
            <w:r>
              <w:rPr>
                <w:b w:val="0"/>
                <w:lang w:val="en-US"/>
              </w:rPr>
              <w:t>_id</w:t>
            </w:r>
          </w:p>
        </w:tc>
        <w:tc>
          <w:tcPr>
            <w:tcW w:w="1842" w:type="dxa"/>
          </w:tcPr>
          <w:p w:rsidR="00661FA2" w:rsidRDefault="00EA1E2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Permission</w:t>
            </w:r>
            <w:r w:rsidR="00661FA2">
              <w:rPr>
                <w:lang w:val="en-US"/>
              </w:rPr>
              <w:t>_id</w:t>
            </w:r>
          </w:p>
        </w:tc>
        <w:tc>
          <w:tcPr>
            <w:tcW w:w="1646" w:type="dxa"/>
          </w:tcPr>
          <w:p w:rsidR="00661FA2" w:rsidRDefault="00EA1E2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Permission</w:t>
            </w:r>
          </w:p>
        </w:tc>
        <w:tc>
          <w:tcPr>
            <w:tcW w:w="1870" w:type="dxa"/>
          </w:tcPr>
          <w:p w:rsidR="00661FA2" w:rsidRDefault="00661FA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70" w:type="dxa"/>
          </w:tcPr>
          <w:p w:rsidR="00661FA2" w:rsidRDefault="00661FA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661FA2" w:rsidRPr="004E04AC" w:rsidRDefault="00661FA2" w:rsidP="00661FA2">
      <w:pPr>
        <w:rPr>
          <w:lang w:val="en-US"/>
        </w:rPr>
      </w:pPr>
    </w:p>
    <w:p w:rsidR="00661FA2" w:rsidRDefault="00661FA2" w:rsidP="00661FA2">
      <w:pPr>
        <w:pStyle w:val="ANSVHeading2"/>
      </w:pPr>
      <w:r>
        <w:lastRenderedPageBreak/>
        <w:t>Index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1FA2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61FA2" w:rsidRDefault="00661FA2" w:rsidP="00CC4E7D">
            <w:pPr>
              <w:rPr>
                <w:lang w:val="en-US"/>
              </w:rPr>
            </w:pPr>
            <w:r>
              <w:rPr>
                <w:lang w:val="en-US"/>
              </w:rPr>
              <w:t>Index Name</w:t>
            </w:r>
          </w:p>
        </w:tc>
        <w:tc>
          <w:tcPr>
            <w:tcW w:w="3117" w:type="dxa"/>
          </w:tcPr>
          <w:p w:rsidR="00661FA2" w:rsidRDefault="00661FA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Columns</w:t>
            </w:r>
          </w:p>
        </w:tc>
        <w:tc>
          <w:tcPr>
            <w:tcW w:w="3117" w:type="dxa"/>
          </w:tcPr>
          <w:p w:rsidR="00661FA2" w:rsidRDefault="00661FA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Index Type</w:t>
            </w:r>
          </w:p>
        </w:tc>
      </w:tr>
      <w:tr w:rsidR="00661FA2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61FA2" w:rsidRPr="00D45557" w:rsidRDefault="00661FA2" w:rsidP="00CC4E7D">
            <w:pPr>
              <w:rPr>
                <w:b w:val="0"/>
                <w:lang w:val="en-US"/>
              </w:rPr>
            </w:pPr>
          </w:p>
        </w:tc>
        <w:tc>
          <w:tcPr>
            <w:tcW w:w="3117" w:type="dxa"/>
          </w:tcPr>
          <w:p w:rsidR="00661FA2" w:rsidRDefault="00661FA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7" w:type="dxa"/>
          </w:tcPr>
          <w:p w:rsidR="00661FA2" w:rsidRDefault="00661FA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BC1127" w:rsidRPr="00BC1127" w:rsidRDefault="00BC1127" w:rsidP="00BC1127">
      <w:pPr>
        <w:rPr>
          <w:lang w:val="en-US"/>
        </w:rPr>
      </w:pPr>
    </w:p>
    <w:p w:rsidR="00650E0C" w:rsidRDefault="00650E0C" w:rsidP="00650E0C">
      <w:pPr>
        <w:pStyle w:val="ANSVHeading1"/>
        <w:rPr>
          <w:noProof/>
        </w:rPr>
      </w:pPr>
      <w:bookmarkStart w:id="21" w:name="_Toc422332407"/>
      <w:r>
        <w:rPr>
          <w:noProof/>
        </w:rPr>
        <w:t xml:space="preserve">Bảng </w:t>
      </w:r>
      <w:bookmarkEnd w:id="21"/>
      <w:r w:rsidR="005B666B">
        <w:rPr>
          <w:noProof/>
        </w:rPr>
        <w:t>candidate</w:t>
      </w:r>
    </w:p>
    <w:p w:rsidR="00650E0C" w:rsidRDefault="00650E0C" w:rsidP="00650E0C">
      <w:pPr>
        <w:pStyle w:val="ANSVHeading2"/>
      </w:pPr>
      <w:bookmarkStart w:id="22" w:name="_Toc422332408"/>
      <w:r>
        <w:t>Mô tả</w:t>
      </w:r>
      <w:bookmarkEnd w:id="22"/>
    </w:p>
    <w:p w:rsidR="00AA7040" w:rsidRPr="00AA7040" w:rsidRDefault="0080515B" w:rsidP="00AA7040">
      <w:pPr>
        <w:rPr>
          <w:lang w:val="en-US"/>
        </w:rPr>
      </w:pPr>
      <w:r>
        <w:rPr>
          <w:lang w:val="en-US"/>
        </w:rPr>
        <w:t xml:space="preserve">Bảng </w:t>
      </w:r>
      <w:r w:rsidR="00102C6A">
        <w:rPr>
          <w:lang w:val="en-US"/>
        </w:rPr>
        <w:t>ứng viên</w:t>
      </w:r>
    </w:p>
    <w:p w:rsidR="00652F75" w:rsidRPr="00652F75" w:rsidRDefault="00650E0C" w:rsidP="00652F75">
      <w:pPr>
        <w:pStyle w:val="ANSVHeading2"/>
      </w:pPr>
      <w:bookmarkStart w:id="23" w:name="_Toc422332409"/>
      <w:r>
        <w:t>Chi tiết</w:t>
      </w:r>
      <w:bookmarkEnd w:id="23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1786"/>
        <w:gridCol w:w="1030"/>
        <w:gridCol w:w="849"/>
        <w:gridCol w:w="893"/>
        <w:gridCol w:w="1042"/>
        <w:gridCol w:w="3976"/>
      </w:tblGrid>
      <w:tr w:rsidR="00652F75" w:rsidRPr="007633CB" w:rsidTr="00565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652F75" w:rsidRPr="007633CB" w:rsidRDefault="00652F75" w:rsidP="008D1201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652F75" w:rsidRPr="007633CB" w:rsidRDefault="00652F75" w:rsidP="008D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49" w:type="dxa"/>
          </w:tcPr>
          <w:p w:rsidR="00652F75" w:rsidRPr="007633CB" w:rsidRDefault="00652F75" w:rsidP="008D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652F75" w:rsidRPr="007633CB" w:rsidRDefault="00652F75" w:rsidP="008D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42" w:type="dxa"/>
          </w:tcPr>
          <w:p w:rsidR="00652F75" w:rsidRPr="007633CB" w:rsidRDefault="00652F75" w:rsidP="008D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3976" w:type="dxa"/>
          </w:tcPr>
          <w:p w:rsidR="00652F75" w:rsidRPr="007633CB" w:rsidRDefault="00652F75" w:rsidP="008D120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652F75" w:rsidRPr="007633CB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652F75" w:rsidRPr="007633CB" w:rsidRDefault="00652F75" w:rsidP="008D120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652F75" w:rsidRPr="007633CB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49" w:type="dxa"/>
          </w:tcPr>
          <w:p w:rsidR="00652F75" w:rsidRPr="007633CB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652F75" w:rsidRPr="007633CB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652F75" w:rsidRPr="007633CB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976" w:type="dxa"/>
          </w:tcPr>
          <w:p w:rsidR="00652F75" w:rsidRPr="007633CB" w:rsidRDefault="00652F75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652F75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652F75" w:rsidRDefault="00E2688E" w:rsidP="008D120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Full_name</w:t>
            </w:r>
          </w:p>
        </w:tc>
        <w:tc>
          <w:tcPr>
            <w:tcW w:w="1030" w:type="dxa"/>
          </w:tcPr>
          <w:p w:rsidR="00652F75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49" w:type="dxa"/>
          </w:tcPr>
          <w:p w:rsidR="00652F75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50</w:t>
            </w:r>
          </w:p>
        </w:tc>
        <w:tc>
          <w:tcPr>
            <w:tcW w:w="893" w:type="dxa"/>
          </w:tcPr>
          <w:p w:rsidR="00652F75" w:rsidRPr="007633CB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652F75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976" w:type="dxa"/>
          </w:tcPr>
          <w:p w:rsidR="00652F75" w:rsidRDefault="00E2688E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Tên người dùng</w:t>
            </w:r>
          </w:p>
        </w:tc>
      </w:tr>
      <w:tr w:rsidR="00652F75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652F75" w:rsidRDefault="00EA3412" w:rsidP="008D120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email</w:t>
            </w:r>
          </w:p>
        </w:tc>
        <w:tc>
          <w:tcPr>
            <w:tcW w:w="1030" w:type="dxa"/>
          </w:tcPr>
          <w:p w:rsidR="00652F75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49" w:type="dxa"/>
          </w:tcPr>
          <w:p w:rsidR="00652F75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50</w:t>
            </w:r>
          </w:p>
        </w:tc>
        <w:tc>
          <w:tcPr>
            <w:tcW w:w="893" w:type="dxa"/>
          </w:tcPr>
          <w:p w:rsidR="00652F75" w:rsidRPr="007633CB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652F75" w:rsidRDefault="00F548E0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976" w:type="dxa"/>
          </w:tcPr>
          <w:p w:rsidR="00652F75" w:rsidRDefault="00EA3412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Email</w:t>
            </w:r>
          </w:p>
        </w:tc>
      </w:tr>
      <w:tr w:rsidR="00652F75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652F75" w:rsidRDefault="004474AB" w:rsidP="008D120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birthday</w:t>
            </w:r>
          </w:p>
        </w:tc>
        <w:tc>
          <w:tcPr>
            <w:tcW w:w="1030" w:type="dxa"/>
          </w:tcPr>
          <w:p w:rsidR="00652F75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49" w:type="dxa"/>
          </w:tcPr>
          <w:p w:rsidR="00652F75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50</w:t>
            </w:r>
          </w:p>
        </w:tc>
        <w:tc>
          <w:tcPr>
            <w:tcW w:w="893" w:type="dxa"/>
          </w:tcPr>
          <w:p w:rsidR="00652F75" w:rsidRPr="007633CB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652F75" w:rsidRDefault="005F62D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976" w:type="dxa"/>
          </w:tcPr>
          <w:p w:rsidR="00652F75" w:rsidRDefault="009C6C01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Ngày sinh</w:t>
            </w:r>
          </w:p>
        </w:tc>
      </w:tr>
      <w:tr w:rsidR="00652F75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652F75" w:rsidRDefault="00CA0B4C" w:rsidP="008D120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sex</w:t>
            </w:r>
          </w:p>
        </w:tc>
        <w:tc>
          <w:tcPr>
            <w:tcW w:w="1030" w:type="dxa"/>
          </w:tcPr>
          <w:p w:rsidR="00652F75" w:rsidRDefault="00AE4343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tinyInt</w:t>
            </w:r>
          </w:p>
        </w:tc>
        <w:tc>
          <w:tcPr>
            <w:tcW w:w="849" w:type="dxa"/>
          </w:tcPr>
          <w:p w:rsidR="00652F75" w:rsidRDefault="00AE4343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893" w:type="dxa"/>
          </w:tcPr>
          <w:p w:rsidR="00652F75" w:rsidRPr="007633CB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652F75" w:rsidRDefault="00AE6E57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976" w:type="dxa"/>
          </w:tcPr>
          <w:p w:rsidR="00652F75" w:rsidRDefault="00CA0B4C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Giới tính</w:t>
            </w:r>
            <w:r w:rsidR="007F1F63">
              <w:rPr>
                <w:sz w:val="22"/>
                <w:lang w:val="en-US"/>
              </w:rPr>
              <w:t xml:space="preserve"> (1-Nam, 2- Nữ)</w:t>
            </w:r>
          </w:p>
        </w:tc>
      </w:tr>
      <w:tr w:rsidR="00652F75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652F75" w:rsidRDefault="00652F75" w:rsidP="008D120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phone_number</w:t>
            </w:r>
          </w:p>
        </w:tc>
        <w:tc>
          <w:tcPr>
            <w:tcW w:w="1030" w:type="dxa"/>
          </w:tcPr>
          <w:p w:rsidR="00652F75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49" w:type="dxa"/>
          </w:tcPr>
          <w:p w:rsidR="00652F75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652F75" w:rsidRPr="007633CB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652F75" w:rsidRDefault="009E1683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976" w:type="dxa"/>
          </w:tcPr>
          <w:p w:rsidR="00652F75" w:rsidRDefault="00652F75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Số điện thoại</w:t>
            </w:r>
          </w:p>
        </w:tc>
      </w:tr>
      <w:tr w:rsidR="00652F75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652F75" w:rsidRPr="00975ABC" w:rsidRDefault="00D9384B" w:rsidP="008D1201">
            <w:r>
              <w:rPr>
                <w:b w:val="0"/>
                <w:sz w:val="22"/>
                <w:lang w:val="en-US"/>
              </w:rPr>
              <w:t>i</w:t>
            </w:r>
            <w:r w:rsidR="00975ABC">
              <w:rPr>
                <w:b w:val="0"/>
                <w:sz w:val="22"/>
                <w:lang w:val="en-US"/>
              </w:rPr>
              <w:t>mage</w:t>
            </w:r>
          </w:p>
        </w:tc>
        <w:tc>
          <w:tcPr>
            <w:tcW w:w="1030" w:type="dxa"/>
          </w:tcPr>
          <w:p w:rsidR="00652F75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49" w:type="dxa"/>
          </w:tcPr>
          <w:p w:rsidR="00652F75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200</w:t>
            </w:r>
          </w:p>
        </w:tc>
        <w:tc>
          <w:tcPr>
            <w:tcW w:w="893" w:type="dxa"/>
          </w:tcPr>
          <w:p w:rsidR="00652F75" w:rsidRPr="007633CB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652F75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976" w:type="dxa"/>
          </w:tcPr>
          <w:p w:rsidR="00652F75" w:rsidRDefault="00652F75" w:rsidP="0030555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Ảnh </w:t>
            </w:r>
            <w:r w:rsidR="00305556">
              <w:rPr>
                <w:sz w:val="22"/>
                <w:lang w:val="en-US"/>
              </w:rPr>
              <w:t>ứng viên</w:t>
            </w:r>
            <w:r>
              <w:rPr>
                <w:sz w:val="22"/>
                <w:lang w:val="en-US"/>
              </w:rPr>
              <w:t xml:space="preserve"> (dạng link)</w:t>
            </w:r>
          </w:p>
        </w:tc>
      </w:tr>
      <w:tr w:rsidR="00652F75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652F75" w:rsidRPr="005333B0" w:rsidRDefault="00302EA0" w:rsidP="008D120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province</w:t>
            </w:r>
            <w:r w:rsidR="00652F75">
              <w:rPr>
                <w:b w:val="0"/>
                <w:sz w:val="22"/>
                <w:lang w:val="en-US"/>
              </w:rPr>
              <w:t>_id</w:t>
            </w:r>
          </w:p>
        </w:tc>
        <w:tc>
          <w:tcPr>
            <w:tcW w:w="1030" w:type="dxa"/>
          </w:tcPr>
          <w:p w:rsidR="00652F75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49" w:type="dxa"/>
          </w:tcPr>
          <w:p w:rsidR="00652F75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652F75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652F75" w:rsidRDefault="0077643E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976" w:type="dxa"/>
          </w:tcPr>
          <w:p w:rsidR="00652F75" w:rsidRDefault="00652F75" w:rsidP="007136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Id của bảng </w:t>
            </w:r>
            <w:r w:rsidR="007136D2">
              <w:rPr>
                <w:sz w:val="22"/>
                <w:lang w:val="en-US"/>
              </w:rPr>
              <w:t>tỉnh</w:t>
            </w:r>
          </w:p>
        </w:tc>
      </w:tr>
      <w:tr w:rsidR="00356765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356765" w:rsidRDefault="00507BF5" w:rsidP="008D120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address</w:t>
            </w:r>
          </w:p>
        </w:tc>
        <w:tc>
          <w:tcPr>
            <w:tcW w:w="1030" w:type="dxa"/>
          </w:tcPr>
          <w:p w:rsidR="00356765" w:rsidRDefault="00864A5B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49" w:type="dxa"/>
          </w:tcPr>
          <w:p w:rsidR="00356765" w:rsidRDefault="003D1A40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200</w:t>
            </w:r>
          </w:p>
        </w:tc>
        <w:tc>
          <w:tcPr>
            <w:tcW w:w="893" w:type="dxa"/>
          </w:tcPr>
          <w:p w:rsidR="00356765" w:rsidRDefault="0035676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356765" w:rsidRDefault="006638A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976" w:type="dxa"/>
          </w:tcPr>
          <w:p w:rsidR="00356765" w:rsidRDefault="003D1A40" w:rsidP="007136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Địa chỉ của ứng viên</w:t>
            </w:r>
          </w:p>
        </w:tc>
      </w:tr>
      <w:tr w:rsidR="00356765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356765" w:rsidRDefault="00CD49DA" w:rsidP="008D120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Cv_title</w:t>
            </w:r>
          </w:p>
        </w:tc>
        <w:tc>
          <w:tcPr>
            <w:tcW w:w="1030" w:type="dxa"/>
          </w:tcPr>
          <w:p w:rsidR="00356765" w:rsidRDefault="00864A5B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49" w:type="dxa"/>
          </w:tcPr>
          <w:p w:rsidR="00356765" w:rsidRDefault="00CD49DA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200</w:t>
            </w:r>
          </w:p>
        </w:tc>
        <w:tc>
          <w:tcPr>
            <w:tcW w:w="893" w:type="dxa"/>
          </w:tcPr>
          <w:p w:rsidR="00356765" w:rsidRDefault="0035676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356765" w:rsidRDefault="006638A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976" w:type="dxa"/>
          </w:tcPr>
          <w:p w:rsidR="00356765" w:rsidRDefault="00CD49DA" w:rsidP="007136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Tiêu đề của ứng viên</w:t>
            </w:r>
          </w:p>
        </w:tc>
      </w:tr>
      <w:tr w:rsidR="00652F75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652F75" w:rsidRDefault="00CD1EF8" w:rsidP="008D120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Level</w:t>
            </w:r>
          </w:p>
        </w:tc>
        <w:tc>
          <w:tcPr>
            <w:tcW w:w="1030" w:type="dxa"/>
          </w:tcPr>
          <w:p w:rsidR="00652F75" w:rsidRDefault="006D13F6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49" w:type="dxa"/>
          </w:tcPr>
          <w:p w:rsidR="00652F75" w:rsidRDefault="00E065E4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652F75" w:rsidRPr="007633CB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652F75" w:rsidRDefault="004E35A4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976" w:type="dxa"/>
          </w:tcPr>
          <w:p w:rsidR="00652F75" w:rsidRDefault="00CD1EF8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Trình độ của ứng viên</w:t>
            </w:r>
          </w:p>
        </w:tc>
      </w:tr>
      <w:tr w:rsidR="00652F75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652F75" w:rsidRDefault="00A772C8" w:rsidP="008D1201">
            <w:pPr>
              <w:rPr>
                <w:b w:val="0"/>
                <w:sz w:val="22"/>
                <w:lang w:val="en-US"/>
              </w:rPr>
            </w:pPr>
            <w:r w:rsidRPr="00A772C8">
              <w:rPr>
                <w:b w:val="0"/>
                <w:sz w:val="22"/>
                <w:lang w:val="en-US"/>
              </w:rPr>
              <w:t>Experience_years</w:t>
            </w:r>
          </w:p>
        </w:tc>
        <w:tc>
          <w:tcPr>
            <w:tcW w:w="1030" w:type="dxa"/>
          </w:tcPr>
          <w:p w:rsidR="00652F75" w:rsidRDefault="004A68F0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</w:t>
            </w:r>
            <w:r w:rsidR="00864A5B">
              <w:rPr>
                <w:sz w:val="22"/>
                <w:lang w:val="en-US"/>
              </w:rPr>
              <w:t>int</w:t>
            </w:r>
          </w:p>
        </w:tc>
        <w:tc>
          <w:tcPr>
            <w:tcW w:w="849" w:type="dxa"/>
          </w:tcPr>
          <w:p w:rsidR="00652F75" w:rsidRDefault="00A772C8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652F75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652F75" w:rsidRDefault="004736F3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976" w:type="dxa"/>
          </w:tcPr>
          <w:p w:rsidR="00652F75" w:rsidRDefault="00A772C8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Số năm kinh nghiệm</w:t>
            </w:r>
          </w:p>
        </w:tc>
      </w:tr>
      <w:tr w:rsidR="00652F75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652F75" w:rsidRDefault="00864A5B" w:rsidP="008D1201">
            <w:pPr>
              <w:rPr>
                <w:b w:val="0"/>
                <w:sz w:val="22"/>
                <w:lang w:val="en-US"/>
              </w:rPr>
            </w:pPr>
            <w:r w:rsidRPr="00864A5B">
              <w:rPr>
                <w:b w:val="0"/>
                <w:sz w:val="22"/>
                <w:lang w:val="en-US"/>
              </w:rPr>
              <w:t>Current_rank</w:t>
            </w:r>
          </w:p>
        </w:tc>
        <w:tc>
          <w:tcPr>
            <w:tcW w:w="1030" w:type="dxa"/>
          </w:tcPr>
          <w:p w:rsidR="00652F75" w:rsidRDefault="006D13F6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49" w:type="dxa"/>
          </w:tcPr>
          <w:p w:rsidR="00652F75" w:rsidRDefault="000E68D6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50</w:t>
            </w:r>
          </w:p>
        </w:tc>
        <w:tc>
          <w:tcPr>
            <w:tcW w:w="893" w:type="dxa"/>
          </w:tcPr>
          <w:p w:rsidR="00652F75" w:rsidRDefault="00652F7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652F75" w:rsidRDefault="004736F3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976" w:type="dxa"/>
          </w:tcPr>
          <w:p w:rsidR="00652F75" w:rsidRDefault="000E68D6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Cấp bậc hiện tại</w:t>
            </w:r>
          </w:p>
        </w:tc>
      </w:tr>
      <w:tr w:rsidR="007F4E4C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7F4E4C" w:rsidRDefault="008D1201" w:rsidP="008D1201">
            <w:pPr>
              <w:rPr>
                <w:b w:val="0"/>
                <w:sz w:val="22"/>
                <w:lang w:val="en-US"/>
              </w:rPr>
            </w:pPr>
            <w:r w:rsidRPr="008D1201">
              <w:rPr>
                <w:b w:val="0"/>
                <w:sz w:val="22"/>
                <w:lang w:val="en-US"/>
              </w:rPr>
              <w:t>Expect_rank</w:t>
            </w:r>
          </w:p>
        </w:tc>
        <w:tc>
          <w:tcPr>
            <w:tcW w:w="1030" w:type="dxa"/>
          </w:tcPr>
          <w:p w:rsidR="007F4E4C" w:rsidRDefault="006D13F6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49" w:type="dxa"/>
          </w:tcPr>
          <w:p w:rsidR="007F4E4C" w:rsidRDefault="00174156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50</w:t>
            </w:r>
          </w:p>
        </w:tc>
        <w:tc>
          <w:tcPr>
            <w:tcW w:w="893" w:type="dxa"/>
          </w:tcPr>
          <w:p w:rsidR="007F4E4C" w:rsidRDefault="007F4E4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7F4E4C" w:rsidRDefault="004736F3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976" w:type="dxa"/>
          </w:tcPr>
          <w:p w:rsidR="007F4E4C" w:rsidRDefault="00174156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Cấp bậc mong muốn</w:t>
            </w:r>
          </w:p>
        </w:tc>
      </w:tr>
      <w:tr w:rsidR="007F4E4C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7F4E4C" w:rsidRDefault="00AC6007" w:rsidP="008D1201">
            <w:pPr>
              <w:rPr>
                <w:b w:val="0"/>
                <w:sz w:val="22"/>
                <w:lang w:val="en-US"/>
              </w:rPr>
            </w:pPr>
            <w:r w:rsidRPr="00AC6007">
              <w:rPr>
                <w:b w:val="0"/>
                <w:sz w:val="22"/>
                <w:lang w:val="en-US"/>
              </w:rPr>
              <w:t>job</w:t>
            </w:r>
          </w:p>
        </w:tc>
        <w:tc>
          <w:tcPr>
            <w:tcW w:w="1030" w:type="dxa"/>
          </w:tcPr>
          <w:p w:rsidR="007F4E4C" w:rsidRDefault="006D13F6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49" w:type="dxa"/>
          </w:tcPr>
          <w:p w:rsidR="007F4E4C" w:rsidRDefault="00847B1B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50</w:t>
            </w:r>
          </w:p>
        </w:tc>
        <w:tc>
          <w:tcPr>
            <w:tcW w:w="893" w:type="dxa"/>
          </w:tcPr>
          <w:p w:rsidR="007F4E4C" w:rsidRDefault="007F4E4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7F4E4C" w:rsidRDefault="004736F3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976" w:type="dxa"/>
          </w:tcPr>
          <w:p w:rsidR="007F4E4C" w:rsidRDefault="00847B1B" w:rsidP="00BD54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Công việc </w:t>
            </w:r>
            <w:r w:rsidR="00BD540C">
              <w:rPr>
                <w:sz w:val="22"/>
                <w:lang w:val="en-US"/>
              </w:rPr>
              <w:t>hiện tại</w:t>
            </w:r>
          </w:p>
        </w:tc>
      </w:tr>
      <w:tr w:rsidR="007F4E4C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7F4E4C" w:rsidRDefault="00E05FF1" w:rsidP="008D1201">
            <w:pPr>
              <w:rPr>
                <w:b w:val="0"/>
                <w:sz w:val="22"/>
                <w:lang w:val="en-US"/>
              </w:rPr>
            </w:pPr>
            <w:r w:rsidRPr="00E05FF1">
              <w:rPr>
                <w:b w:val="0"/>
                <w:sz w:val="22"/>
                <w:lang w:val="en-US"/>
              </w:rPr>
              <w:lastRenderedPageBreak/>
              <w:t>Expect_salary</w:t>
            </w:r>
          </w:p>
        </w:tc>
        <w:tc>
          <w:tcPr>
            <w:tcW w:w="1030" w:type="dxa"/>
          </w:tcPr>
          <w:p w:rsidR="007F4E4C" w:rsidRDefault="006D13F6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49" w:type="dxa"/>
          </w:tcPr>
          <w:p w:rsidR="007F4E4C" w:rsidRDefault="00E05FF1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7F4E4C" w:rsidRPr="007633CB" w:rsidRDefault="007F4E4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7F4E4C" w:rsidRDefault="00272BC6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976" w:type="dxa"/>
          </w:tcPr>
          <w:p w:rsidR="007F4E4C" w:rsidRDefault="00A5064B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Số lương mong muốn</w:t>
            </w:r>
          </w:p>
        </w:tc>
      </w:tr>
      <w:tr w:rsidR="007F4E4C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7F4E4C" w:rsidRDefault="007F4853" w:rsidP="008D120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is_married</w:t>
            </w:r>
          </w:p>
        </w:tc>
        <w:tc>
          <w:tcPr>
            <w:tcW w:w="1030" w:type="dxa"/>
          </w:tcPr>
          <w:p w:rsidR="007F4E4C" w:rsidRDefault="006D13F6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49" w:type="dxa"/>
          </w:tcPr>
          <w:p w:rsidR="007F4E4C" w:rsidRDefault="00B72751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7F4E4C" w:rsidRDefault="007F4E4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7F4E4C" w:rsidRDefault="00665F2B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976" w:type="dxa"/>
          </w:tcPr>
          <w:p w:rsidR="007F4E4C" w:rsidRDefault="00DF6A66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Tình trạng hôn nhân</w:t>
            </w:r>
          </w:p>
          <w:p w:rsidR="00DF6A66" w:rsidRDefault="00DF6A66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= 1 là đã lập gia đình</w:t>
            </w:r>
          </w:p>
          <w:p w:rsidR="00DF6A66" w:rsidRDefault="00DF6A66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= 0 là độc thân</w:t>
            </w:r>
          </w:p>
        </w:tc>
      </w:tr>
      <w:tr w:rsidR="007F4E4C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7F4E4C" w:rsidRDefault="002E7C92" w:rsidP="008D1201">
            <w:pPr>
              <w:rPr>
                <w:b w:val="0"/>
                <w:sz w:val="22"/>
                <w:lang w:val="en-US"/>
              </w:rPr>
            </w:pPr>
            <w:r w:rsidRPr="002E7C92">
              <w:rPr>
                <w:b w:val="0"/>
                <w:sz w:val="22"/>
                <w:lang w:val="en-US"/>
              </w:rPr>
              <w:t>Exigency</w:t>
            </w:r>
          </w:p>
        </w:tc>
        <w:tc>
          <w:tcPr>
            <w:tcW w:w="1030" w:type="dxa"/>
          </w:tcPr>
          <w:p w:rsidR="007F4E4C" w:rsidRDefault="00AB49AA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49" w:type="dxa"/>
          </w:tcPr>
          <w:p w:rsidR="007F4E4C" w:rsidRDefault="00443F97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7F4E4C" w:rsidRDefault="007F4E4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7F4E4C" w:rsidRDefault="00665F2B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976" w:type="dxa"/>
          </w:tcPr>
          <w:p w:rsidR="007F4E4C" w:rsidRDefault="002A7F53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Nhu cầu làm việc</w:t>
            </w:r>
          </w:p>
        </w:tc>
      </w:tr>
      <w:tr w:rsidR="00826DE1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826DE1" w:rsidRPr="00826DE1" w:rsidRDefault="009662CC" w:rsidP="008D120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Job_goal</w:t>
            </w:r>
          </w:p>
        </w:tc>
        <w:tc>
          <w:tcPr>
            <w:tcW w:w="1030" w:type="dxa"/>
          </w:tcPr>
          <w:p w:rsidR="00826DE1" w:rsidRDefault="00826DE1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Text</w:t>
            </w:r>
          </w:p>
        </w:tc>
        <w:tc>
          <w:tcPr>
            <w:tcW w:w="849" w:type="dxa"/>
          </w:tcPr>
          <w:p w:rsidR="00826DE1" w:rsidRDefault="00826DE1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826DE1" w:rsidRDefault="00826DE1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826DE1" w:rsidRDefault="00826DE1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976" w:type="dxa"/>
          </w:tcPr>
          <w:p w:rsidR="00826DE1" w:rsidRDefault="00826DE1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Mục tiêu nghề nghiệp</w:t>
            </w:r>
          </w:p>
        </w:tc>
      </w:tr>
      <w:tr w:rsidR="0005668A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05668A" w:rsidRPr="00826DE1" w:rsidRDefault="0005668A" w:rsidP="008D120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Candidate_code</w:t>
            </w:r>
          </w:p>
        </w:tc>
        <w:tc>
          <w:tcPr>
            <w:tcW w:w="1030" w:type="dxa"/>
          </w:tcPr>
          <w:p w:rsidR="0005668A" w:rsidRDefault="0005668A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49" w:type="dxa"/>
          </w:tcPr>
          <w:p w:rsidR="0005668A" w:rsidRDefault="0005668A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05668A" w:rsidRDefault="0005668A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05668A" w:rsidRDefault="0005668A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976" w:type="dxa"/>
          </w:tcPr>
          <w:p w:rsidR="0005668A" w:rsidRDefault="0005668A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Mã ứng viên</w:t>
            </w:r>
          </w:p>
        </w:tc>
      </w:tr>
      <w:tr w:rsidR="000F2F65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0F2F65" w:rsidRDefault="000F2F65" w:rsidP="008D120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Skill_forte</w:t>
            </w:r>
          </w:p>
        </w:tc>
        <w:tc>
          <w:tcPr>
            <w:tcW w:w="1030" w:type="dxa"/>
          </w:tcPr>
          <w:p w:rsidR="000F2F65" w:rsidRDefault="000F2F6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Text</w:t>
            </w:r>
          </w:p>
        </w:tc>
        <w:tc>
          <w:tcPr>
            <w:tcW w:w="849" w:type="dxa"/>
          </w:tcPr>
          <w:p w:rsidR="000F2F65" w:rsidRDefault="000F2F6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0F2F65" w:rsidRDefault="000F2F6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0F2F65" w:rsidRDefault="000F2F65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976" w:type="dxa"/>
          </w:tcPr>
          <w:p w:rsidR="000F2F65" w:rsidRDefault="000F2F65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Kỹ năng và sở trường</w:t>
            </w:r>
          </w:p>
        </w:tc>
      </w:tr>
      <w:tr w:rsidR="007F4E4C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7F4E4C" w:rsidRDefault="00285B68" w:rsidP="008D1201">
            <w:pPr>
              <w:rPr>
                <w:b w:val="0"/>
                <w:sz w:val="22"/>
                <w:lang w:val="en-US"/>
              </w:rPr>
            </w:pPr>
            <w:r w:rsidRPr="00285B68">
              <w:rPr>
                <w:b w:val="0"/>
                <w:sz w:val="22"/>
                <w:lang w:val="en-US"/>
              </w:rPr>
              <w:t>Attach_cv</w:t>
            </w:r>
          </w:p>
        </w:tc>
        <w:tc>
          <w:tcPr>
            <w:tcW w:w="1030" w:type="dxa"/>
          </w:tcPr>
          <w:p w:rsidR="007F4E4C" w:rsidRDefault="00285B68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49" w:type="dxa"/>
          </w:tcPr>
          <w:p w:rsidR="007F4E4C" w:rsidRDefault="00285B68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200</w:t>
            </w:r>
          </w:p>
        </w:tc>
        <w:tc>
          <w:tcPr>
            <w:tcW w:w="893" w:type="dxa"/>
          </w:tcPr>
          <w:p w:rsidR="007F4E4C" w:rsidRDefault="007F4E4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7F4E4C" w:rsidRDefault="007F4E4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976" w:type="dxa"/>
          </w:tcPr>
          <w:p w:rsidR="007F4E4C" w:rsidRDefault="00285B68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Cv đính kèm</w:t>
            </w:r>
            <w:r w:rsidR="001E2974">
              <w:rPr>
                <w:sz w:val="22"/>
                <w:lang w:val="en-US"/>
              </w:rPr>
              <w:t xml:space="preserve"> (dạng link)</w:t>
            </w:r>
          </w:p>
        </w:tc>
      </w:tr>
      <w:tr w:rsidR="00146A54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146A54" w:rsidRPr="00146A54" w:rsidRDefault="00146A54" w:rsidP="008D120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View_total</w:t>
            </w:r>
          </w:p>
        </w:tc>
        <w:tc>
          <w:tcPr>
            <w:tcW w:w="1030" w:type="dxa"/>
          </w:tcPr>
          <w:p w:rsidR="00146A54" w:rsidRDefault="00146A54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49" w:type="dxa"/>
          </w:tcPr>
          <w:p w:rsidR="00146A54" w:rsidRDefault="00146A54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146A54" w:rsidRDefault="00146A54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146A54" w:rsidRDefault="00146A54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976" w:type="dxa"/>
          </w:tcPr>
          <w:p w:rsidR="00146A54" w:rsidRDefault="00146A54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Tổng số lượt người vào xem CV</w:t>
            </w:r>
          </w:p>
        </w:tc>
      </w:tr>
      <w:tr w:rsidR="007F4E4C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7F4E4C" w:rsidRDefault="007F4E4C" w:rsidP="008D120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status</w:t>
            </w:r>
          </w:p>
        </w:tc>
        <w:tc>
          <w:tcPr>
            <w:tcW w:w="1030" w:type="dxa"/>
          </w:tcPr>
          <w:p w:rsidR="007F4E4C" w:rsidRDefault="007F4E4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tinyint</w:t>
            </w:r>
          </w:p>
        </w:tc>
        <w:tc>
          <w:tcPr>
            <w:tcW w:w="849" w:type="dxa"/>
          </w:tcPr>
          <w:p w:rsidR="007F4E4C" w:rsidRDefault="007F4E4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893" w:type="dxa"/>
          </w:tcPr>
          <w:p w:rsidR="007F4E4C" w:rsidRPr="007633CB" w:rsidRDefault="007F4E4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1042" w:type="dxa"/>
          </w:tcPr>
          <w:p w:rsidR="007F4E4C" w:rsidRDefault="007F4E4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976" w:type="dxa"/>
          </w:tcPr>
          <w:p w:rsidR="007F4E4C" w:rsidRDefault="007F4E4C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Trạng thái: 1-enabled, 0-disabled,2-blocked</w:t>
            </w:r>
          </w:p>
        </w:tc>
      </w:tr>
      <w:tr w:rsidR="007F4E4C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7F4E4C" w:rsidRDefault="007F4E4C" w:rsidP="008D120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created_at</w:t>
            </w:r>
          </w:p>
        </w:tc>
        <w:tc>
          <w:tcPr>
            <w:tcW w:w="1030" w:type="dxa"/>
          </w:tcPr>
          <w:p w:rsidR="007F4E4C" w:rsidRDefault="007F4E4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49" w:type="dxa"/>
          </w:tcPr>
          <w:p w:rsidR="007F4E4C" w:rsidRDefault="007F4E4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7F4E4C" w:rsidRDefault="007F4E4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7F4E4C" w:rsidRDefault="007F4E4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976" w:type="dxa"/>
          </w:tcPr>
          <w:p w:rsidR="007F4E4C" w:rsidRDefault="007F4E4C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Ngày tạo</w:t>
            </w:r>
          </w:p>
        </w:tc>
      </w:tr>
      <w:tr w:rsidR="007F4E4C" w:rsidTr="005654B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:rsidR="007F4E4C" w:rsidRDefault="007F4E4C" w:rsidP="008D120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updated_at</w:t>
            </w:r>
          </w:p>
        </w:tc>
        <w:tc>
          <w:tcPr>
            <w:tcW w:w="1030" w:type="dxa"/>
          </w:tcPr>
          <w:p w:rsidR="007F4E4C" w:rsidRDefault="007F4E4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49" w:type="dxa"/>
          </w:tcPr>
          <w:p w:rsidR="007F4E4C" w:rsidRDefault="007F4E4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7F4E4C" w:rsidRDefault="007F4E4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42" w:type="dxa"/>
          </w:tcPr>
          <w:p w:rsidR="007F4E4C" w:rsidRDefault="007F4E4C" w:rsidP="008D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976" w:type="dxa"/>
          </w:tcPr>
          <w:p w:rsidR="007F4E4C" w:rsidRDefault="007F4E4C" w:rsidP="008D12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Ngày cập nhật </w:t>
            </w:r>
          </w:p>
        </w:tc>
      </w:tr>
    </w:tbl>
    <w:p w:rsidR="00DB0656" w:rsidRPr="00DB0656" w:rsidRDefault="00DB0656" w:rsidP="00DB0656">
      <w:pPr>
        <w:rPr>
          <w:lang w:val="en-US"/>
        </w:rPr>
      </w:pPr>
    </w:p>
    <w:p w:rsidR="00422B75" w:rsidRDefault="00422B75" w:rsidP="00422B75">
      <w:pPr>
        <w:pStyle w:val="ANSVHeading2"/>
      </w:pPr>
      <w:bookmarkStart w:id="24" w:name="_Toc422332410"/>
      <w:r>
        <w:t>Foreign keys</w:t>
      </w:r>
      <w:bookmarkEnd w:id="24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2806"/>
        <w:gridCol w:w="1821"/>
        <w:gridCol w:w="1786"/>
        <w:gridCol w:w="1646"/>
        <w:gridCol w:w="1517"/>
      </w:tblGrid>
      <w:tr w:rsidR="00422B75" w:rsidRPr="00E55ADE" w:rsidTr="004630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:rsidR="00422B75" w:rsidRPr="00E55ADE" w:rsidRDefault="00422B75" w:rsidP="0022264B">
            <w:pPr>
              <w:rPr>
                <w:sz w:val="22"/>
                <w:lang w:val="en-US"/>
              </w:rPr>
            </w:pPr>
            <w:r w:rsidRPr="00E55ADE">
              <w:rPr>
                <w:sz w:val="22"/>
                <w:lang w:val="en-US"/>
              </w:rPr>
              <w:t>Constraint Name</w:t>
            </w:r>
          </w:p>
        </w:tc>
        <w:tc>
          <w:tcPr>
            <w:tcW w:w="1821" w:type="dxa"/>
          </w:tcPr>
          <w:p w:rsidR="00422B75" w:rsidRPr="00E55ADE" w:rsidRDefault="00422B7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E55ADE">
              <w:rPr>
                <w:sz w:val="22"/>
                <w:lang w:val="en-US"/>
              </w:rPr>
              <w:t>Referencing Col</w:t>
            </w:r>
          </w:p>
        </w:tc>
        <w:tc>
          <w:tcPr>
            <w:tcW w:w="1786" w:type="dxa"/>
          </w:tcPr>
          <w:p w:rsidR="00422B75" w:rsidRPr="00E55ADE" w:rsidRDefault="00422B7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E55ADE">
              <w:rPr>
                <w:sz w:val="22"/>
                <w:lang w:val="en-US"/>
              </w:rPr>
              <w:t>Ref-ed Table</w:t>
            </w:r>
          </w:p>
        </w:tc>
        <w:tc>
          <w:tcPr>
            <w:tcW w:w="1646" w:type="dxa"/>
          </w:tcPr>
          <w:p w:rsidR="00422B75" w:rsidRPr="00E55ADE" w:rsidRDefault="00422B7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E55ADE">
              <w:rPr>
                <w:sz w:val="22"/>
                <w:lang w:val="en-US"/>
              </w:rPr>
              <w:t>Referenced Col</w:t>
            </w:r>
          </w:p>
        </w:tc>
        <w:tc>
          <w:tcPr>
            <w:tcW w:w="1517" w:type="dxa"/>
          </w:tcPr>
          <w:p w:rsidR="00422B75" w:rsidRPr="00E55ADE" w:rsidRDefault="00422B7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E55ADE">
              <w:rPr>
                <w:sz w:val="22"/>
                <w:lang w:val="en-US"/>
              </w:rPr>
              <w:t>On Delete</w:t>
            </w:r>
          </w:p>
        </w:tc>
      </w:tr>
      <w:tr w:rsidR="00422B75" w:rsidRPr="00E55ADE" w:rsidTr="0046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:rsidR="00422B75" w:rsidRPr="00E55ADE" w:rsidRDefault="00875CC5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candidate</w:t>
            </w:r>
            <w:r w:rsidR="00924F37">
              <w:rPr>
                <w:b w:val="0"/>
                <w:sz w:val="22"/>
                <w:lang w:val="en-US"/>
              </w:rPr>
              <w:t>_</w:t>
            </w:r>
            <w:r w:rsidR="00D84463">
              <w:rPr>
                <w:b w:val="0"/>
                <w:sz w:val="22"/>
                <w:lang w:val="en-US"/>
              </w:rPr>
              <w:t>province_id</w:t>
            </w:r>
          </w:p>
        </w:tc>
        <w:tc>
          <w:tcPr>
            <w:tcW w:w="1821" w:type="dxa"/>
          </w:tcPr>
          <w:p w:rsidR="00422B75" w:rsidRPr="00FF22C9" w:rsidRDefault="00FF22C9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F22C9">
              <w:rPr>
                <w:sz w:val="22"/>
                <w:lang w:val="en-US"/>
              </w:rPr>
              <w:t>province_id</w:t>
            </w:r>
          </w:p>
        </w:tc>
        <w:tc>
          <w:tcPr>
            <w:tcW w:w="1786" w:type="dxa"/>
          </w:tcPr>
          <w:p w:rsidR="00422B75" w:rsidRPr="00E55ADE" w:rsidRDefault="000A65F0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province</w:t>
            </w:r>
          </w:p>
        </w:tc>
        <w:tc>
          <w:tcPr>
            <w:tcW w:w="1646" w:type="dxa"/>
          </w:tcPr>
          <w:p w:rsidR="00422B75" w:rsidRPr="00FF22C9" w:rsidRDefault="00FF22C9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F22C9">
              <w:rPr>
                <w:sz w:val="22"/>
                <w:lang w:val="en-US"/>
              </w:rPr>
              <w:t>id</w:t>
            </w:r>
          </w:p>
        </w:tc>
        <w:tc>
          <w:tcPr>
            <w:tcW w:w="1517" w:type="dxa"/>
          </w:tcPr>
          <w:p w:rsidR="00422B75" w:rsidRPr="00E55ADE" w:rsidRDefault="00DE2E90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cascade</w:t>
            </w:r>
          </w:p>
        </w:tc>
      </w:tr>
      <w:tr w:rsidR="00CE7B9A" w:rsidRPr="00E55ADE" w:rsidTr="0046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:rsidR="00CE7B9A" w:rsidRPr="00CE7B9A" w:rsidRDefault="00983D8D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Candidate_</w:t>
            </w:r>
            <w:r w:rsidR="00EF5957">
              <w:rPr>
                <w:b w:val="0"/>
                <w:sz w:val="22"/>
                <w:lang w:val="en-US"/>
              </w:rPr>
              <w:t>e</w:t>
            </w:r>
            <w:r w:rsidR="00EF5957" w:rsidRPr="00A772C8">
              <w:rPr>
                <w:b w:val="0"/>
                <w:sz w:val="22"/>
                <w:lang w:val="en-US"/>
              </w:rPr>
              <w:t>xperience_years</w:t>
            </w:r>
          </w:p>
        </w:tc>
        <w:tc>
          <w:tcPr>
            <w:tcW w:w="1821" w:type="dxa"/>
          </w:tcPr>
          <w:p w:rsidR="00CE7B9A" w:rsidRPr="00EF5957" w:rsidRDefault="00EF595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EF5957">
              <w:rPr>
                <w:sz w:val="22"/>
                <w:lang w:val="en-US"/>
              </w:rPr>
              <w:t>Experience_years</w:t>
            </w:r>
          </w:p>
        </w:tc>
        <w:tc>
          <w:tcPr>
            <w:tcW w:w="1786" w:type="dxa"/>
          </w:tcPr>
          <w:p w:rsidR="00CE7B9A" w:rsidRPr="00EF5957" w:rsidRDefault="00EF595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EF5957">
              <w:rPr>
                <w:sz w:val="22"/>
                <w:lang w:val="en-US"/>
              </w:rPr>
              <w:t>Experience_years</w:t>
            </w:r>
          </w:p>
        </w:tc>
        <w:tc>
          <w:tcPr>
            <w:tcW w:w="1646" w:type="dxa"/>
          </w:tcPr>
          <w:p w:rsidR="00CE7B9A" w:rsidRDefault="00F472E4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</w:t>
            </w:r>
          </w:p>
        </w:tc>
        <w:tc>
          <w:tcPr>
            <w:tcW w:w="1517" w:type="dxa"/>
          </w:tcPr>
          <w:p w:rsidR="00CE7B9A" w:rsidRDefault="00CE7B9A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8E190B" w:rsidRPr="00E55ADE" w:rsidTr="0046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:rsidR="008E190B" w:rsidRPr="00CE7B9A" w:rsidRDefault="008E190B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Candidate_</w:t>
            </w:r>
            <w:r w:rsidR="000F6BA3">
              <w:rPr>
                <w:b w:val="0"/>
                <w:sz w:val="22"/>
                <w:lang w:val="en-US"/>
              </w:rPr>
              <w:t>c</w:t>
            </w:r>
            <w:r w:rsidR="004B4277" w:rsidRPr="00864A5B">
              <w:rPr>
                <w:b w:val="0"/>
                <w:sz w:val="22"/>
                <w:lang w:val="en-US"/>
              </w:rPr>
              <w:t>urrent_rank</w:t>
            </w:r>
          </w:p>
        </w:tc>
        <w:tc>
          <w:tcPr>
            <w:tcW w:w="1821" w:type="dxa"/>
          </w:tcPr>
          <w:p w:rsidR="008E190B" w:rsidRPr="00CC7202" w:rsidRDefault="00CC720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CC7202">
              <w:rPr>
                <w:sz w:val="22"/>
                <w:lang w:val="en-US"/>
              </w:rPr>
              <w:t>Current_rank</w:t>
            </w:r>
          </w:p>
        </w:tc>
        <w:tc>
          <w:tcPr>
            <w:tcW w:w="1786" w:type="dxa"/>
          </w:tcPr>
          <w:p w:rsidR="008E190B" w:rsidRPr="00CC7202" w:rsidRDefault="00CC720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CC7202">
              <w:rPr>
                <w:sz w:val="22"/>
                <w:lang w:val="en-US"/>
              </w:rPr>
              <w:t>rank</w:t>
            </w:r>
          </w:p>
        </w:tc>
        <w:tc>
          <w:tcPr>
            <w:tcW w:w="1646" w:type="dxa"/>
          </w:tcPr>
          <w:p w:rsidR="008E190B" w:rsidRDefault="008E190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</w:t>
            </w:r>
          </w:p>
        </w:tc>
        <w:tc>
          <w:tcPr>
            <w:tcW w:w="1517" w:type="dxa"/>
          </w:tcPr>
          <w:p w:rsidR="008E190B" w:rsidRDefault="008E190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8E190B" w:rsidRPr="00E55ADE" w:rsidTr="0046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:rsidR="008E190B" w:rsidRPr="00CE7B9A" w:rsidRDefault="008E190B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Candidate_</w:t>
            </w:r>
            <w:r w:rsidR="00095BC4">
              <w:rPr>
                <w:b w:val="0"/>
                <w:sz w:val="22"/>
                <w:lang w:val="en-US"/>
              </w:rPr>
              <w:t>e</w:t>
            </w:r>
            <w:r w:rsidR="00095BC4" w:rsidRPr="008D1201">
              <w:rPr>
                <w:b w:val="0"/>
                <w:sz w:val="22"/>
                <w:lang w:val="en-US"/>
              </w:rPr>
              <w:t>xpect_rank</w:t>
            </w:r>
          </w:p>
        </w:tc>
        <w:tc>
          <w:tcPr>
            <w:tcW w:w="1821" w:type="dxa"/>
          </w:tcPr>
          <w:p w:rsidR="008E190B" w:rsidRPr="00095BC4" w:rsidRDefault="00095BC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095BC4">
              <w:rPr>
                <w:sz w:val="22"/>
                <w:lang w:val="en-US"/>
              </w:rPr>
              <w:t>Expect_rank</w:t>
            </w:r>
          </w:p>
        </w:tc>
        <w:tc>
          <w:tcPr>
            <w:tcW w:w="1786" w:type="dxa"/>
          </w:tcPr>
          <w:p w:rsidR="008E190B" w:rsidRDefault="00283C8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CC7202">
              <w:rPr>
                <w:sz w:val="22"/>
                <w:lang w:val="en-US"/>
              </w:rPr>
              <w:t>rank</w:t>
            </w:r>
          </w:p>
        </w:tc>
        <w:tc>
          <w:tcPr>
            <w:tcW w:w="1646" w:type="dxa"/>
          </w:tcPr>
          <w:p w:rsidR="008E190B" w:rsidRDefault="008E190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</w:t>
            </w:r>
          </w:p>
        </w:tc>
        <w:tc>
          <w:tcPr>
            <w:tcW w:w="1517" w:type="dxa"/>
          </w:tcPr>
          <w:p w:rsidR="008E190B" w:rsidRDefault="008E190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8E190B" w:rsidRPr="00E55ADE" w:rsidTr="0046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:rsidR="008E190B" w:rsidRPr="00CE7B9A" w:rsidRDefault="008E190B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Candidate_</w:t>
            </w:r>
            <w:r w:rsidR="0067578C" w:rsidRPr="00AC6007">
              <w:rPr>
                <w:b w:val="0"/>
                <w:sz w:val="22"/>
                <w:lang w:val="en-US"/>
              </w:rPr>
              <w:t>job</w:t>
            </w:r>
          </w:p>
        </w:tc>
        <w:tc>
          <w:tcPr>
            <w:tcW w:w="1821" w:type="dxa"/>
          </w:tcPr>
          <w:p w:rsidR="008E190B" w:rsidRDefault="0067578C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AC6007">
              <w:rPr>
                <w:sz w:val="22"/>
                <w:lang w:val="en-US"/>
              </w:rPr>
              <w:t>job</w:t>
            </w:r>
          </w:p>
        </w:tc>
        <w:tc>
          <w:tcPr>
            <w:tcW w:w="1786" w:type="dxa"/>
          </w:tcPr>
          <w:p w:rsidR="008E190B" w:rsidRDefault="002D4995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AC6007">
              <w:rPr>
                <w:sz w:val="22"/>
                <w:lang w:val="en-US"/>
              </w:rPr>
              <w:t>job</w:t>
            </w:r>
          </w:p>
        </w:tc>
        <w:tc>
          <w:tcPr>
            <w:tcW w:w="1646" w:type="dxa"/>
          </w:tcPr>
          <w:p w:rsidR="008E190B" w:rsidRDefault="008E190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</w:t>
            </w:r>
          </w:p>
        </w:tc>
        <w:tc>
          <w:tcPr>
            <w:tcW w:w="1517" w:type="dxa"/>
          </w:tcPr>
          <w:p w:rsidR="008E190B" w:rsidRDefault="008E190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8E190B" w:rsidRPr="00E55ADE" w:rsidTr="0046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:rsidR="008E190B" w:rsidRPr="00CE7B9A" w:rsidRDefault="008E190B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Candidate_</w:t>
            </w:r>
            <w:r w:rsidR="00F87B35">
              <w:rPr>
                <w:b w:val="0"/>
                <w:sz w:val="22"/>
                <w:lang w:val="en-US"/>
              </w:rPr>
              <w:t>e</w:t>
            </w:r>
            <w:r w:rsidR="00F87B35" w:rsidRPr="00E05FF1">
              <w:rPr>
                <w:b w:val="0"/>
                <w:sz w:val="22"/>
                <w:lang w:val="en-US"/>
              </w:rPr>
              <w:t>xpect_salary</w:t>
            </w:r>
          </w:p>
        </w:tc>
        <w:tc>
          <w:tcPr>
            <w:tcW w:w="1821" w:type="dxa"/>
          </w:tcPr>
          <w:p w:rsidR="008E190B" w:rsidRDefault="00CF2E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E05FF1">
              <w:rPr>
                <w:sz w:val="22"/>
                <w:lang w:val="en-US"/>
              </w:rPr>
              <w:t>Expect_salary</w:t>
            </w:r>
          </w:p>
        </w:tc>
        <w:tc>
          <w:tcPr>
            <w:tcW w:w="1786" w:type="dxa"/>
          </w:tcPr>
          <w:p w:rsidR="008E190B" w:rsidRDefault="00CF2E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E05FF1">
              <w:rPr>
                <w:sz w:val="22"/>
                <w:lang w:val="en-US"/>
              </w:rPr>
              <w:t>salary</w:t>
            </w:r>
          </w:p>
        </w:tc>
        <w:tc>
          <w:tcPr>
            <w:tcW w:w="1646" w:type="dxa"/>
          </w:tcPr>
          <w:p w:rsidR="008E190B" w:rsidRDefault="008E190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</w:t>
            </w:r>
          </w:p>
        </w:tc>
        <w:tc>
          <w:tcPr>
            <w:tcW w:w="1517" w:type="dxa"/>
          </w:tcPr>
          <w:p w:rsidR="008E190B" w:rsidRDefault="008E190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8E190B" w:rsidRPr="00E55ADE" w:rsidTr="0046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:rsidR="008E190B" w:rsidRPr="00CE7B9A" w:rsidRDefault="008E190B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Candidate_</w:t>
            </w:r>
            <w:r w:rsidR="00CC4E7D">
              <w:rPr>
                <w:b w:val="0"/>
                <w:sz w:val="22"/>
                <w:lang w:val="en-US"/>
              </w:rPr>
              <w:t>e</w:t>
            </w:r>
            <w:r w:rsidR="00CC4E7D" w:rsidRPr="00146E8E">
              <w:rPr>
                <w:b w:val="0"/>
                <w:sz w:val="22"/>
                <w:lang w:val="en-US"/>
              </w:rPr>
              <w:t>xpect_address</w:t>
            </w:r>
          </w:p>
        </w:tc>
        <w:tc>
          <w:tcPr>
            <w:tcW w:w="1821" w:type="dxa"/>
          </w:tcPr>
          <w:p w:rsidR="008E190B" w:rsidRDefault="00CF78E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146E8E">
              <w:rPr>
                <w:sz w:val="22"/>
                <w:lang w:val="en-US"/>
              </w:rPr>
              <w:t>Expect_address</w:t>
            </w:r>
          </w:p>
        </w:tc>
        <w:tc>
          <w:tcPr>
            <w:tcW w:w="1786" w:type="dxa"/>
          </w:tcPr>
          <w:p w:rsidR="008E190B" w:rsidRDefault="00CF78E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146E8E">
              <w:rPr>
                <w:sz w:val="22"/>
                <w:lang w:val="en-US"/>
              </w:rPr>
              <w:t>address</w:t>
            </w:r>
          </w:p>
        </w:tc>
        <w:tc>
          <w:tcPr>
            <w:tcW w:w="1646" w:type="dxa"/>
          </w:tcPr>
          <w:p w:rsidR="008E190B" w:rsidRDefault="008E190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</w:t>
            </w:r>
          </w:p>
        </w:tc>
        <w:tc>
          <w:tcPr>
            <w:tcW w:w="1517" w:type="dxa"/>
          </w:tcPr>
          <w:p w:rsidR="008E190B" w:rsidRDefault="008E190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4630F9" w:rsidRPr="00E55ADE" w:rsidTr="00463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:rsidR="004630F9" w:rsidRPr="00CE7B9A" w:rsidRDefault="004630F9" w:rsidP="00DE2637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Candidate_e</w:t>
            </w:r>
            <w:r w:rsidR="00EF158F">
              <w:rPr>
                <w:b w:val="0"/>
                <w:sz w:val="22"/>
                <w:lang w:val="en-US"/>
              </w:rPr>
              <w:t>xi</w:t>
            </w:r>
            <w:r>
              <w:rPr>
                <w:b w:val="0"/>
                <w:sz w:val="22"/>
                <w:lang w:val="en-US"/>
              </w:rPr>
              <w:t>gency</w:t>
            </w:r>
          </w:p>
        </w:tc>
        <w:tc>
          <w:tcPr>
            <w:tcW w:w="1821" w:type="dxa"/>
          </w:tcPr>
          <w:p w:rsidR="004630F9" w:rsidRPr="00EF158F" w:rsidRDefault="00EF158F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EF158F">
              <w:rPr>
                <w:sz w:val="22"/>
                <w:lang w:val="en-US"/>
              </w:rPr>
              <w:t>Exigency</w:t>
            </w:r>
          </w:p>
        </w:tc>
        <w:tc>
          <w:tcPr>
            <w:tcW w:w="1786" w:type="dxa"/>
          </w:tcPr>
          <w:p w:rsidR="004630F9" w:rsidRPr="00EF158F" w:rsidRDefault="00EF158F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EF158F">
              <w:rPr>
                <w:sz w:val="22"/>
                <w:lang w:val="en-US"/>
              </w:rPr>
              <w:t>exigency</w:t>
            </w:r>
          </w:p>
        </w:tc>
        <w:tc>
          <w:tcPr>
            <w:tcW w:w="1646" w:type="dxa"/>
          </w:tcPr>
          <w:p w:rsidR="004630F9" w:rsidRDefault="004630F9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</w:t>
            </w:r>
          </w:p>
        </w:tc>
        <w:tc>
          <w:tcPr>
            <w:tcW w:w="1517" w:type="dxa"/>
          </w:tcPr>
          <w:p w:rsidR="004630F9" w:rsidRDefault="004630F9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422B75" w:rsidRPr="004E04AC" w:rsidRDefault="00422B75" w:rsidP="00422B75">
      <w:pPr>
        <w:rPr>
          <w:lang w:val="en-US"/>
        </w:rPr>
      </w:pPr>
    </w:p>
    <w:p w:rsidR="00422B75" w:rsidRDefault="00422B75" w:rsidP="00422B75">
      <w:pPr>
        <w:pStyle w:val="ANSVHeading2"/>
      </w:pPr>
      <w:bookmarkStart w:id="25" w:name="_Toc422332411"/>
      <w:r>
        <w:lastRenderedPageBreak/>
        <w:t>Index</w:t>
      </w:r>
      <w:bookmarkEnd w:id="25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22B75" w:rsidRPr="00750A91" w:rsidTr="0022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22B75" w:rsidRPr="00750A91" w:rsidRDefault="00422B75" w:rsidP="0022264B">
            <w:pPr>
              <w:rPr>
                <w:sz w:val="22"/>
                <w:lang w:val="en-US"/>
              </w:rPr>
            </w:pPr>
            <w:r w:rsidRPr="00750A91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422B75" w:rsidRPr="00750A91" w:rsidRDefault="00422B7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50A91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422B75" w:rsidRPr="00750A91" w:rsidRDefault="00422B7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50A91">
              <w:rPr>
                <w:sz w:val="22"/>
                <w:lang w:val="en-US"/>
              </w:rPr>
              <w:t>Index Type</w:t>
            </w:r>
          </w:p>
        </w:tc>
      </w:tr>
      <w:tr w:rsidR="00422B75" w:rsidRPr="00750A91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22B75" w:rsidRPr="0014099C" w:rsidRDefault="00422B75" w:rsidP="0022264B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422B75" w:rsidRPr="00750A91" w:rsidRDefault="00422B7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422B75" w:rsidRPr="00750A91" w:rsidRDefault="00422B7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AA1239" w:rsidRPr="00750A91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A1239" w:rsidRPr="00AA1239" w:rsidRDefault="00AA1239" w:rsidP="0022264B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AA1239" w:rsidRDefault="00AA1239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AA1239" w:rsidRPr="00750A91" w:rsidRDefault="00AA1239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CC020A" w:rsidRDefault="00CC020A" w:rsidP="00CC020A">
      <w:pPr>
        <w:pStyle w:val="ANSVHeading1"/>
        <w:rPr>
          <w:noProof/>
        </w:rPr>
      </w:pPr>
      <w:bookmarkStart w:id="26" w:name="_Toc422332412"/>
      <w:r>
        <w:rPr>
          <w:noProof/>
        </w:rPr>
        <w:t xml:space="preserve">Bảng </w:t>
      </w:r>
      <w:bookmarkEnd w:id="26"/>
      <w:r w:rsidR="00220C26">
        <w:rPr>
          <w:noProof/>
        </w:rPr>
        <w:t>Employ</w:t>
      </w:r>
      <w:r w:rsidR="006950F6">
        <w:rPr>
          <w:noProof/>
        </w:rPr>
        <w:t>er</w:t>
      </w:r>
    </w:p>
    <w:p w:rsidR="00CC020A" w:rsidRDefault="00CC020A" w:rsidP="00CC020A">
      <w:pPr>
        <w:pStyle w:val="ANSVHeading2"/>
      </w:pPr>
      <w:bookmarkStart w:id="27" w:name="_Toc422332413"/>
      <w:r>
        <w:t>Mô tả</w:t>
      </w:r>
      <w:bookmarkEnd w:id="27"/>
    </w:p>
    <w:p w:rsidR="00366AA5" w:rsidRPr="00366AA5" w:rsidRDefault="00366AA5" w:rsidP="00366AA5">
      <w:pPr>
        <w:rPr>
          <w:lang w:val="en-US"/>
        </w:rPr>
      </w:pPr>
      <w:r>
        <w:rPr>
          <w:lang w:val="en-US"/>
        </w:rPr>
        <w:t xml:space="preserve">Bảng </w:t>
      </w:r>
      <w:r w:rsidR="00A07C05">
        <w:rPr>
          <w:lang w:val="en-US"/>
        </w:rPr>
        <w:t>nhà tuyển dụng</w:t>
      </w:r>
    </w:p>
    <w:p w:rsidR="00CC020A" w:rsidRDefault="00CC020A" w:rsidP="00CC020A">
      <w:pPr>
        <w:pStyle w:val="ANSVHeading2"/>
      </w:pPr>
      <w:bookmarkStart w:id="28" w:name="_Toc422332414"/>
      <w:r>
        <w:t>Chi tiết</w:t>
      </w:r>
      <w:bookmarkEnd w:id="28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2174"/>
        <w:gridCol w:w="1030"/>
        <w:gridCol w:w="848"/>
        <w:gridCol w:w="893"/>
        <w:gridCol w:w="992"/>
        <w:gridCol w:w="3639"/>
      </w:tblGrid>
      <w:tr w:rsidR="00DB0656" w:rsidTr="00D52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DB0656" w:rsidRPr="007633CB" w:rsidRDefault="00DB0656" w:rsidP="0022264B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48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992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3639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DB0656" w:rsidTr="00D525D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DB0656" w:rsidRPr="007633CB" w:rsidRDefault="00DB0656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48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639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A04433" w:rsidTr="00D525D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A04433" w:rsidRDefault="00057A85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User_id</w:t>
            </w:r>
          </w:p>
        </w:tc>
        <w:tc>
          <w:tcPr>
            <w:tcW w:w="1030" w:type="dxa"/>
          </w:tcPr>
          <w:p w:rsidR="00A04433" w:rsidRDefault="00057A8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48" w:type="dxa"/>
          </w:tcPr>
          <w:p w:rsidR="00A04433" w:rsidRDefault="00057A8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A04433" w:rsidRPr="007633CB" w:rsidRDefault="00A04433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:rsidR="00A04433" w:rsidRDefault="0023572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639" w:type="dxa"/>
          </w:tcPr>
          <w:p w:rsidR="00A04433" w:rsidRDefault="00057A8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 của user</w:t>
            </w:r>
          </w:p>
        </w:tc>
      </w:tr>
      <w:tr w:rsidR="0023572C" w:rsidTr="00D525D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23572C" w:rsidRDefault="00FE3CB7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Balance</w:t>
            </w:r>
          </w:p>
        </w:tc>
        <w:tc>
          <w:tcPr>
            <w:tcW w:w="1030" w:type="dxa"/>
          </w:tcPr>
          <w:p w:rsidR="0023572C" w:rsidRDefault="00FE3CB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48" w:type="dxa"/>
          </w:tcPr>
          <w:p w:rsidR="0023572C" w:rsidRDefault="00FE3CB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23572C" w:rsidRPr="007633CB" w:rsidRDefault="0023572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:rsidR="0023572C" w:rsidRDefault="0023572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639" w:type="dxa"/>
          </w:tcPr>
          <w:p w:rsidR="0023572C" w:rsidRDefault="00FE3CB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Số tài khoản hiện tại</w:t>
            </w:r>
          </w:p>
        </w:tc>
      </w:tr>
      <w:tr w:rsidR="002853D7" w:rsidTr="00D525D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2853D7" w:rsidRDefault="002853D7" w:rsidP="00CC4E7D">
            <w:pPr>
              <w:rPr>
                <w:b w:val="0"/>
                <w:sz w:val="22"/>
                <w:lang w:val="en-US"/>
              </w:rPr>
            </w:pPr>
            <w:r w:rsidRPr="00380C1F">
              <w:rPr>
                <w:b w:val="0"/>
                <w:sz w:val="22"/>
                <w:lang w:val="en-US"/>
              </w:rPr>
              <w:t>Phone</w:t>
            </w:r>
          </w:p>
        </w:tc>
        <w:tc>
          <w:tcPr>
            <w:tcW w:w="1030" w:type="dxa"/>
          </w:tcPr>
          <w:p w:rsidR="002853D7" w:rsidRDefault="002853D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48" w:type="dxa"/>
          </w:tcPr>
          <w:p w:rsidR="002853D7" w:rsidRDefault="00E02980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2853D7" w:rsidRDefault="002853D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:rsidR="002853D7" w:rsidRDefault="007337D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639" w:type="dxa"/>
          </w:tcPr>
          <w:p w:rsidR="002853D7" w:rsidRDefault="002853D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Số điện thoại</w:t>
            </w:r>
          </w:p>
        </w:tc>
      </w:tr>
      <w:tr w:rsidR="002853D7" w:rsidTr="00D525D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2853D7" w:rsidRDefault="002853D7" w:rsidP="0022264B">
            <w:pPr>
              <w:rPr>
                <w:b w:val="0"/>
                <w:sz w:val="22"/>
                <w:lang w:val="en-US"/>
              </w:rPr>
            </w:pPr>
            <w:r w:rsidRPr="004B0FC3">
              <w:rPr>
                <w:b w:val="0"/>
                <w:sz w:val="22"/>
                <w:lang w:val="en-US"/>
              </w:rPr>
              <w:t>Company_name</w:t>
            </w:r>
          </w:p>
        </w:tc>
        <w:tc>
          <w:tcPr>
            <w:tcW w:w="1030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48" w:type="dxa"/>
          </w:tcPr>
          <w:p w:rsidR="002853D7" w:rsidRDefault="00E9421B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100</w:t>
            </w:r>
          </w:p>
        </w:tc>
        <w:tc>
          <w:tcPr>
            <w:tcW w:w="893" w:type="dxa"/>
          </w:tcPr>
          <w:p w:rsidR="002853D7" w:rsidRPr="007633CB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:rsidR="002853D7" w:rsidRDefault="007337D9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639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Tên công ty</w:t>
            </w:r>
          </w:p>
        </w:tc>
      </w:tr>
      <w:tr w:rsidR="002853D7" w:rsidTr="00D525D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2853D7" w:rsidRDefault="002853D7" w:rsidP="0022264B">
            <w:pPr>
              <w:rPr>
                <w:b w:val="0"/>
                <w:sz w:val="22"/>
                <w:lang w:val="en-US"/>
              </w:rPr>
            </w:pPr>
            <w:r w:rsidRPr="00C639BB">
              <w:rPr>
                <w:b w:val="0"/>
                <w:sz w:val="22"/>
                <w:lang w:val="en-US"/>
              </w:rPr>
              <w:t>Company_size</w:t>
            </w:r>
          </w:p>
        </w:tc>
        <w:tc>
          <w:tcPr>
            <w:tcW w:w="1030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48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:rsidR="002853D7" w:rsidRDefault="007337D9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639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Quy mô công ty</w:t>
            </w:r>
          </w:p>
        </w:tc>
      </w:tr>
      <w:tr w:rsidR="002853D7" w:rsidTr="00D525D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2853D7" w:rsidRDefault="002853D7" w:rsidP="0022264B">
            <w:pPr>
              <w:rPr>
                <w:b w:val="0"/>
                <w:sz w:val="22"/>
                <w:lang w:val="en-US"/>
              </w:rPr>
            </w:pPr>
            <w:r w:rsidRPr="002853D7">
              <w:rPr>
                <w:b w:val="0"/>
                <w:sz w:val="22"/>
                <w:lang w:val="en-US"/>
              </w:rPr>
              <w:t>Company_description</w:t>
            </w:r>
          </w:p>
        </w:tc>
        <w:tc>
          <w:tcPr>
            <w:tcW w:w="1030" w:type="dxa"/>
          </w:tcPr>
          <w:p w:rsidR="002853D7" w:rsidRDefault="006125E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</w:t>
            </w:r>
            <w:r w:rsidR="0028406A">
              <w:rPr>
                <w:sz w:val="22"/>
                <w:lang w:val="en-US"/>
              </w:rPr>
              <w:t>ext</w:t>
            </w:r>
          </w:p>
        </w:tc>
        <w:tc>
          <w:tcPr>
            <w:tcW w:w="848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:rsidR="002853D7" w:rsidRDefault="00733388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639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Mô tả </w:t>
            </w:r>
            <w:r w:rsidR="00E443FB">
              <w:rPr>
                <w:sz w:val="22"/>
                <w:lang w:val="en-US"/>
              </w:rPr>
              <w:t>công ty</w:t>
            </w:r>
          </w:p>
        </w:tc>
      </w:tr>
      <w:tr w:rsidR="00E45483" w:rsidTr="00D525D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E45483" w:rsidRPr="00E45483" w:rsidRDefault="00E45483" w:rsidP="0022264B">
            <w:pPr>
              <w:rPr>
                <w:b w:val="0"/>
                <w:sz w:val="22"/>
                <w:lang w:val="en-US"/>
              </w:rPr>
            </w:pPr>
            <w:r w:rsidRPr="00E45483">
              <w:rPr>
                <w:b w:val="0"/>
                <w:sz w:val="22"/>
                <w:lang w:val="en-US"/>
              </w:rPr>
              <w:t>Company_address</w:t>
            </w:r>
          </w:p>
        </w:tc>
        <w:tc>
          <w:tcPr>
            <w:tcW w:w="1030" w:type="dxa"/>
          </w:tcPr>
          <w:p w:rsidR="00E45483" w:rsidRDefault="00E45483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48" w:type="dxa"/>
          </w:tcPr>
          <w:p w:rsidR="00E45483" w:rsidRDefault="00E45483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200</w:t>
            </w:r>
          </w:p>
        </w:tc>
        <w:tc>
          <w:tcPr>
            <w:tcW w:w="893" w:type="dxa"/>
          </w:tcPr>
          <w:p w:rsidR="00E45483" w:rsidRDefault="00E45483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:rsidR="00E45483" w:rsidRDefault="00733388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639" w:type="dxa"/>
          </w:tcPr>
          <w:p w:rsidR="00E45483" w:rsidRDefault="00E45483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Địa chỉ công ty</w:t>
            </w:r>
          </w:p>
        </w:tc>
      </w:tr>
      <w:tr w:rsidR="000E56E4" w:rsidTr="00D525D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0E56E4" w:rsidRPr="00FB6C6F" w:rsidRDefault="00FB6C6F" w:rsidP="0022264B">
            <w:pPr>
              <w:rPr>
                <w:b w:val="0"/>
                <w:sz w:val="22"/>
                <w:lang w:val="en-US"/>
              </w:rPr>
            </w:pPr>
            <w:r w:rsidRPr="00FB6C6F">
              <w:rPr>
                <w:b w:val="0"/>
                <w:sz w:val="22"/>
                <w:lang w:val="en-US"/>
              </w:rPr>
              <w:t>Province_id</w:t>
            </w:r>
          </w:p>
        </w:tc>
        <w:tc>
          <w:tcPr>
            <w:tcW w:w="1030" w:type="dxa"/>
          </w:tcPr>
          <w:p w:rsidR="000E56E4" w:rsidRDefault="005C34CA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48" w:type="dxa"/>
          </w:tcPr>
          <w:p w:rsidR="000E56E4" w:rsidRDefault="00106AA2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0E56E4" w:rsidRDefault="000E56E4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:rsidR="000E56E4" w:rsidRDefault="009012A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639" w:type="dxa"/>
          </w:tcPr>
          <w:p w:rsidR="000E56E4" w:rsidRDefault="005A3D24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 của</w:t>
            </w:r>
            <w:r w:rsidR="00F2309C">
              <w:rPr>
                <w:sz w:val="22"/>
                <w:lang w:val="en-US"/>
              </w:rPr>
              <w:t xml:space="preserve"> bảng</w:t>
            </w:r>
            <w:r>
              <w:rPr>
                <w:sz w:val="22"/>
                <w:lang w:val="en-US"/>
              </w:rPr>
              <w:t xml:space="preserve"> tỉnh</w:t>
            </w:r>
          </w:p>
        </w:tc>
      </w:tr>
      <w:tr w:rsidR="003A0C75" w:rsidTr="00D525D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3A0C75" w:rsidRPr="003A0C75" w:rsidRDefault="003A0C75" w:rsidP="0022264B">
            <w:pPr>
              <w:rPr>
                <w:b w:val="0"/>
                <w:sz w:val="22"/>
                <w:lang w:val="en-US"/>
              </w:rPr>
            </w:pPr>
            <w:r w:rsidRPr="003A0C75">
              <w:rPr>
                <w:b w:val="0"/>
                <w:sz w:val="22"/>
                <w:lang w:val="en-US"/>
              </w:rPr>
              <w:t>Website</w:t>
            </w:r>
          </w:p>
        </w:tc>
        <w:tc>
          <w:tcPr>
            <w:tcW w:w="1030" w:type="dxa"/>
          </w:tcPr>
          <w:p w:rsidR="003A0C75" w:rsidRDefault="003A0C7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48" w:type="dxa"/>
          </w:tcPr>
          <w:p w:rsidR="003A0C75" w:rsidRDefault="00634C51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50</w:t>
            </w:r>
          </w:p>
        </w:tc>
        <w:tc>
          <w:tcPr>
            <w:tcW w:w="893" w:type="dxa"/>
          </w:tcPr>
          <w:p w:rsidR="003A0C75" w:rsidRDefault="003A0C7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:rsidR="003A0C75" w:rsidRDefault="003A0C7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639" w:type="dxa"/>
          </w:tcPr>
          <w:p w:rsidR="003A0C75" w:rsidRDefault="003A0C7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Website công ty</w:t>
            </w:r>
          </w:p>
        </w:tc>
      </w:tr>
      <w:tr w:rsidR="004B50AB" w:rsidTr="00D525D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4B50AB" w:rsidRPr="004B50AB" w:rsidRDefault="004B50AB" w:rsidP="0022264B">
            <w:pPr>
              <w:rPr>
                <w:b w:val="0"/>
                <w:sz w:val="22"/>
                <w:lang w:val="en-US"/>
              </w:rPr>
            </w:pPr>
            <w:r w:rsidRPr="004B50AB">
              <w:rPr>
                <w:b w:val="0"/>
                <w:sz w:val="22"/>
                <w:lang w:val="en-US"/>
              </w:rPr>
              <w:t>Contact_person</w:t>
            </w:r>
          </w:p>
        </w:tc>
        <w:tc>
          <w:tcPr>
            <w:tcW w:w="1030" w:type="dxa"/>
          </w:tcPr>
          <w:p w:rsidR="004B50AB" w:rsidRDefault="004B50AB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48" w:type="dxa"/>
          </w:tcPr>
          <w:p w:rsidR="004B50AB" w:rsidRDefault="00A0067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50</w:t>
            </w:r>
          </w:p>
        </w:tc>
        <w:tc>
          <w:tcPr>
            <w:tcW w:w="893" w:type="dxa"/>
          </w:tcPr>
          <w:p w:rsidR="004B50AB" w:rsidRDefault="004B50AB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:rsidR="004B50AB" w:rsidRDefault="009012A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639" w:type="dxa"/>
          </w:tcPr>
          <w:p w:rsidR="004B50AB" w:rsidRDefault="004B50AB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Người liên hệ</w:t>
            </w:r>
          </w:p>
        </w:tc>
      </w:tr>
      <w:tr w:rsidR="00EE475C" w:rsidTr="00D525D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EE475C" w:rsidRPr="00EE475C" w:rsidRDefault="00EE475C" w:rsidP="0022264B">
            <w:pPr>
              <w:rPr>
                <w:b w:val="0"/>
                <w:sz w:val="22"/>
                <w:lang w:val="en-US"/>
              </w:rPr>
            </w:pPr>
            <w:r w:rsidRPr="00EE475C">
              <w:rPr>
                <w:b w:val="0"/>
                <w:sz w:val="22"/>
                <w:lang w:val="en-US"/>
              </w:rPr>
              <w:t>Contact_phone</w:t>
            </w:r>
          </w:p>
        </w:tc>
        <w:tc>
          <w:tcPr>
            <w:tcW w:w="1030" w:type="dxa"/>
          </w:tcPr>
          <w:p w:rsidR="00EE475C" w:rsidRDefault="00966F3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48" w:type="dxa"/>
          </w:tcPr>
          <w:p w:rsidR="00EE475C" w:rsidRDefault="00371B0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EE475C" w:rsidRDefault="00EE475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:rsidR="00EE475C" w:rsidRDefault="009012A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639" w:type="dxa"/>
          </w:tcPr>
          <w:p w:rsidR="00EE475C" w:rsidRDefault="00BE375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Số điện thoại liên hệ</w:t>
            </w:r>
          </w:p>
        </w:tc>
      </w:tr>
      <w:tr w:rsidR="00A748AE" w:rsidTr="00D525D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A748AE" w:rsidRPr="00A748AE" w:rsidRDefault="00A748AE" w:rsidP="0022264B">
            <w:pPr>
              <w:rPr>
                <w:b w:val="0"/>
                <w:sz w:val="22"/>
                <w:lang w:val="en-US"/>
              </w:rPr>
            </w:pPr>
            <w:r w:rsidRPr="00A748AE">
              <w:rPr>
                <w:b w:val="0"/>
                <w:sz w:val="22"/>
                <w:lang w:val="en-US"/>
              </w:rPr>
              <w:t>Contact_email</w:t>
            </w:r>
          </w:p>
        </w:tc>
        <w:tc>
          <w:tcPr>
            <w:tcW w:w="1030" w:type="dxa"/>
          </w:tcPr>
          <w:p w:rsidR="00A748AE" w:rsidRDefault="005C436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48" w:type="dxa"/>
          </w:tcPr>
          <w:p w:rsidR="00A748AE" w:rsidRDefault="00E7780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A748AE" w:rsidRDefault="00A748AE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:rsidR="00A748AE" w:rsidRDefault="009012A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639" w:type="dxa"/>
          </w:tcPr>
          <w:p w:rsidR="00A748AE" w:rsidRDefault="005C436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Email liên hệ</w:t>
            </w:r>
          </w:p>
        </w:tc>
      </w:tr>
      <w:tr w:rsidR="002853D7" w:rsidTr="00D525D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2853D7" w:rsidRDefault="002853D7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created_at</w:t>
            </w:r>
          </w:p>
        </w:tc>
        <w:tc>
          <w:tcPr>
            <w:tcW w:w="1030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48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639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Ngày tạo giỏ</w:t>
            </w:r>
          </w:p>
        </w:tc>
      </w:tr>
      <w:tr w:rsidR="002853D7" w:rsidTr="00D525D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2853D7" w:rsidRDefault="004B00D2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Updated_at</w:t>
            </w:r>
          </w:p>
        </w:tc>
        <w:tc>
          <w:tcPr>
            <w:tcW w:w="1030" w:type="dxa"/>
          </w:tcPr>
          <w:p w:rsidR="002853D7" w:rsidRDefault="003D0DF8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48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992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639" w:type="dxa"/>
          </w:tcPr>
          <w:p w:rsidR="002853D7" w:rsidRDefault="00092D10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Ngày cập nhật</w:t>
            </w:r>
          </w:p>
        </w:tc>
      </w:tr>
      <w:tr w:rsidR="002853D7" w:rsidTr="00D525D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4" w:type="dxa"/>
          </w:tcPr>
          <w:p w:rsidR="002853D7" w:rsidRDefault="002853D7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lastRenderedPageBreak/>
              <w:t>status</w:t>
            </w:r>
          </w:p>
        </w:tc>
        <w:tc>
          <w:tcPr>
            <w:tcW w:w="1030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tinyint</w:t>
            </w:r>
          </w:p>
        </w:tc>
        <w:tc>
          <w:tcPr>
            <w:tcW w:w="848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893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992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639" w:type="dxa"/>
          </w:tcPr>
          <w:p w:rsidR="002853D7" w:rsidRDefault="002853D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Trạng thái: 1-enabled, 0-disabled</w:t>
            </w:r>
          </w:p>
        </w:tc>
      </w:tr>
    </w:tbl>
    <w:p w:rsidR="00DB0656" w:rsidRPr="00DB0656" w:rsidRDefault="00DB0656" w:rsidP="00DB0656">
      <w:pPr>
        <w:rPr>
          <w:lang w:val="en-US"/>
        </w:rPr>
      </w:pPr>
    </w:p>
    <w:p w:rsidR="00E84057" w:rsidRDefault="00E84057" w:rsidP="00E84057">
      <w:pPr>
        <w:pStyle w:val="ANSVHeading2"/>
      </w:pPr>
      <w:bookmarkStart w:id="29" w:name="_Toc422332415"/>
      <w:r>
        <w:t>Foreign keys</w:t>
      </w:r>
      <w:bookmarkEnd w:id="29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2440"/>
        <w:gridCol w:w="1827"/>
        <w:gridCol w:w="1640"/>
        <w:gridCol w:w="1842"/>
        <w:gridCol w:w="1827"/>
      </w:tblGrid>
      <w:tr w:rsidR="002402FB" w:rsidRPr="00750A91" w:rsidTr="0022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84057" w:rsidRPr="00750A91" w:rsidRDefault="00E84057" w:rsidP="0022264B">
            <w:pPr>
              <w:rPr>
                <w:sz w:val="22"/>
                <w:lang w:val="en-US"/>
              </w:rPr>
            </w:pPr>
            <w:r w:rsidRPr="00750A91">
              <w:rPr>
                <w:sz w:val="22"/>
                <w:lang w:val="en-US"/>
              </w:rPr>
              <w:t>Constraint Name</w:t>
            </w:r>
          </w:p>
        </w:tc>
        <w:tc>
          <w:tcPr>
            <w:tcW w:w="1842" w:type="dxa"/>
          </w:tcPr>
          <w:p w:rsidR="00E84057" w:rsidRPr="00750A91" w:rsidRDefault="00E84057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50A91">
              <w:rPr>
                <w:sz w:val="22"/>
                <w:lang w:val="en-US"/>
              </w:rPr>
              <w:t>Referencing Col</w:t>
            </w:r>
          </w:p>
        </w:tc>
        <w:tc>
          <w:tcPr>
            <w:tcW w:w="1646" w:type="dxa"/>
          </w:tcPr>
          <w:p w:rsidR="00E84057" w:rsidRPr="00750A91" w:rsidRDefault="00E84057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50A91">
              <w:rPr>
                <w:sz w:val="22"/>
                <w:lang w:val="en-US"/>
              </w:rPr>
              <w:t>Ref-ed Table</w:t>
            </w:r>
          </w:p>
        </w:tc>
        <w:tc>
          <w:tcPr>
            <w:tcW w:w="1870" w:type="dxa"/>
          </w:tcPr>
          <w:p w:rsidR="00E84057" w:rsidRPr="00750A91" w:rsidRDefault="00E84057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50A91">
              <w:rPr>
                <w:sz w:val="22"/>
                <w:lang w:val="en-US"/>
              </w:rPr>
              <w:t>Referenced Col</w:t>
            </w:r>
          </w:p>
        </w:tc>
        <w:tc>
          <w:tcPr>
            <w:tcW w:w="1870" w:type="dxa"/>
          </w:tcPr>
          <w:p w:rsidR="00E84057" w:rsidRPr="00750A91" w:rsidRDefault="00E84057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50A91">
              <w:rPr>
                <w:sz w:val="22"/>
                <w:lang w:val="en-US"/>
              </w:rPr>
              <w:t>On Delete</w:t>
            </w:r>
          </w:p>
        </w:tc>
      </w:tr>
      <w:tr w:rsidR="002402FB" w:rsidRPr="00750A91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84057" w:rsidRPr="00750A91" w:rsidRDefault="00827459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Employer_province_id</w:t>
            </w:r>
          </w:p>
        </w:tc>
        <w:tc>
          <w:tcPr>
            <w:tcW w:w="1842" w:type="dxa"/>
          </w:tcPr>
          <w:p w:rsidR="00E84057" w:rsidRPr="00750A91" w:rsidRDefault="00827459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Province_id</w:t>
            </w:r>
          </w:p>
        </w:tc>
        <w:tc>
          <w:tcPr>
            <w:tcW w:w="1646" w:type="dxa"/>
          </w:tcPr>
          <w:p w:rsidR="00E84057" w:rsidRPr="00750A91" w:rsidRDefault="00827459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Province</w:t>
            </w:r>
          </w:p>
        </w:tc>
        <w:tc>
          <w:tcPr>
            <w:tcW w:w="1870" w:type="dxa"/>
          </w:tcPr>
          <w:p w:rsidR="00E84057" w:rsidRPr="00750A91" w:rsidRDefault="00827459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</w:t>
            </w:r>
          </w:p>
        </w:tc>
        <w:tc>
          <w:tcPr>
            <w:tcW w:w="1870" w:type="dxa"/>
          </w:tcPr>
          <w:p w:rsidR="00E84057" w:rsidRPr="00750A91" w:rsidRDefault="00827459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cascade</w:t>
            </w:r>
          </w:p>
        </w:tc>
      </w:tr>
      <w:tr w:rsidR="002402FB" w:rsidRPr="00750A91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65A70" w:rsidRDefault="00165A70" w:rsidP="00165A70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Employer_user_id</w:t>
            </w:r>
          </w:p>
        </w:tc>
        <w:tc>
          <w:tcPr>
            <w:tcW w:w="1842" w:type="dxa"/>
          </w:tcPr>
          <w:p w:rsidR="00165A70" w:rsidRDefault="00165A70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User_id</w:t>
            </w:r>
          </w:p>
        </w:tc>
        <w:tc>
          <w:tcPr>
            <w:tcW w:w="1646" w:type="dxa"/>
          </w:tcPr>
          <w:p w:rsidR="00165A70" w:rsidRDefault="00165A70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User</w:t>
            </w:r>
          </w:p>
        </w:tc>
        <w:tc>
          <w:tcPr>
            <w:tcW w:w="1870" w:type="dxa"/>
          </w:tcPr>
          <w:p w:rsidR="00165A70" w:rsidRDefault="00165A70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</w:t>
            </w:r>
          </w:p>
        </w:tc>
        <w:tc>
          <w:tcPr>
            <w:tcW w:w="1870" w:type="dxa"/>
          </w:tcPr>
          <w:p w:rsidR="00165A70" w:rsidRDefault="00165A70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2402FB" w:rsidRPr="00750A91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0766F" w:rsidRDefault="0040766F" w:rsidP="0040766F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Employer_c</w:t>
            </w:r>
            <w:r w:rsidRPr="00C639BB">
              <w:rPr>
                <w:b w:val="0"/>
                <w:sz w:val="22"/>
                <w:lang w:val="en-US"/>
              </w:rPr>
              <w:t>ompany_size</w:t>
            </w:r>
          </w:p>
        </w:tc>
        <w:tc>
          <w:tcPr>
            <w:tcW w:w="1842" w:type="dxa"/>
          </w:tcPr>
          <w:p w:rsidR="0040766F" w:rsidRPr="0040766F" w:rsidRDefault="0040766F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0766F">
              <w:rPr>
                <w:sz w:val="22"/>
                <w:lang w:val="en-US"/>
              </w:rPr>
              <w:t>Company_size</w:t>
            </w:r>
          </w:p>
        </w:tc>
        <w:tc>
          <w:tcPr>
            <w:tcW w:w="1646" w:type="dxa"/>
          </w:tcPr>
          <w:p w:rsidR="0040766F" w:rsidRPr="0040766F" w:rsidRDefault="0040766F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0766F">
              <w:rPr>
                <w:sz w:val="22"/>
                <w:lang w:val="en-US"/>
              </w:rPr>
              <w:t>Company_size</w:t>
            </w:r>
          </w:p>
        </w:tc>
        <w:tc>
          <w:tcPr>
            <w:tcW w:w="1870" w:type="dxa"/>
          </w:tcPr>
          <w:p w:rsidR="0040766F" w:rsidRDefault="0040766F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</w:t>
            </w:r>
          </w:p>
        </w:tc>
        <w:tc>
          <w:tcPr>
            <w:tcW w:w="1870" w:type="dxa"/>
          </w:tcPr>
          <w:p w:rsidR="0040766F" w:rsidRDefault="0040766F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185FCE" w:rsidRPr="00750A91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85FCE" w:rsidRDefault="00185FCE" w:rsidP="0040766F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185FCE" w:rsidRPr="00185FCE" w:rsidRDefault="00185FCE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185FCE" w:rsidRPr="0040766F" w:rsidRDefault="00185FCE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185FCE" w:rsidRDefault="00185FCE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185FCE" w:rsidRDefault="00185FCE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E84057" w:rsidRPr="004E04AC" w:rsidRDefault="00E84057" w:rsidP="00E84057">
      <w:pPr>
        <w:rPr>
          <w:lang w:val="en-US"/>
        </w:rPr>
      </w:pPr>
    </w:p>
    <w:p w:rsidR="00E84057" w:rsidRDefault="00E84057" w:rsidP="00E84057">
      <w:pPr>
        <w:pStyle w:val="ANSVHeading2"/>
      </w:pPr>
      <w:bookmarkStart w:id="30" w:name="_Toc422332416"/>
      <w:r>
        <w:t>Index</w:t>
      </w:r>
      <w:bookmarkEnd w:id="30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84057" w:rsidRPr="00E1437D" w:rsidTr="0022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84057" w:rsidRPr="00E1437D" w:rsidRDefault="00E84057" w:rsidP="0022264B">
            <w:pPr>
              <w:rPr>
                <w:sz w:val="22"/>
                <w:lang w:val="en-US"/>
              </w:rPr>
            </w:pPr>
            <w:r w:rsidRPr="00E1437D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E84057" w:rsidRPr="00E1437D" w:rsidRDefault="00E84057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E1437D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E84057" w:rsidRPr="00E1437D" w:rsidRDefault="00E84057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E1437D">
              <w:rPr>
                <w:sz w:val="22"/>
                <w:lang w:val="en-US"/>
              </w:rPr>
              <w:t>Index Type</w:t>
            </w:r>
          </w:p>
        </w:tc>
      </w:tr>
      <w:tr w:rsidR="00E84057" w:rsidRPr="00E1437D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84057" w:rsidRPr="00E1437D" w:rsidRDefault="00E84057" w:rsidP="0022264B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E84057" w:rsidRPr="00E1437D" w:rsidRDefault="00E8405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E84057" w:rsidRPr="00E1437D" w:rsidRDefault="00E8405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CC020A" w:rsidRDefault="00CC020A" w:rsidP="00CC020A">
      <w:pPr>
        <w:pStyle w:val="ANSVHeading1"/>
        <w:rPr>
          <w:noProof/>
        </w:rPr>
      </w:pPr>
      <w:bookmarkStart w:id="31" w:name="_Toc422332417"/>
      <w:r>
        <w:rPr>
          <w:noProof/>
        </w:rPr>
        <w:t xml:space="preserve">Bảng </w:t>
      </w:r>
      <w:bookmarkEnd w:id="31"/>
      <w:r w:rsidR="00655A5A">
        <w:rPr>
          <w:noProof/>
        </w:rPr>
        <w:t>experince</w:t>
      </w:r>
    </w:p>
    <w:p w:rsidR="00CC020A" w:rsidRDefault="00CC020A" w:rsidP="00CC020A">
      <w:pPr>
        <w:pStyle w:val="ANSVHeading2"/>
      </w:pPr>
      <w:bookmarkStart w:id="32" w:name="_Toc422332418"/>
      <w:r>
        <w:t>Mô tả</w:t>
      </w:r>
      <w:bookmarkEnd w:id="32"/>
    </w:p>
    <w:p w:rsidR="003702B7" w:rsidRPr="003702B7" w:rsidRDefault="003702B7" w:rsidP="003702B7">
      <w:pPr>
        <w:rPr>
          <w:lang w:val="en-US"/>
        </w:rPr>
      </w:pPr>
      <w:r>
        <w:rPr>
          <w:lang w:val="en-US"/>
        </w:rPr>
        <w:t>Bảng kinh nghiệm của ứng viên</w:t>
      </w:r>
      <w:r w:rsidR="002E610B">
        <w:rPr>
          <w:lang w:val="en-US"/>
        </w:rPr>
        <w:t>. Ứng viên sẽ liệt kê danh sách các kinh nghiệm của mình ở bảng này theo STT, kinh nghiệm 1, 2, 3, ….</w:t>
      </w:r>
    </w:p>
    <w:p w:rsidR="00CC020A" w:rsidRDefault="00CC020A" w:rsidP="00CC020A">
      <w:pPr>
        <w:pStyle w:val="ANSVHeading2"/>
      </w:pPr>
      <w:bookmarkStart w:id="33" w:name="_Toc422332419"/>
      <w:r>
        <w:t>Chi tiết</w:t>
      </w:r>
      <w:bookmarkEnd w:id="33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1677"/>
        <w:gridCol w:w="1030"/>
        <w:gridCol w:w="850"/>
        <w:gridCol w:w="893"/>
        <w:gridCol w:w="1061"/>
        <w:gridCol w:w="4065"/>
      </w:tblGrid>
      <w:tr w:rsidR="00DB0656" w:rsidTr="0022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B0656" w:rsidRPr="007633CB" w:rsidRDefault="00DB0656" w:rsidP="0022264B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850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1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91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252" w:type="dxa"/>
          </w:tcPr>
          <w:p w:rsidR="00DB0656" w:rsidRPr="007633CB" w:rsidRDefault="00DB0656" w:rsidP="00210E1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DB0656" w:rsidTr="0022264B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B0656" w:rsidRPr="007633CB" w:rsidRDefault="00DB0656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850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DB0656" w:rsidRPr="007633CB" w:rsidRDefault="00DB0656" w:rsidP="00210E1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0F6954" w:rsidTr="0022264B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F6954" w:rsidRDefault="00030695" w:rsidP="0022264B">
            <w:pPr>
              <w:rPr>
                <w:b w:val="0"/>
                <w:sz w:val="22"/>
                <w:lang w:val="en-US"/>
              </w:rPr>
            </w:pPr>
            <w:r w:rsidRPr="00030695">
              <w:rPr>
                <w:b w:val="0"/>
                <w:sz w:val="22"/>
                <w:lang w:val="en-US"/>
              </w:rPr>
              <w:t>Candidate_id</w:t>
            </w:r>
          </w:p>
        </w:tc>
        <w:tc>
          <w:tcPr>
            <w:tcW w:w="850" w:type="dxa"/>
          </w:tcPr>
          <w:p w:rsidR="000F6954" w:rsidRDefault="003350BD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0F6954" w:rsidRDefault="003350BD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0F6954" w:rsidRPr="007633CB" w:rsidRDefault="000F6954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0F6954" w:rsidRDefault="00762E60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E67EAF" w:rsidRDefault="00780095" w:rsidP="002D5C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Id </w:t>
            </w:r>
            <w:r w:rsidR="002D5CC2">
              <w:rPr>
                <w:sz w:val="22"/>
                <w:lang w:val="en-US"/>
              </w:rPr>
              <w:t>của ứng viên</w:t>
            </w:r>
          </w:p>
        </w:tc>
      </w:tr>
      <w:tr w:rsidR="009F6D61" w:rsidTr="0022264B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F6D61" w:rsidRDefault="005D2460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index</w:t>
            </w:r>
          </w:p>
        </w:tc>
        <w:tc>
          <w:tcPr>
            <w:tcW w:w="850" w:type="dxa"/>
          </w:tcPr>
          <w:p w:rsidR="009F6D61" w:rsidRDefault="00515F5D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9F6D61" w:rsidRDefault="00515F5D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9F6D61" w:rsidRPr="007633CB" w:rsidRDefault="009F6D61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9F6D61" w:rsidRDefault="009D1AB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9F6D61" w:rsidRDefault="00F96186" w:rsidP="00210E1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Số thứ tự của kinh nghiệm cho 1 ứng viên</w:t>
            </w:r>
          </w:p>
        </w:tc>
      </w:tr>
      <w:tr w:rsidR="00A449A6" w:rsidTr="0022264B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449A6" w:rsidRPr="00210E14" w:rsidRDefault="00183A99" w:rsidP="0022264B">
            <w:pPr>
              <w:rPr>
                <w:b w:val="0"/>
                <w:sz w:val="22"/>
                <w:lang w:val="en-US"/>
              </w:rPr>
            </w:pPr>
            <w:r w:rsidRPr="00183A99">
              <w:rPr>
                <w:b w:val="0"/>
                <w:sz w:val="22"/>
                <w:lang w:val="en-US"/>
              </w:rPr>
              <w:t>Office</w:t>
            </w:r>
          </w:p>
        </w:tc>
        <w:tc>
          <w:tcPr>
            <w:tcW w:w="850" w:type="dxa"/>
          </w:tcPr>
          <w:p w:rsidR="00A449A6" w:rsidRDefault="00210E14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1" w:type="dxa"/>
          </w:tcPr>
          <w:p w:rsidR="00A449A6" w:rsidRDefault="00210E14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50</w:t>
            </w:r>
          </w:p>
        </w:tc>
        <w:tc>
          <w:tcPr>
            <w:tcW w:w="893" w:type="dxa"/>
          </w:tcPr>
          <w:p w:rsidR="00A449A6" w:rsidRPr="007633CB" w:rsidRDefault="00A449A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A449A6" w:rsidRDefault="006B7C9B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C557AE" w:rsidRPr="00FE41AC" w:rsidRDefault="00563F91" w:rsidP="00FE4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sz w:val="22"/>
                <w:lang w:val="en-US"/>
              </w:rPr>
              <w:t>Chức danh</w:t>
            </w:r>
          </w:p>
        </w:tc>
      </w:tr>
      <w:tr w:rsidR="00372A63" w:rsidTr="0022264B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72A63" w:rsidRDefault="00F9311C" w:rsidP="0022264B">
            <w:pPr>
              <w:rPr>
                <w:b w:val="0"/>
                <w:sz w:val="22"/>
                <w:lang w:val="en-US"/>
              </w:rPr>
            </w:pPr>
            <w:r w:rsidRPr="00F9311C">
              <w:rPr>
                <w:b w:val="0"/>
                <w:sz w:val="22"/>
                <w:lang w:val="en-US"/>
              </w:rPr>
              <w:t>Company</w:t>
            </w:r>
            <w:r w:rsidR="002A4D58">
              <w:rPr>
                <w:b w:val="0"/>
                <w:sz w:val="22"/>
                <w:lang w:val="en-US"/>
              </w:rPr>
              <w:t>_name</w:t>
            </w:r>
          </w:p>
        </w:tc>
        <w:tc>
          <w:tcPr>
            <w:tcW w:w="850" w:type="dxa"/>
          </w:tcPr>
          <w:p w:rsidR="00372A63" w:rsidRDefault="008C0211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1" w:type="dxa"/>
          </w:tcPr>
          <w:p w:rsidR="00372A63" w:rsidRDefault="008C0211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200</w:t>
            </w:r>
          </w:p>
        </w:tc>
        <w:tc>
          <w:tcPr>
            <w:tcW w:w="893" w:type="dxa"/>
          </w:tcPr>
          <w:p w:rsidR="00372A63" w:rsidRPr="007633CB" w:rsidRDefault="00372A63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372A63" w:rsidRDefault="006B7C9B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372A63" w:rsidRDefault="00341FF2" w:rsidP="00341F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Tên c</w:t>
            </w:r>
            <w:r w:rsidR="008C0211">
              <w:rPr>
                <w:sz w:val="22"/>
                <w:lang w:val="en-US"/>
              </w:rPr>
              <w:t xml:space="preserve">ông ty </w:t>
            </w:r>
          </w:p>
        </w:tc>
      </w:tr>
      <w:tr w:rsidR="00991478" w:rsidTr="0022264B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91478" w:rsidRPr="00991478" w:rsidRDefault="00991478" w:rsidP="0022264B">
            <w:pPr>
              <w:rPr>
                <w:b w:val="0"/>
                <w:sz w:val="22"/>
                <w:lang w:val="en-US"/>
              </w:rPr>
            </w:pPr>
            <w:r w:rsidRPr="00991478">
              <w:rPr>
                <w:b w:val="0"/>
                <w:sz w:val="22"/>
                <w:lang w:val="en-US"/>
              </w:rPr>
              <w:t>salary</w:t>
            </w:r>
          </w:p>
        </w:tc>
        <w:tc>
          <w:tcPr>
            <w:tcW w:w="850" w:type="dxa"/>
          </w:tcPr>
          <w:p w:rsidR="00991478" w:rsidRDefault="00175AFA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1" w:type="dxa"/>
          </w:tcPr>
          <w:p w:rsidR="00991478" w:rsidRDefault="00176C69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50</w:t>
            </w:r>
          </w:p>
        </w:tc>
        <w:tc>
          <w:tcPr>
            <w:tcW w:w="893" w:type="dxa"/>
          </w:tcPr>
          <w:p w:rsidR="00991478" w:rsidRPr="007633CB" w:rsidRDefault="00991478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991478" w:rsidRDefault="00991478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991478" w:rsidRDefault="00991478" w:rsidP="00341FF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Mức lương</w:t>
            </w:r>
          </w:p>
        </w:tc>
      </w:tr>
      <w:tr w:rsidR="00BF09CA" w:rsidTr="0022264B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F09CA" w:rsidRDefault="00113598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lastRenderedPageBreak/>
              <w:t>Day_in</w:t>
            </w:r>
          </w:p>
        </w:tc>
        <w:tc>
          <w:tcPr>
            <w:tcW w:w="850" w:type="dxa"/>
          </w:tcPr>
          <w:p w:rsidR="00BF09CA" w:rsidRDefault="00113598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51" w:type="dxa"/>
          </w:tcPr>
          <w:p w:rsidR="00BF09CA" w:rsidRDefault="00BF09CA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BF09CA" w:rsidRDefault="00BF09CA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BF09CA" w:rsidRDefault="00BF09CA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BF09CA" w:rsidRDefault="00952499" w:rsidP="00210E1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Ngày vào</w:t>
            </w:r>
          </w:p>
        </w:tc>
      </w:tr>
      <w:tr w:rsidR="00677457" w:rsidTr="0022264B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77457" w:rsidRDefault="00E02694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Day_out</w:t>
            </w:r>
          </w:p>
        </w:tc>
        <w:tc>
          <w:tcPr>
            <w:tcW w:w="850" w:type="dxa"/>
          </w:tcPr>
          <w:p w:rsidR="00677457" w:rsidRDefault="00C55123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51" w:type="dxa"/>
          </w:tcPr>
          <w:p w:rsidR="00677457" w:rsidRDefault="0067745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677457" w:rsidRDefault="0067745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677457" w:rsidRDefault="0067745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677457" w:rsidRDefault="00C55123" w:rsidP="00210E1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Ngày ra</w:t>
            </w:r>
          </w:p>
        </w:tc>
      </w:tr>
      <w:tr w:rsidR="009B10F3" w:rsidTr="0022264B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B10F3" w:rsidRDefault="009B10F3" w:rsidP="0022264B">
            <w:pPr>
              <w:rPr>
                <w:b w:val="0"/>
                <w:sz w:val="22"/>
                <w:lang w:val="en-US"/>
              </w:rPr>
            </w:pPr>
            <w:r w:rsidRPr="009B10F3">
              <w:rPr>
                <w:b w:val="0"/>
                <w:sz w:val="22"/>
                <w:lang w:val="en-US"/>
              </w:rPr>
              <w:t>Description</w:t>
            </w:r>
          </w:p>
        </w:tc>
        <w:tc>
          <w:tcPr>
            <w:tcW w:w="850" w:type="dxa"/>
          </w:tcPr>
          <w:p w:rsidR="009B10F3" w:rsidRDefault="009B10F3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Text</w:t>
            </w:r>
          </w:p>
        </w:tc>
        <w:tc>
          <w:tcPr>
            <w:tcW w:w="851" w:type="dxa"/>
          </w:tcPr>
          <w:p w:rsidR="009B10F3" w:rsidRDefault="009B10F3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9B10F3" w:rsidRDefault="009B10F3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9B10F3" w:rsidRDefault="009B10F3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9B10F3" w:rsidRDefault="009B10F3" w:rsidP="00210E1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Mô tả công việc</w:t>
            </w:r>
          </w:p>
        </w:tc>
      </w:tr>
      <w:tr w:rsidR="00D400FA" w:rsidTr="0022264B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400FA" w:rsidRDefault="00D400FA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created_at</w:t>
            </w:r>
          </w:p>
        </w:tc>
        <w:tc>
          <w:tcPr>
            <w:tcW w:w="850" w:type="dxa"/>
          </w:tcPr>
          <w:p w:rsidR="00D400FA" w:rsidRDefault="00D400FA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51" w:type="dxa"/>
          </w:tcPr>
          <w:p w:rsidR="00D400FA" w:rsidRDefault="00D400FA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D400FA" w:rsidRDefault="00D400FA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D400FA" w:rsidRDefault="00D400FA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D400FA" w:rsidRDefault="00D400FA" w:rsidP="00210E1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Ngày tạo</w:t>
            </w:r>
          </w:p>
        </w:tc>
      </w:tr>
      <w:tr w:rsidR="00D400FA" w:rsidTr="0022264B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400FA" w:rsidRDefault="00F4177E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Updated_at</w:t>
            </w:r>
          </w:p>
        </w:tc>
        <w:tc>
          <w:tcPr>
            <w:tcW w:w="850" w:type="dxa"/>
          </w:tcPr>
          <w:p w:rsidR="00D400FA" w:rsidRDefault="001A581F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51" w:type="dxa"/>
          </w:tcPr>
          <w:p w:rsidR="00D400FA" w:rsidRDefault="00D400FA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D400FA" w:rsidRDefault="00D400FA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D400FA" w:rsidRDefault="00D400FA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D400FA" w:rsidRDefault="00857CBA" w:rsidP="00210E1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Người tạo</w:t>
            </w:r>
          </w:p>
        </w:tc>
      </w:tr>
    </w:tbl>
    <w:p w:rsidR="00DB0656" w:rsidRPr="00DB0656" w:rsidRDefault="00DB0656" w:rsidP="00DB0656">
      <w:pPr>
        <w:rPr>
          <w:lang w:val="en-US"/>
        </w:rPr>
      </w:pPr>
    </w:p>
    <w:p w:rsidR="0019750C" w:rsidRDefault="0019750C" w:rsidP="0019750C">
      <w:pPr>
        <w:pStyle w:val="ANSVHeading2"/>
      </w:pPr>
      <w:bookmarkStart w:id="34" w:name="_Toc422332420"/>
      <w:r>
        <w:t>Foreign keys</w:t>
      </w:r>
      <w:bookmarkEnd w:id="34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2468"/>
        <w:gridCol w:w="1821"/>
        <w:gridCol w:w="1621"/>
        <w:gridCol w:w="1841"/>
        <w:gridCol w:w="1825"/>
      </w:tblGrid>
      <w:tr w:rsidR="0019750C" w:rsidRPr="004544D9" w:rsidTr="0022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9750C" w:rsidRPr="004544D9" w:rsidRDefault="0019750C" w:rsidP="0022264B">
            <w:pPr>
              <w:rPr>
                <w:sz w:val="22"/>
                <w:lang w:val="en-US"/>
              </w:rPr>
            </w:pPr>
            <w:r w:rsidRPr="004544D9">
              <w:rPr>
                <w:sz w:val="22"/>
                <w:lang w:val="en-US"/>
              </w:rPr>
              <w:t>Constraint Name</w:t>
            </w:r>
          </w:p>
        </w:tc>
        <w:tc>
          <w:tcPr>
            <w:tcW w:w="1842" w:type="dxa"/>
          </w:tcPr>
          <w:p w:rsidR="0019750C" w:rsidRPr="004544D9" w:rsidRDefault="0019750C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544D9">
              <w:rPr>
                <w:sz w:val="22"/>
                <w:lang w:val="en-US"/>
              </w:rPr>
              <w:t>Referencing Col</w:t>
            </w:r>
          </w:p>
        </w:tc>
        <w:tc>
          <w:tcPr>
            <w:tcW w:w="1646" w:type="dxa"/>
          </w:tcPr>
          <w:p w:rsidR="0019750C" w:rsidRPr="004544D9" w:rsidRDefault="0019750C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544D9">
              <w:rPr>
                <w:sz w:val="22"/>
                <w:lang w:val="en-US"/>
              </w:rPr>
              <w:t>Ref-ed Table</w:t>
            </w:r>
          </w:p>
        </w:tc>
        <w:tc>
          <w:tcPr>
            <w:tcW w:w="1870" w:type="dxa"/>
          </w:tcPr>
          <w:p w:rsidR="0019750C" w:rsidRPr="004544D9" w:rsidRDefault="0019750C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544D9">
              <w:rPr>
                <w:sz w:val="22"/>
                <w:lang w:val="en-US"/>
              </w:rPr>
              <w:t>Referenced Col</w:t>
            </w:r>
          </w:p>
        </w:tc>
        <w:tc>
          <w:tcPr>
            <w:tcW w:w="1870" w:type="dxa"/>
          </w:tcPr>
          <w:p w:rsidR="0019750C" w:rsidRPr="004544D9" w:rsidRDefault="0019750C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544D9">
              <w:rPr>
                <w:sz w:val="22"/>
                <w:lang w:val="en-US"/>
              </w:rPr>
              <w:t>On Delete</w:t>
            </w:r>
          </w:p>
        </w:tc>
      </w:tr>
      <w:tr w:rsidR="0019750C" w:rsidRPr="004544D9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9750C" w:rsidRPr="004544D9" w:rsidRDefault="005A2EC9" w:rsidP="005A2EC9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Experience_c</w:t>
            </w:r>
            <w:r w:rsidR="00872116" w:rsidRPr="00030695">
              <w:rPr>
                <w:b w:val="0"/>
                <w:sz w:val="22"/>
                <w:lang w:val="en-US"/>
              </w:rPr>
              <w:t>andidate_id</w:t>
            </w:r>
          </w:p>
        </w:tc>
        <w:tc>
          <w:tcPr>
            <w:tcW w:w="1842" w:type="dxa"/>
          </w:tcPr>
          <w:p w:rsidR="0019750C" w:rsidRPr="004544D9" w:rsidRDefault="005A2EC9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Candidate_id</w:t>
            </w:r>
          </w:p>
        </w:tc>
        <w:tc>
          <w:tcPr>
            <w:tcW w:w="1646" w:type="dxa"/>
          </w:tcPr>
          <w:p w:rsidR="0019750C" w:rsidRPr="004544D9" w:rsidRDefault="005A2EC9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</w:t>
            </w:r>
          </w:p>
        </w:tc>
        <w:tc>
          <w:tcPr>
            <w:tcW w:w="1870" w:type="dxa"/>
          </w:tcPr>
          <w:p w:rsidR="0019750C" w:rsidRPr="004544D9" w:rsidRDefault="005A2EC9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</w:t>
            </w:r>
          </w:p>
        </w:tc>
        <w:tc>
          <w:tcPr>
            <w:tcW w:w="1870" w:type="dxa"/>
          </w:tcPr>
          <w:p w:rsidR="0019750C" w:rsidRPr="004544D9" w:rsidRDefault="005A2EC9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cascade</w:t>
            </w:r>
          </w:p>
        </w:tc>
      </w:tr>
      <w:tr w:rsidR="00A444DF" w:rsidRPr="004544D9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444DF" w:rsidRPr="00030695" w:rsidRDefault="00A444DF" w:rsidP="00D938E0">
            <w:pPr>
              <w:rPr>
                <w:sz w:val="22"/>
                <w:lang w:val="en-US"/>
              </w:rPr>
            </w:pPr>
          </w:p>
        </w:tc>
        <w:tc>
          <w:tcPr>
            <w:tcW w:w="1842" w:type="dxa"/>
          </w:tcPr>
          <w:p w:rsidR="00A444DF" w:rsidRPr="004544D9" w:rsidRDefault="00A444DF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A444DF" w:rsidRPr="004544D9" w:rsidRDefault="00A444DF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A444DF" w:rsidRPr="004544D9" w:rsidRDefault="00A444DF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A444DF" w:rsidRPr="004544D9" w:rsidRDefault="00A444DF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19750C" w:rsidRPr="004E04AC" w:rsidRDefault="0019750C" w:rsidP="0019750C">
      <w:pPr>
        <w:rPr>
          <w:lang w:val="en-US"/>
        </w:rPr>
      </w:pPr>
    </w:p>
    <w:p w:rsidR="0019750C" w:rsidRDefault="0019750C" w:rsidP="0019750C">
      <w:pPr>
        <w:pStyle w:val="ANSVHeading2"/>
      </w:pPr>
      <w:bookmarkStart w:id="35" w:name="_Toc422332421"/>
      <w:r>
        <w:t>Index</w:t>
      </w:r>
      <w:bookmarkEnd w:id="35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750C" w:rsidRPr="0083784A" w:rsidTr="0022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9750C" w:rsidRPr="0083784A" w:rsidRDefault="0019750C" w:rsidP="0022264B">
            <w:pPr>
              <w:rPr>
                <w:sz w:val="22"/>
                <w:lang w:val="en-US"/>
              </w:rPr>
            </w:pPr>
            <w:r w:rsidRPr="0083784A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19750C" w:rsidRPr="0083784A" w:rsidRDefault="0019750C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83784A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19750C" w:rsidRPr="0083784A" w:rsidRDefault="0019750C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83784A">
              <w:rPr>
                <w:sz w:val="22"/>
                <w:lang w:val="en-US"/>
              </w:rPr>
              <w:t>Index Type</w:t>
            </w:r>
          </w:p>
        </w:tc>
      </w:tr>
      <w:tr w:rsidR="0019750C" w:rsidRPr="0083784A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9750C" w:rsidRPr="0083784A" w:rsidRDefault="0019750C" w:rsidP="0022264B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19750C" w:rsidRPr="0083784A" w:rsidRDefault="0019750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19750C" w:rsidRPr="0083784A" w:rsidRDefault="0019750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61271C" w:rsidRDefault="0061271C" w:rsidP="0061271C">
      <w:pPr>
        <w:pStyle w:val="ANSVHeading1"/>
        <w:rPr>
          <w:noProof/>
        </w:rPr>
      </w:pPr>
      <w:bookmarkStart w:id="36" w:name="_Toc422332422"/>
      <w:r>
        <w:rPr>
          <w:noProof/>
        </w:rPr>
        <w:t xml:space="preserve">Bảng </w:t>
      </w:r>
      <w:bookmarkEnd w:id="36"/>
      <w:r w:rsidR="002D37D4">
        <w:rPr>
          <w:noProof/>
        </w:rPr>
        <w:t>news</w:t>
      </w:r>
    </w:p>
    <w:p w:rsidR="0061271C" w:rsidRDefault="003E3E8F" w:rsidP="0061271C">
      <w:pPr>
        <w:pStyle w:val="ANSVHeading2"/>
      </w:pPr>
      <w:bookmarkStart w:id="37" w:name="_Toc422332423"/>
      <w:r>
        <w:t xml:space="preserve"> </w:t>
      </w:r>
      <w:r w:rsidR="0061271C">
        <w:t>Mô tả</w:t>
      </w:r>
      <w:bookmarkEnd w:id="37"/>
    </w:p>
    <w:p w:rsidR="00114DA1" w:rsidRPr="00114DA1" w:rsidRDefault="00114DA1" w:rsidP="00114DA1">
      <w:pPr>
        <w:rPr>
          <w:lang w:val="en-US"/>
        </w:rPr>
      </w:pPr>
      <w:r>
        <w:rPr>
          <w:lang w:val="en-US"/>
        </w:rPr>
        <w:t xml:space="preserve">Bảng </w:t>
      </w:r>
      <w:r w:rsidR="00C132D5">
        <w:rPr>
          <w:lang w:val="en-US"/>
        </w:rPr>
        <w:t>tin tức</w:t>
      </w:r>
    </w:p>
    <w:p w:rsidR="0061271C" w:rsidRDefault="003E3E8F" w:rsidP="0061271C">
      <w:pPr>
        <w:pStyle w:val="ANSVHeading2"/>
      </w:pPr>
      <w:bookmarkStart w:id="38" w:name="_Toc422332424"/>
      <w:r>
        <w:t xml:space="preserve"> </w:t>
      </w:r>
      <w:r w:rsidR="0061271C">
        <w:t>Chi tiết</w:t>
      </w:r>
      <w:bookmarkEnd w:id="38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1413"/>
        <w:gridCol w:w="1030"/>
        <w:gridCol w:w="851"/>
        <w:gridCol w:w="893"/>
        <w:gridCol w:w="1091"/>
        <w:gridCol w:w="4252"/>
      </w:tblGrid>
      <w:tr w:rsidR="00DB0656" w:rsidTr="00EC14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B0656" w:rsidRPr="007633CB" w:rsidRDefault="00DB0656" w:rsidP="0022264B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1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91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252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DB0656" w:rsidTr="00EC1478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B0656" w:rsidRPr="007633CB" w:rsidRDefault="00DB0656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D90E52" w:rsidTr="00EC1478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90E52" w:rsidRDefault="00762050" w:rsidP="0022264B">
            <w:pPr>
              <w:rPr>
                <w:b w:val="0"/>
                <w:sz w:val="22"/>
                <w:lang w:val="en-US"/>
              </w:rPr>
            </w:pPr>
            <w:r w:rsidRPr="00762050">
              <w:rPr>
                <w:b w:val="0"/>
                <w:sz w:val="22"/>
                <w:lang w:val="en-US"/>
              </w:rPr>
              <w:t>Title</w:t>
            </w:r>
          </w:p>
        </w:tc>
        <w:tc>
          <w:tcPr>
            <w:tcW w:w="1030" w:type="dxa"/>
          </w:tcPr>
          <w:p w:rsidR="00D90E52" w:rsidRDefault="0040665E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1" w:type="dxa"/>
          </w:tcPr>
          <w:p w:rsidR="00D90E52" w:rsidRDefault="0040665E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100</w:t>
            </w:r>
          </w:p>
        </w:tc>
        <w:tc>
          <w:tcPr>
            <w:tcW w:w="893" w:type="dxa"/>
          </w:tcPr>
          <w:p w:rsidR="00D90E52" w:rsidRPr="007633CB" w:rsidRDefault="00D90E52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D90E52" w:rsidRDefault="0040665E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D90E52" w:rsidRDefault="0040665E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Từ khóa</w:t>
            </w:r>
          </w:p>
        </w:tc>
      </w:tr>
      <w:tr w:rsidR="0040665E" w:rsidTr="00EC1478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0665E" w:rsidRDefault="000A41A9" w:rsidP="0022264B">
            <w:pPr>
              <w:rPr>
                <w:b w:val="0"/>
                <w:sz w:val="22"/>
                <w:lang w:val="en-US"/>
              </w:rPr>
            </w:pPr>
            <w:r w:rsidRPr="000A41A9">
              <w:rPr>
                <w:b w:val="0"/>
                <w:sz w:val="22"/>
                <w:lang w:val="en-US"/>
              </w:rPr>
              <w:t>Image</w:t>
            </w:r>
          </w:p>
        </w:tc>
        <w:tc>
          <w:tcPr>
            <w:tcW w:w="1030" w:type="dxa"/>
          </w:tcPr>
          <w:p w:rsidR="0040665E" w:rsidRDefault="00B37E6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1" w:type="dxa"/>
          </w:tcPr>
          <w:p w:rsidR="0040665E" w:rsidRDefault="00B37E6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200</w:t>
            </w:r>
          </w:p>
        </w:tc>
        <w:tc>
          <w:tcPr>
            <w:tcW w:w="893" w:type="dxa"/>
          </w:tcPr>
          <w:p w:rsidR="0040665E" w:rsidRPr="007633CB" w:rsidRDefault="0040665E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40665E" w:rsidRDefault="0040665E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40665E" w:rsidRDefault="00B37E6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Ảnh của bài viết, dạng link</w:t>
            </w:r>
          </w:p>
        </w:tc>
      </w:tr>
      <w:tr w:rsidR="00A84A54" w:rsidTr="00EC1478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84A54" w:rsidRDefault="006572E5" w:rsidP="0022264B">
            <w:pPr>
              <w:rPr>
                <w:b w:val="0"/>
                <w:sz w:val="22"/>
                <w:lang w:val="en-US"/>
              </w:rPr>
            </w:pPr>
            <w:r w:rsidRPr="006572E5">
              <w:rPr>
                <w:b w:val="0"/>
                <w:sz w:val="22"/>
                <w:lang w:val="en-US"/>
              </w:rPr>
              <w:t>Description</w:t>
            </w:r>
          </w:p>
        </w:tc>
        <w:tc>
          <w:tcPr>
            <w:tcW w:w="1030" w:type="dxa"/>
          </w:tcPr>
          <w:p w:rsidR="00A84A54" w:rsidRDefault="002A2A8D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Text</w:t>
            </w:r>
          </w:p>
        </w:tc>
        <w:tc>
          <w:tcPr>
            <w:tcW w:w="851" w:type="dxa"/>
          </w:tcPr>
          <w:p w:rsidR="00A84A54" w:rsidRDefault="00A84A54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A84A54" w:rsidRPr="007633CB" w:rsidRDefault="00A84A54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A84A54" w:rsidRDefault="00A84A54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A84A54" w:rsidRDefault="0099436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Mô tả bài viết</w:t>
            </w:r>
          </w:p>
        </w:tc>
      </w:tr>
      <w:tr w:rsidR="006F0E14" w:rsidTr="00EC1478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F0E14" w:rsidRPr="006F0E14" w:rsidRDefault="006F0E14" w:rsidP="0022264B">
            <w:pPr>
              <w:rPr>
                <w:b w:val="0"/>
                <w:sz w:val="22"/>
                <w:lang w:val="en-US"/>
              </w:rPr>
            </w:pPr>
            <w:r w:rsidRPr="006F0E14">
              <w:rPr>
                <w:b w:val="0"/>
                <w:sz w:val="22"/>
                <w:lang w:val="en-US"/>
              </w:rPr>
              <w:lastRenderedPageBreak/>
              <w:t>Content</w:t>
            </w:r>
          </w:p>
        </w:tc>
        <w:tc>
          <w:tcPr>
            <w:tcW w:w="1030" w:type="dxa"/>
          </w:tcPr>
          <w:p w:rsidR="006F0E14" w:rsidRDefault="006F0E14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Text</w:t>
            </w:r>
          </w:p>
        </w:tc>
        <w:tc>
          <w:tcPr>
            <w:tcW w:w="851" w:type="dxa"/>
          </w:tcPr>
          <w:p w:rsidR="006F0E14" w:rsidRDefault="006F0E14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6F0E14" w:rsidRPr="007633CB" w:rsidRDefault="006F0E14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6F0E14" w:rsidRDefault="006F0E14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6F0E14" w:rsidRDefault="006F0E14" w:rsidP="006F0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Nội dung bài viết</w:t>
            </w:r>
          </w:p>
        </w:tc>
      </w:tr>
      <w:tr w:rsidR="00783222" w:rsidTr="00EC1478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83222" w:rsidRPr="006F0E14" w:rsidRDefault="000F72A0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L</w:t>
            </w:r>
            <w:r w:rsidR="00783222">
              <w:rPr>
                <w:b w:val="0"/>
                <w:sz w:val="22"/>
                <w:lang w:val="en-US"/>
              </w:rPr>
              <w:t>ink</w:t>
            </w:r>
          </w:p>
        </w:tc>
        <w:tc>
          <w:tcPr>
            <w:tcW w:w="1030" w:type="dxa"/>
          </w:tcPr>
          <w:p w:rsidR="00783222" w:rsidRDefault="000F72A0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1" w:type="dxa"/>
          </w:tcPr>
          <w:p w:rsidR="00783222" w:rsidRDefault="000F72A0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100</w:t>
            </w:r>
          </w:p>
        </w:tc>
        <w:tc>
          <w:tcPr>
            <w:tcW w:w="893" w:type="dxa"/>
          </w:tcPr>
          <w:p w:rsidR="00783222" w:rsidRPr="007633CB" w:rsidRDefault="0078322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783222" w:rsidRDefault="0078322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783222" w:rsidRDefault="000F72A0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Link</w:t>
            </w:r>
          </w:p>
        </w:tc>
      </w:tr>
      <w:tr w:rsidR="00AF2513" w:rsidTr="00EC1478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F2513" w:rsidRDefault="00AF2513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password</w:t>
            </w:r>
          </w:p>
        </w:tc>
        <w:tc>
          <w:tcPr>
            <w:tcW w:w="1030" w:type="dxa"/>
          </w:tcPr>
          <w:p w:rsidR="00AF2513" w:rsidRDefault="00AF251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1" w:type="dxa"/>
          </w:tcPr>
          <w:p w:rsidR="00AF2513" w:rsidRDefault="00AF251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AF2513" w:rsidRPr="007633CB" w:rsidRDefault="00AF251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AF2513" w:rsidRDefault="00AF251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AF2513" w:rsidRDefault="00AF251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Mật khẩu</w:t>
            </w:r>
          </w:p>
        </w:tc>
      </w:tr>
      <w:tr w:rsidR="00783222" w:rsidTr="00EC1478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83222" w:rsidRDefault="00783222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Created_at</w:t>
            </w:r>
          </w:p>
        </w:tc>
        <w:tc>
          <w:tcPr>
            <w:tcW w:w="1030" w:type="dxa"/>
          </w:tcPr>
          <w:p w:rsidR="00783222" w:rsidRDefault="00783222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51" w:type="dxa"/>
          </w:tcPr>
          <w:p w:rsidR="00783222" w:rsidRDefault="00783222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783222" w:rsidRPr="007633CB" w:rsidRDefault="00783222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783222" w:rsidRDefault="00783222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783222" w:rsidRDefault="00783222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Ngày tạo</w:t>
            </w:r>
          </w:p>
        </w:tc>
      </w:tr>
      <w:tr w:rsidR="00783222" w:rsidTr="00EC1478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83222" w:rsidRDefault="00783222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updated_at</w:t>
            </w:r>
          </w:p>
        </w:tc>
        <w:tc>
          <w:tcPr>
            <w:tcW w:w="1030" w:type="dxa"/>
          </w:tcPr>
          <w:p w:rsidR="00783222" w:rsidRDefault="00783222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51" w:type="dxa"/>
          </w:tcPr>
          <w:p w:rsidR="00783222" w:rsidRDefault="00783222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783222" w:rsidRPr="007633CB" w:rsidRDefault="00783222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783222" w:rsidRDefault="00783222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783222" w:rsidRDefault="00783222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Ngày cập nhật</w:t>
            </w:r>
          </w:p>
        </w:tc>
      </w:tr>
    </w:tbl>
    <w:p w:rsidR="00DB0656" w:rsidRPr="00DB0656" w:rsidRDefault="00DB0656" w:rsidP="00DB0656">
      <w:pPr>
        <w:rPr>
          <w:lang w:val="en-US"/>
        </w:rPr>
      </w:pPr>
    </w:p>
    <w:p w:rsidR="00282755" w:rsidRDefault="00282755" w:rsidP="00282755">
      <w:pPr>
        <w:pStyle w:val="ANSVHeading2"/>
      </w:pPr>
      <w:bookmarkStart w:id="39" w:name="_Toc422332425"/>
      <w:r>
        <w:t>Foreign keys</w:t>
      </w:r>
      <w:bookmarkEnd w:id="39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646"/>
        <w:gridCol w:w="1870"/>
        <w:gridCol w:w="1870"/>
      </w:tblGrid>
      <w:tr w:rsidR="00282755" w:rsidRPr="001D1A02" w:rsidTr="0022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82755" w:rsidRPr="001D1A02" w:rsidRDefault="00282755" w:rsidP="0022264B">
            <w:pPr>
              <w:rPr>
                <w:sz w:val="22"/>
                <w:lang w:val="en-US"/>
              </w:rPr>
            </w:pPr>
            <w:r w:rsidRPr="001D1A02">
              <w:rPr>
                <w:sz w:val="22"/>
                <w:lang w:val="en-US"/>
              </w:rPr>
              <w:t>Constraint Name</w:t>
            </w:r>
          </w:p>
        </w:tc>
        <w:tc>
          <w:tcPr>
            <w:tcW w:w="1842" w:type="dxa"/>
          </w:tcPr>
          <w:p w:rsidR="00282755" w:rsidRPr="001D1A02" w:rsidRDefault="0028275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1D1A02">
              <w:rPr>
                <w:sz w:val="22"/>
                <w:lang w:val="en-US"/>
              </w:rPr>
              <w:t>Referencing Col</w:t>
            </w:r>
          </w:p>
        </w:tc>
        <w:tc>
          <w:tcPr>
            <w:tcW w:w="1646" w:type="dxa"/>
          </w:tcPr>
          <w:p w:rsidR="00282755" w:rsidRPr="001D1A02" w:rsidRDefault="0028275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1D1A02">
              <w:rPr>
                <w:sz w:val="22"/>
                <w:lang w:val="en-US"/>
              </w:rPr>
              <w:t>Ref-ed Table</w:t>
            </w:r>
          </w:p>
        </w:tc>
        <w:tc>
          <w:tcPr>
            <w:tcW w:w="1870" w:type="dxa"/>
          </w:tcPr>
          <w:p w:rsidR="00282755" w:rsidRPr="001D1A02" w:rsidRDefault="0028275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1D1A02">
              <w:rPr>
                <w:sz w:val="22"/>
                <w:lang w:val="en-US"/>
              </w:rPr>
              <w:t>Referenced Col</w:t>
            </w:r>
          </w:p>
        </w:tc>
        <w:tc>
          <w:tcPr>
            <w:tcW w:w="1870" w:type="dxa"/>
          </w:tcPr>
          <w:p w:rsidR="00282755" w:rsidRPr="001D1A02" w:rsidRDefault="0028275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1D1A02">
              <w:rPr>
                <w:sz w:val="22"/>
                <w:lang w:val="en-US"/>
              </w:rPr>
              <w:t>On Delete</w:t>
            </w:r>
          </w:p>
        </w:tc>
      </w:tr>
      <w:tr w:rsidR="00282755" w:rsidRPr="001D1A02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82755" w:rsidRPr="001D1A02" w:rsidRDefault="00282755" w:rsidP="0022264B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282755" w:rsidRPr="001D1A02" w:rsidRDefault="0028275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282755" w:rsidRPr="001D1A02" w:rsidRDefault="0028275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282755" w:rsidRPr="001D1A02" w:rsidRDefault="0028275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282755" w:rsidRPr="001D1A02" w:rsidRDefault="0028275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99408A" w:rsidRPr="001D1A02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408A" w:rsidRPr="0099408A" w:rsidRDefault="0099408A" w:rsidP="0022264B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99408A" w:rsidRDefault="0099408A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99408A" w:rsidRDefault="0099408A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99408A" w:rsidRDefault="0099408A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99408A" w:rsidRDefault="0099408A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282755" w:rsidRPr="004E04AC" w:rsidRDefault="00282755" w:rsidP="00282755">
      <w:pPr>
        <w:rPr>
          <w:lang w:val="en-US"/>
        </w:rPr>
      </w:pPr>
    </w:p>
    <w:p w:rsidR="00282755" w:rsidRDefault="00783222" w:rsidP="00282755">
      <w:pPr>
        <w:pStyle w:val="ANSVHeading2"/>
      </w:pPr>
      <w:bookmarkStart w:id="40" w:name="_Toc422332426"/>
      <w:r>
        <w:t xml:space="preserve"> </w:t>
      </w:r>
      <w:r w:rsidR="00282755">
        <w:t>Index</w:t>
      </w:r>
      <w:bookmarkEnd w:id="40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82755" w:rsidRPr="002C2A2E" w:rsidTr="0022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82755" w:rsidRPr="002C2A2E" w:rsidRDefault="00282755" w:rsidP="0022264B">
            <w:pPr>
              <w:rPr>
                <w:sz w:val="22"/>
                <w:lang w:val="en-US"/>
              </w:rPr>
            </w:pPr>
            <w:r w:rsidRPr="002C2A2E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282755" w:rsidRPr="002C2A2E" w:rsidRDefault="0028275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2C2A2E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282755" w:rsidRPr="002C2A2E" w:rsidRDefault="0028275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2C2A2E">
              <w:rPr>
                <w:sz w:val="22"/>
                <w:lang w:val="en-US"/>
              </w:rPr>
              <w:t>Index Type</w:t>
            </w:r>
          </w:p>
        </w:tc>
      </w:tr>
      <w:tr w:rsidR="00282755" w:rsidRPr="002C2A2E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82755" w:rsidRPr="002C2A2E" w:rsidRDefault="00282755" w:rsidP="0022264B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282755" w:rsidRPr="002C2A2E" w:rsidRDefault="0028275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282755" w:rsidRPr="002C2A2E" w:rsidRDefault="00282755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CA50FB" w:rsidRPr="002C2A2E" w:rsidTr="009B340C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A50FB" w:rsidRPr="00CA50FB" w:rsidRDefault="00CA50FB" w:rsidP="0022264B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CA50FB" w:rsidRDefault="00CA50FB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CA50FB" w:rsidRPr="002C2A2E" w:rsidRDefault="00CA50FB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61271C" w:rsidRDefault="0061271C" w:rsidP="0061271C">
      <w:pPr>
        <w:pStyle w:val="ANSVHeading1"/>
        <w:rPr>
          <w:noProof/>
        </w:rPr>
      </w:pPr>
      <w:bookmarkStart w:id="41" w:name="_Toc422332427"/>
      <w:r>
        <w:rPr>
          <w:noProof/>
        </w:rPr>
        <w:t xml:space="preserve">Bảng </w:t>
      </w:r>
      <w:bookmarkEnd w:id="41"/>
      <w:r w:rsidR="00F44F5C">
        <w:rPr>
          <w:noProof/>
        </w:rPr>
        <w:t>province</w:t>
      </w:r>
    </w:p>
    <w:p w:rsidR="0061271C" w:rsidRDefault="00900A5D" w:rsidP="0061271C">
      <w:pPr>
        <w:pStyle w:val="ANSVHeading2"/>
      </w:pPr>
      <w:bookmarkStart w:id="42" w:name="_Toc422332428"/>
      <w:r>
        <w:t xml:space="preserve"> </w:t>
      </w:r>
      <w:r w:rsidR="0061271C">
        <w:t>Mô tả</w:t>
      </w:r>
      <w:bookmarkEnd w:id="42"/>
    </w:p>
    <w:p w:rsidR="001C3941" w:rsidRPr="001C3941" w:rsidRDefault="000540AC" w:rsidP="001C3941">
      <w:pPr>
        <w:rPr>
          <w:lang w:val="en-US"/>
        </w:rPr>
      </w:pPr>
      <w:r>
        <w:rPr>
          <w:lang w:val="en-US"/>
        </w:rPr>
        <w:t xml:space="preserve">Bảng </w:t>
      </w:r>
      <w:r w:rsidR="00816CF5">
        <w:rPr>
          <w:lang w:val="en-US"/>
        </w:rPr>
        <w:t xml:space="preserve">chứa </w:t>
      </w:r>
      <w:r w:rsidR="00F44F5C">
        <w:rPr>
          <w:lang w:val="en-US"/>
        </w:rPr>
        <w:t>thông tin các tỉnh thành</w:t>
      </w:r>
    </w:p>
    <w:p w:rsidR="0061271C" w:rsidRDefault="00900A5D" w:rsidP="0061271C">
      <w:pPr>
        <w:pStyle w:val="ANSVHeading2"/>
      </w:pPr>
      <w:bookmarkStart w:id="43" w:name="_Toc422332429"/>
      <w:r>
        <w:t xml:space="preserve"> </w:t>
      </w:r>
      <w:r w:rsidR="0061271C">
        <w:t>Chi tiết</w:t>
      </w:r>
      <w:bookmarkEnd w:id="43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1413"/>
        <w:gridCol w:w="1030"/>
        <w:gridCol w:w="851"/>
        <w:gridCol w:w="893"/>
        <w:gridCol w:w="1091"/>
        <w:gridCol w:w="4252"/>
      </w:tblGrid>
      <w:tr w:rsidR="00DB0656" w:rsidTr="00541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B0656" w:rsidRPr="007633CB" w:rsidRDefault="00DB0656" w:rsidP="0022264B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1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91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252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DB0656" w:rsidTr="00541F0E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B0656" w:rsidRPr="007633CB" w:rsidRDefault="00DB0656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594E6A" w:rsidTr="00541F0E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94E6A" w:rsidRDefault="004E53B7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Name</w:t>
            </w:r>
          </w:p>
        </w:tc>
        <w:tc>
          <w:tcPr>
            <w:tcW w:w="1030" w:type="dxa"/>
          </w:tcPr>
          <w:p w:rsidR="00594E6A" w:rsidRDefault="004E53B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1" w:type="dxa"/>
          </w:tcPr>
          <w:p w:rsidR="00594E6A" w:rsidRDefault="004E53B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200</w:t>
            </w:r>
          </w:p>
        </w:tc>
        <w:tc>
          <w:tcPr>
            <w:tcW w:w="893" w:type="dxa"/>
          </w:tcPr>
          <w:p w:rsidR="00594E6A" w:rsidRPr="007633CB" w:rsidRDefault="00594E6A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594E6A" w:rsidRDefault="004E53B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E351AA" w:rsidRDefault="004E53B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Tên của tỉnh thành đó</w:t>
            </w:r>
          </w:p>
        </w:tc>
      </w:tr>
    </w:tbl>
    <w:p w:rsidR="00DB0656" w:rsidRPr="00DB0656" w:rsidRDefault="00DB0656" w:rsidP="00DB0656">
      <w:pPr>
        <w:rPr>
          <w:lang w:val="en-US"/>
        </w:rPr>
      </w:pPr>
    </w:p>
    <w:p w:rsidR="00641AB7" w:rsidRDefault="00656368" w:rsidP="00641AB7">
      <w:pPr>
        <w:pStyle w:val="ANSVHeading2"/>
      </w:pPr>
      <w:bookmarkStart w:id="44" w:name="_Toc422332430"/>
      <w:r>
        <w:lastRenderedPageBreak/>
        <w:t xml:space="preserve"> </w:t>
      </w:r>
      <w:r w:rsidR="00641AB7">
        <w:t>Foreign keys</w:t>
      </w:r>
      <w:bookmarkEnd w:id="44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646"/>
        <w:gridCol w:w="1870"/>
        <w:gridCol w:w="1870"/>
      </w:tblGrid>
      <w:tr w:rsidR="00641AB7" w:rsidRPr="00F33891" w:rsidTr="0022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41AB7" w:rsidRPr="00F33891" w:rsidRDefault="00641AB7" w:rsidP="0022264B">
            <w:pPr>
              <w:rPr>
                <w:sz w:val="22"/>
                <w:lang w:val="en-US"/>
              </w:rPr>
            </w:pPr>
            <w:r w:rsidRPr="00F33891">
              <w:rPr>
                <w:sz w:val="22"/>
                <w:lang w:val="en-US"/>
              </w:rPr>
              <w:t>Constraint Name</w:t>
            </w:r>
          </w:p>
        </w:tc>
        <w:tc>
          <w:tcPr>
            <w:tcW w:w="1842" w:type="dxa"/>
          </w:tcPr>
          <w:p w:rsidR="00641AB7" w:rsidRPr="00F33891" w:rsidRDefault="00641AB7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33891">
              <w:rPr>
                <w:sz w:val="22"/>
                <w:lang w:val="en-US"/>
              </w:rPr>
              <w:t>Referencing Col</w:t>
            </w:r>
          </w:p>
        </w:tc>
        <w:tc>
          <w:tcPr>
            <w:tcW w:w="1646" w:type="dxa"/>
          </w:tcPr>
          <w:p w:rsidR="00641AB7" w:rsidRPr="00F33891" w:rsidRDefault="00641AB7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33891">
              <w:rPr>
                <w:sz w:val="22"/>
                <w:lang w:val="en-US"/>
              </w:rPr>
              <w:t>Ref-ed Table</w:t>
            </w:r>
          </w:p>
        </w:tc>
        <w:tc>
          <w:tcPr>
            <w:tcW w:w="1870" w:type="dxa"/>
          </w:tcPr>
          <w:p w:rsidR="00641AB7" w:rsidRPr="00F33891" w:rsidRDefault="00641AB7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33891">
              <w:rPr>
                <w:sz w:val="22"/>
                <w:lang w:val="en-US"/>
              </w:rPr>
              <w:t>Referenced Col</w:t>
            </w:r>
          </w:p>
        </w:tc>
        <w:tc>
          <w:tcPr>
            <w:tcW w:w="1870" w:type="dxa"/>
          </w:tcPr>
          <w:p w:rsidR="00641AB7" w:rsidRPr="00F33891" w:rsidRDefault="00641AB7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33891">
              <w:rPr>
                <w:sz w:val="22"/>
                <w:lang w:val="en-US"/>
              </w:rPr>
              <w:t>On Delete</w:t>
            </w:r>
          </w:p>
        </w:tc>
      </w:tr>
      <w:tr w:rsidR="00641AB7" w:rsidRPr="00F33891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41AB7" w:rsidRPr="00F33891" w:rsidRDefault="00641AB7" w:rsidP="0022264B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641AB7" w:rsidRPr="00F33891" w:rsidRDefault="00641AB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641AB7" w:rsidRPr="00F33891" w:rsidRDefault="00641AB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641AB7" w:rsidRPr="00F33891" w:rsidRDefault="00641AB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641AB7" w:rsidRPr="00F33891" w:rsidRDefault="00641AB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641AB7" w:rsidRPr="004E04AC" w:rsidRDefault="00641AB7" w:rsidP="00641AB7">
      <w:pPr>
        <w:rPr>
          <w:lang w:val="en-US"/>
        </w:rPr>
      </w:pPr>
    </w:p>
    <w:p w:rsidR="00641AB7" w:rsidRDefault="005F6AA8" w:rsidP="00641AB7">
      <w:pPr>
        <w:pStyle w:val="ANSVHeading2"/>
      </w:pPr>
      <w:bookmarkStart w:id="45" w:name="_Toc422332431"/>
      <w:r>
        <w:t xml:space="preserve"> </w:t>
      </w:r>
      <w:r w:rsidR="00641AB7">
        <w:t>Index</w:t>
      </w:r>
      <w:bookmarkEnd w:id="45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41AB7" w:rsidRPr="00412597" w:rsidTr="0022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41AB7" w:rsidRPr="00412597" w:rsidRDefault="00641AB7" w:rsidP="0022264B">
            <w:pPr>
              <w:rPr>
                <w:sz w:val="22"/>
                <w:lang w:val="en-US"/>
              </w:rPr>
            </w:pPr>
            <w:r w:rsidRPr="00412597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641AB7" w:rsidRPr="00412597" w:rsidRDefault="00641AB7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12597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641AB7" w:rsidRPr="00412597" w:rsidRDefault="00641AB7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412597">
              <w:rPr>
                <w:sz w:val="22"/>
                <w:lang w:val="en-US"/>
              </w:rPr>
              <w:t>Index Type</w:t>
            </w:r>
          </w:p>
        </w:tc>
      </w:tr>
      <w:tr w:rsidR="00641AB7" w:rsidRPr="00412597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41AB7" w:rsidRPr="00412597" w:rsidRDefault="00641AB7" w:rsidP="0022264B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641AB7" w:rsidRPr="00412597" w:rsidRDefault="00641AB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641AB7" w:rsidRPr="00412597" w:rsidRDefault="00641AB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4123CF" w:rsidRDefault="004123CF" w:rsidP="004123CF">
      <w:pPr>
        <w:pStyle w:val="ANSVHeading1"/>
        <w:rPr>
          <w:noProof/>
        </w:rPr>
      </w:pPr>
      <w:bookmarkStart w:id="46" w:name="_Toc422332432"/>
      <w:r>
        <w:rPr>
          <w:noProof/>
        </w:rPr>
        <w:t xml:space="preserve">Bảng </w:t>
      </w:r>
      <w:bookmarkEnd w:id="46"/>
      <w:r w:rsidR="002E1376">
        <w:rPr>
          <w:noProof/>
        </w:rPr>
        <w:t>transaction</w:t>
      </w:r>
    </w:p>
    <w:p w:rsidR="004123CF" w:rsidRDefault="007F48A2" w:rsidP="004123CF">
      <w:pPr>
        <w:pStyle w:val="ANSVHeading2"/>
      </w:pPr>
      <w:bookmarkStart w:id="47" w:name="_Toc422332433"/>
      <w:r>
        <w:t xml:space="preserve"> </w:t>
      </w:r>
      <w:r w:rsidR="004123CF">
        <w:t>Mô tả</w:t>
      </w:r>
      <w:bookmarkEnd w:id="47"/>
    </w:p>
    <w:p w:rsidR="00811483" w:rsidRPr="00811483" w:rsidRDefault="00811483" w:rsidP="00811483">
      <w:pPr>
        <w:rPr>
          <w:lang w:val="en-US"/>
        </w:rPr>
      </w:pPr>
      <w:r>
        <w:rPr>
          <w:lang w:val="en-US"/>
        </w:rPr>
        <w:t xml:space="preserve">Bảng </w:t>
      </w:r>
      <w:r w:rsidR="00851747">
        <w:rPr>
          <w:lang w:val="en-US"/>
        </w:rPr>
        <w:t>giao dịch để thống kê và lưu lại lịch sử giao dịch</w:t>
      </w:r>
    </w:p>
    <w:p w:rsidR="004123CF" w:rsidRDefault="007F48A2" w:rsidP="004123CF">
      <w:pPr>
        <w:pStyle w:val="ANSVHeading2"/>
      </w:pPr>
      <w:bookmarkStart w:id="48" w:name="_Toc422332434"/>
      <w:r>
        <w:t xml:space="preserve"> </w:t>
      </w:r>
      <w:r w:rsidR="004123CF">
        <w:t>Chi tiết</w:t>
      </w:r>
      <w:bookmarkEnd w:id="48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1517"/>
        <w:gridCol w:w="1030"/>
        <w:gridCol w:w="851"/>
        <w:gridCol w:w="893"/>
        <w:gridCol w:w="1082"/>
        <w:gridCol w:w="4203"/>
      </w:tblGrid>
      <w:tr w:rsidR="00DB0656" w:rsidTr="001D7B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DB0656" w:rsidRPr="007633CB" w:rsidRDefault="00DB0656" w:rsidP="0022264B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1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82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203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DB0656" w:rsidTr="001D7BC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DB0656" w:rsidRPr="007633CB" w:rsidRDefault="00DB0656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82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03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1C1D21" w:rsidTr="001D7BC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1C1D21" w:rsidRDefault="00C10298" w:rsidP="001C1D21">
            <w:pPr>
              <w:rPr>
                <w:b w:val="0"/>
                <w:sz w:val="22"/>
                <w:lang w:val="en-US"/>
              </w:rPr>
            </w:pPr>
            <w:r w:rsidRPr="00C10298">
              <w:rPr>
                <w:b w:val="0"/>
                <w:sz w:val="22"/>
                <w:lang w:val="en-US"/>
              </w:rPr>
              <w:t>Employ</w:t>
            </w:r>
            <w:r w:rsidR="0023443A">
              <w:rPr>
                <w:b w:val="0"/>
                <w:sz w:val="22"/>
                <w:lang w:val="en-US"/>
              </w:rPr>
              <w:t>er</w:t>
            </w:r>
            <w:r w:rsidRPr="00C10298">
              <w:rPr>
                <w:b w:val="0"/>
                <w:sz w:val="22"/>
                <w:lang w:val="en-US"/>
              </w:rPr>
              <w:t>_id</w:t>
            </w:r>
          </w:p>
        </w:tc>
        <w:tc>
          <w:tcPr>
            <w:tcW w:w="1030" w:type="dxa"/>
          </w:tcPr>
          <w:p w:rsidR="001C1D21" w:rsidRDefault="001C1D21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1C1D21" w:rsidRDefault="001C1D21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1C1D21" w:rsidRPr="007633CB" w:rsidRDefault="001C1D21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82" w:type="dxa"/>
          </w:tcPr>
          <w:p w:rsidR="001C1D21" w:rsidRDefault="001C1D21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03" w:type="dxa"/>
          </w:tcPr>
          <w:p w:rsidR="001C1D21" w:rsidRDefault="008D1051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Id của </w:t>
            </w:r>
            <w:r w:rsidR="00B84366">
              <w:rPr>
                <w:sz w:val="22"/>
                <w:lang w:val="en-US"/>
              </w:rPr>
              <w:t>nhà tuyển dụng</w:t>
            </w:r>
          </w:p>
        </w:tc>
      </w:tr>
      <w:tr w:rsidR="00B84366" w:rsidTr="001D7BC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B84366" w:rsidRPr="00BE1745" w:rsidRDefault="00B84366" w:rsidP="001C1D21">
            <w:pPr>
              <w:rPr>
                <w:b w:val="0"/>
                <w:sz w:val="22"/>
                <w:lang w:val="en-US"/>
              </w:rPr>
            </w:pPr>
            <w:r w:rsidRPr="00BE1745">
              <w:rPr>
                <w:b w:val="0"/>
                <w:sz w:val="22"/>
                <w:lang w:val="en-US"/>
              </w:rPr>
              <w:t>Candidate_id</w:t>
            </w:r>
          </w:p>
        </w:tc>
        <w:tc>
          <w:tcPr>
            <w:tcW w:w="1030" w:type="dxa"/>
          </w:tcPr>
          <w:p w:rsidR="00B84366" w:rsidRDefault="00B84366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B84366" w:rsidRDefault="00B84366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B84366" w:rsidRPr="007633CB" w:rsidRDefault="00B84366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82" w:type="dxa"/>
          </w:tcPr>
          <w:p w:rsidR="00B84366" w:rsidRDefault="00B84366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03" w:type="dxa"/>
          </w:tcPr>
          <w:p w:rsidR="00B84366" w:rsidRDefault="00B84366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 của ứng viên</w:t>
            </w:r>
          </w:p>
        </w:tc>
      </w:tr>
      <w:tr w:rsidR="001C1D21" w:rsidTr="001D7BC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1C1D21" w:rsidRDefault="00543FDD" w:rsidP="001C1D21">
            <w:pPr>
              <w:rPr>
                <w:b w:val="0"/>
                <w:sz w:val="22"/>
                <w:lang w:val="en-US"/>
              </w:rPr>
            </w:pPr>
            <w:r w:rsidRPr="00543FDD">
              <w:rPr>
                <w:b w:val="0"/>
                <w:sz w:val="22"/>
                <w:lang w:val="en-US"/>
              </w:rPr>
              <w:t>Payment_type</w:t>
            </w:r>
          </w:p>
        </w:tc>
        <w:tc>
          <w:tcPr>
            <w:tcW w:w="1030" w:type="dxa"/>
          </w:tcPr>
          <w:p w:rsidR="001C1D21" w:rsidRDefault="002D4294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1" w:type="dxa"/>
          </w:tcPr>
          <w:p w:rsidR="001C1D21" w:rsidRDefault="002D4294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</w:p>
        </w:tc>
        <w:tc>
          <w:tcPr>
            <w:tcW w:w="893" w:type="dxa"/>
          </w:tcPr>
          <w:p w:rsidR="001C1D21" w:rsidRPr="007633CB" w:rsidRDefault="001C1D21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82" w:type="dxa"/>
          </w:tcPr>
          <w:p w:rsidR="001C1D21" w:rsidRDefault="00894DA6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03" w:type="dxa"/>
          </w:tcPr>
          <w:p w:rsidR="001C1D21" w:rsidRDefault="00F011E8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Hình thức thanh toán </w:t>
            </w:r>
          </w:p>
        </w:tc>
      </w:tr>
      <w:tr w:rsidR="00C95DDB" w:rsidTr="001D7BC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C95DDB" w:rsidRPr="004467AB" w:rsidRDefault="00C95DDB" w:rsidP="001C1D21">
            <w:pPr>
              <w:rPr>
                <w:b w:val="0"/>
                <w:sz w:val="22"/>
                <w:lang w:val="en-US"/>
              </w:rPr>
            </w:pPr>
            <w:r w:rsidRPr="004467AB">
              <w:rPr>
                <w:b w:val="0"/>
                <w:sz w:val="22"/>
                <w:lang w:val="en-US"/>
              </w:rPr>
              <w:t>Type</w:t>
            </w:r>
          </w:p>
        </w:tc>
        <w:tc>
          <w:tcPr>
            <w:tcW w:w="1030" w:type="dxa"/>
          </w:tcPr>
          <w:p w:rsidR="00C95DDB" w:rsidRDefault="00C95DDB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Tinyint</w:t>
            </w:r>
          </w:p>
        </w:tc>
        <w:tc>
          <w:tcPr>
            <w:tcW w:w="851" w:type="dxa"/>
          </w:tcPr>
          <w:p w:rsidR="00C95DDB" w:rsidRDefault="00C95DDB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893" w:type="dxa"/>
          </w:tcPr>
          <w:p w:rsidR="00C95DDB" w:rsidRPr="007633CB" w:rsidRDefault="00C95DDB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82" w:type="dxa"/>
          </w:tcPr>
          <w:p w:rsidR="00C95DDB" w:rsidRDefault="00C95DDB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03" w:type="dxa"/>
          </w:tcPr>
          <w:p w:rsidR="00C95DDB" w:rsidRDefault="00C95DDB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0-chuyển vào|1-xuất ra</w:t>
            </w:r>
          </w:p>
        </w:tc>
      </w:tr>
      <w:tr w:rsidR="00050F24" w:rsidTr="001D7BC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050F24" w:rsidRDefault="00050F24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Balance</w:t>
            </w:r>
          </w:p>
        </w:tc>
        <w:tc>
          <w:tcPr>
            <w:tcW w:w="1030" w:type="dxa"/>
          </w:tcPr>
          <w:p w:rsidR="00050F24" w:rsidRDefault="00050F2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050F24" w:rsidRDefault="00050F2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050F24" w:rsidRPr="007633CB" w:rsidRDefault="00050F2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82" w:type="dxa"/>
          </w:tcPr>
          <w:p w:rsidR="00050F24" w:rsidRDefault="009C1661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03" w:type="dxa"/>
          </w:tcPr>
          <w:p w:rsidR="00050F24" w:rsidRDefault="00050F24" w:rsidP="00050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Số tiền của nhà tuyển dụng tại thời điểm đó</w:t>
            </w:r>
          </w:p>
        </w:tc>
      </w:tr>
      <w:tr w:rsidR="00894DA6" w:rsidTr="001D7BC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894DA6" w:rsidRDefault="000D79EA" w:rsidP="001C1D21">
            <w:pPr>
              <w:rPr>
                <w:b w:val="0"/>
                <w:sz w:val="22"/>
                <w:lang w:val="en-US"/>
              </w:rPr>
            </w:pPr>
            <w:r w:rsidRPr="000D79EA">
              <w:rPr>
                <w:b w:val="0"/>
                <w:sz w:val="22"/>
                <w:lang w:val="en-US"/>
              </w:rPr>
              <w:t>Amount</w:t>
            </w:r>
          </w:p>
        </w:tc>
        <w:tc>
          <w:tcPr>
            <w:tcW w:w="1030" w:type="dxa"/>
          </w:tcPr>
          <w:p w:rsidR="00894DA6" w:rsidRDefault="00494608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894DA6" w:rsidRDefault="00494608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894DA6" w:rsidRPr="007633CB" w:rsidRDefault="00894DA6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82" w:type="dxa"/>
          </w:tcPr>
          <w:p w:rsidR="00894DA6" w:rsidRDefault="009C1661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03" w:type="dxa"/>
          </w:tcPr>
          <w:p w:rsidR="00894DA6" w:rsidRDefault="00494608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Số tiền giao dịch</w:t>
            </w:r>
          </w:p>
        </w:tc>
      </w:tr>
      <w:tr w:rsidR="00E26F97" w:rsidTr="001D7BC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E26F97" w:rsidRDefault="00E16EE6" w:rsidP="001C1D21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created_at</w:t>
            </w:r>
          </w:p>
        </w:tc>
        <w:tc>
          <w:tcPr>
            <w:tcW w:w="1030" w:type="dxa"/>
          </w:tcPr>
          <w:p w:rsidR="00E26F97" w:rsidRDefault="00E16EE6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51" w:type="dxa"/>
          </w:tcPr>
          <w:p w:rsidR="00E26F97" w:rsidRDefault="00E26F97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E26F97" w:rsidRPr="007633CB" w:rsidRDefault="00E26F97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82" w:type="dxa"/>
          </w:tcPr>
          <w:p w:rsidR="00E26F97" w:rsidRDefault="00E26F97" w:rsidP="001C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03" w:type="dxa"/>
          </w:tcPr>
          <w:p w:rsidR="00E26F97" w:rsidRDefault="00E16EE6" w:rsidP="000D5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Thời gian </w:t>
            </w:r>
            <w:r w:rsidR="000D501C">
              <w:rPr>
                <w:sz w:val="22"/>
                <w:lang w:val="en-US"/>
              </w:rPr>
              <w:t>tạo</w:t>
            </w:r>
          </w:p>
        </w:tc>
      </w:tr>
    </w:tbl>
    <w:p w:rsidR="00DB0656" w:rsidRPr="00DB0656" w:rsidRDefault="00DB0656" w:rsidP="00DB0656">
      <w:pPr>
        <w:rPr>
          <w:lang w:val="en-US"/>
        </w:rPr>
      </w:pPr>
    </w:p>
    <w:p w:rsidR="00FC4DE5" w:rsidRDefault="00FC4DE5" w:rsidP="00FC4DE5">
      <w:pPr>
        <w:pStyle w:val="ANSVHeading2"/>
      </w:pPr>
      <w:bookmarkStart w:id="49" w:name="_Toc422332435"/>
      <w:r>
        <w:t>Foreign keys</w:t>
      </w:r>
      <w:bookmarkEnd w:id="49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2681"/>
        <w:gridCol w:w="1779"/>
        <w:gridCol w:w="1573"/>
        <w:gridCol w:w="1793"/>
        <w:gridCol w:w="1750"/>
      </w:tblGrid>
      <w:tr w:rsidR="00FC4DE5" w:rsidRPr="001A3C60" w:rsidTr="007D5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:rsidR="00FC4DE5" w:rsidRPr="001A3C60" w:rsidRDefault="00FC4DE5" w:rsidP="0022264B">
            <w:pPr>
              <w:rPr>
                <w:sz w:val="22"/>
                <w:lang w:val="en-US"/>
              </w:rPr>
            </w:pPr>
            <w:r w:rsidRPr="001A3C60">
              <w:rPr>
                <w:sz w:val="22"/>
                <w:lang w:val="en-US"/>
              </w:rPr>
              <w:t>Constraint Name</w:t>
            </w:r>
          </w:p>
        </w:tc>
        <w:tc>
          <w:tcPr>
            <w:tcW w:w="1785" w:type="dxa"/>
          </w:tcPr>
          <w:p w:rsidR="00FC4DE5" w:rsidRPr="001A3C60" w:rsidRDefault="00FC4DE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1A3C60">
              <w:rPr>
                <w:sz w:val="22"/>
                <w:lang w:val="en-US"/>
              </w:rPr>
              <w:t>Referencing Col</w:t>
            </w:r>
          </w:p>
        </w:tc>
        <w:tc>
          <w:tcPr>
            <w:tcW w:w="1580" w:type="dxa"/>
          </w:tcPr>
          <w:p w:rsidR="00FC4DE5" w:rsidRPr="001A3C60" w:rsidRDefault="00FC4DE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1A3C60">
              <w:rPr>
                <w:sz w:val="22"/>
                <w:lang w:val="en-US"/>
              </w:rPr>
              <w:t>Ref-ed Table</w:t>
            </w:r>
          </w:p>
        </w:tc>
        <w:tc>
          <w:tcPr>
            <w:tcW w:w="1800" w:type="dxa"/>
          </w:tcPr>
          <w:p w:rsidR="00FC4DE5" w:rsidRPr="001A3C60" w:rsidRDefault="00FC4DE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1A3C60">
              <w:rPr>
                <w:sz w:val="22"/>
                <w:lang w:val="en-US"/>
              </w:rPr>
              <w:t>Referenced Col</w:t>
            </w:r>
          </w:p>
        </w:tc>
        <w:tc>
          <w:tcPr>
            <w:tcW w:w="1761" w:type="dxa"/>
          </w:tcPr>
          <w:p w:rsidR="00FC4DE5" w:rsidRPr="001A3C60" w:rsidRDefault="00FC4DE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1A3C60">
              <w:rPr>
                <w:sz w:val="22"/>
                <w:lang w:val="en-US"/>
              </w:rPr>
              <w:t>On Delete</w:t>
            </w:r>
          </w:p>
        </w:tc>
      </w:tr>
      <w:tr w:rsidR="00FC4DE5" w:rsidRPr="001A3C60" w:rsidTr="007D5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:rsidR="00FC4DE5" w:rsidRPr="001A3C60" w:rsidRDefault="00171946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lastRenderedPageBreak/>
              <w:t>Transtraction_employer_id</w:t>
            </w:r>
          </w:p>
        </w:tc>
        <w:tc>
          <w:tcPr>
            <w:tcW w:w="1785" w:type="dxa"/>
          </w:tcPr>
          <w:p w:rsidR="00FC4DE5" w:rsidRPr="001A3C60" w:rsidRDefault="008645E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C10298">
              <w:rPr>
                <w:sz w:val="22"/>
                <w:lang w:val="en-US"/>
              </w:rPr>
              <w:t>Employ</w:t>
            </w:r>
            <w:r>
              <w:rPr>
                <w:sz w:val="22"/>
                <w:lang w:val="en-US"/>
              </w:rPr>
              <w:t>er_id</w:t>
            </w:r>
          </w:p>
        </w:tc>
        <w:tc>
          <w:tcPr>
            <w:tcW w:w="1580" w:type="dxa"/>
          </w:tcPr>
          <w:p w:rsidR="00FC4DE5" w:rsidRPr="001A3C60" w:rsidRDefault="0017194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employer</w:t>
            </w:r>
          </w:p>
        </w:tc>
        <w:tc>
          <w:tcPr>
            <w:tcW w:w="1800" w:type="dxa"/>
          </w:tcPr>
          <w:p w:rsidR="00FC4DE5" w:rsidRPr="001A3C60" w:rsidRDefault="003C7C5D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</w:t>
            </w:r>
          </w:p>
        </w:tc>
        <w:tc>
          <w:tcPr>
            <w:tcW w:w="1761" w:type="dxa"/>
          </w:tcPr>
          <w:p w:rsidR="00FC4DE5" w:rsidRPr="001A3C60" w:rsidRDefault="003C7C5D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cascade</w:t>
            </w:r>
          </w:p>
        </w:tc>
      </w:tr>
      <w:tr w:rsidR="007D5C07" w:rsidRPr="001A3C60" w:rsidTr="007D5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:rsidR="007D5C07" w:rsidRPr="001A3C60" w:rsidRDefault="007D5C07" w:rsidP="00DE2637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Transtraction_candidate_id</w:t>
            </w:r>
          </w:p>
        </w:tc>
        <w:tc>
          <w:tcPr>
            <w:tcW w:w="1785" w:type="dxa"/>
          </w:tcPr>
          <w:p w:rsidR="007D5C07" w:rsidRPr="001A3C60" w:rsidRDefault="007D5C07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candidate_id</w:t>
            </w:r>
          </w:p>
        </w:tc>
        <w:tc>
          <w:tcPr>
            <w:tcW w:w="1580" w:type="dxa"/>
          </w:tcPr>
          <w:p w:rsidR="007D5C07" w:rsidRPr="001A3C60" w:rsidRDefault="007D5C07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</w:t>
            </w:r>
          </w:p>
        </w:tc>
        <w:tc>
          <w:tcPr>
            <w:tcW w:w="1800" w:type="dxa"/>
          </w:tcPr>
          <w:p w:rsidR="007D5C07" w:rsidRPr="001A3C60" w:rsidRDefault="007D5C07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</w:t>
            </w:r>
          </w:p>
        </w:tc>
        <w:tc>
          <w:tcPr>
            <w:tcW w:w="1761" w:type="dxa"/>
          </w:tcPr>
          <w:p w:rsidR="007D5C07" w:rsidRPr="001A3C60" w:rsidRDefault="007D5C07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cascade</w:t>
            </w:r>
          </w:p>
        </w:tc>
      </w:tr>
    </w:tbl>
    <w:p w:rsidR="00FC4DE5" w:rsidRPr="004E04AC" w:rsidRDefault="00FC4DE5" w:rsidP="00FC4DE5">
      <w:pPr>
        <w:rPr>
          <w:lang w:val="en-US"/>
        </w:rPr>
      </w:pPr>
    </w:p>
    <w:p w:rsidR="00FC4DE5" w:rsidRDefault="00FC4DE5" w:rsidP="00FC4DE5">
      <w:pPr>
        <w:pStyle w:val="ANSVHeading2"/>
      </w:pPr>
      <w:bookmarkStart w:id="50" w:name="_Toc422332436"/>
      <w:r>
        <w:t>Index</w:t>
      </w:r>
      <w:bookmarkEnd w:id="50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C4DE5" w:rsidRPr="001A0D42" w:rsidTr="0022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C4DE5" w:rsidRPr="001A0D42" w:rsidRDefault="00FC4DE5" w:rsidP="0022264B">
            <w:pPr>
              <w:rPr>
                <w:sz w:val="22"/>
                <w:lang w:val="en-US"/>
              </w:rPr>
            </w:pPr>
            <w:r w:rsidRPr="001A0D42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FC4DE5" w:rsidRPr="001A0D42" w:rsidRDefault="00FC4DE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1A0D42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FC4DE5" w:rsidRPr="001A0D42" w:rsidRDefault="00FC4DE5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1A0D42">
              <w:rPr>
                <w:sz w:val="22"/>
                <w:lang w:val="en-US"/>
              </w:rPr>
              <w:t>Index Type</w:t>
            </w:r>
          </w:p>
        </w:tc>
      </w:tr>
      <w:tr w:rsidR="003C7C5D" w:rsidRPr="001A0D42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C7C5D" w:rsidRPr="001A3C60" w:rsidRDefault="003C7C5D" w:rsidP="003C7C5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3C7C5D" w:rsidRPr="001A3C60" w:rsidRDefault="003C7C5D" w:rsidP="003C7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3C7C5D" w:rsidRPr="001A0D42" w:rsidRDefault="003C7C5D" w:rsidP="003C7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3C7C5D" w:rsidRPr="001A0D42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C7C5D" w:rsidRPr="003C7C5D" w:rsidRDefault="003C7C5D" w:rsidP="003C7C5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3C7C5D" w:rsidRDefault="003C7C5D" w:rsidP="003C7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3C7C5D" w:rsidRPr="001A0D42" w:rsidRDefault="003C7C5D" w:rsidP="003C7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A70586" w:rsidRDefault="00A70586" w:rsidP="00A70586">
      <w:pPr>
        <w:pStyle w:val="ANSVHeading1"/>
        <w:rPr>
          <w:noProof/>
        </w:rPr>
      </w:pPr>
      <w:bookmarkStart w:id="51" w:name="_Toc422332437"/>
      <w:r>
        <w:rPr>
          <w:noProof/>
        </w:rPr>
        <w:t>Bảng Config</w:t>
      </w:r>
    </w:p>
    <w:p w:rsidR="00A70586" w:rsidRDefault="00A70586" w:rsidP="00A70586">
      <w:pPr>
        <w:pStyle w:val="ANSVHeading2"/>
      </w:pPr>
      <w:r>
        <w:t xml:space="preserve"> Mô tả</w:t>
      </w:r>
    </w:p>
    <w:p w:rsidR="00A70586" w:rsidRPr="000E237C" w:rsidRDefault="00A70586" w:rsidP="00A70586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Bảng cấu hình</w:t>
      </w:r>
    </w:p>
    <w:p w:rsidR="00A70586" w:rsidRDefault="00A70586" w:rsidP="00A70586">
      <w:pPr>
        <w:pStyle w:val="ANSVHeading2"/>
      </w:pPr>
      <w:r>
        <w:t xml:space="preserve"> Chi tiết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928"/>
        <w:gridCol w:w="840"/>
        <w:gridCol w:w="837"/>
        <w:gridCol w:w="893"/>
        <w:gridCol w:w="595"/>
        <w:gridCol w:w="5483"/>
      </w:tblGrid>
      <w:tr w:rsidR="00A70586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A70586" w:rsidRPr="007633CB" w:rsidRDefault="00A70586" w:rsidP="00CC4E7D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A70586" w:rsidRPr="007633CB" w:rsidRDefault="00A70586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1" w:type="dxa"/>
          </w:tcPr>
          <w:p w:rsidR="00A70586" w:rsidRPr="007633CB" w:rsidRDefault="00A70586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A70586" w:rsidRPr="007633CB" w:rsidRDefault="00A70586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91" w:type="dxa"/>
          </w:tcPr>
          <w:p w:rsidR="00A70586" w:rsidRPr="007633CB" w:rsidRDefault="00A70586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252" w:type="dxa"/>
          </w:tcPr>
          <w:p w:rsidR="00A70586" w:rsidRPr="007633CB" w:rsidRDefault="00A70586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A70586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A70586" w:rsidRPr="007633CB" w:rsidRDefault="00A70586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A70586" w:rsidRPr="007633CB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A70586" w:rsidRPr="007633CB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A70586" w:rsidRPr="007633CB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A70586" w:rsidRPr="007633CB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A70586" w:rsidRPr="007633CB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A70586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A70586" w:rsidRDefault="00A70586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code</w:t>
            </w:r>
          </w:p>
        </w:tc>
        <w:tc>
          <w:tcPr>
            <w:tcW w:w="1030" w:type="dxa"/>
          </w:tcPr>
          <w:p w:rsidR="00A70586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Vachar</w:t>
            </w:r>
          </w:p>
        </w:tc>
        <w:tc>
          <w:tcPr>
            <w:tcW w:w="851" w:type="dxa"/>
          </w:tcPr>
          <w:p w:rsidR="00A70586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  <w:r w:rsidR="004A11B3">
              <w:rPr>
                <w:sz w:val="22"/>
                <w:lang w:val="en-US"/>
              </w:rPr>
              <w:t>0</w:t>
            </w:r>
          </w:p>
        </w:tc>
        <w:tc>
          <w:tcPr>
            <w:tcW w:w="893" w:type="dxa"/>
          </w:tcPr>
          <w:p w:rsidR="00A70586" w:rsidRPr="007633CB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A70586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A70586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Code </w:t>
            </w:r>
          </w:p>
        </w:tc>
      </w:tr>
      <w:tr w:rsidR="00A70586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A70586" w:rsidRDefault="00A70586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Value</w:t>
            </w:r>
          </w:p>
        </w:tc>
        <w:tc>
          <w:tcPr>
            <w:tcW w:w="1030" w:type="dxa"/>
          </w:tcPr>
          <w:p w:rsidR="00A70586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Vachar</w:t>
            </w:r>
          </w:p>
        </w:tc>
        <w:tc>
          <w:tcPr>
            <w:tcW w:w="851" w:type="dxa"/>
          </w:tcPr>
          <w:p w:rsidR="00A70586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255</w:t>
            </w:r>
          </w:p>
        </w:tc>
        <w:tc>
          <w:tcPr>
            <w:tcW w:w="893" w:type="dxa"/>
          </w:tcPr>
          <w:p w:rsidR="00A70586" w:rsidRPr="007633CB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A70586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A70586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Giá trị của cataloge</w:t>
            </w:r>
          </w:p>
          <w:p w:rsidR="00A70586" w:rsidRPr="00C5248E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C5248E">
              <w:rPr>
                <w:sz w:val="22"/>
                <w:szCs w:val="22"/>
                <w:lang w:val="en-US"/>
              </w:rPr>
              <w:t>Code = (Video_link) ở trang chủ</w:t>
            </w:r>
          </w:p>
          <w:p w:rsidR="00A70586" w:rsidRPr="00CD599D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C5248E">
              <w:rPr>
                <w:sz w:val="22"/>
                <w:szCs w:val="22"/>
                <w:lang w:val="en-US"/>
              </w:rPr>
              <w:t>Value(https://www.youtube.com/watch?v=LCyo565N_5w)</w:t>
            </w:r>
          </w:p>
        </w:tc>
      </w:tr>
    </w:tbl>
    <w:p w:rsidR="00A70586" w:rsidRPr="00DB0656" w:rsidRDefault="00A70586" w:rsidP="00A70586">
      <w:pPr>
        <w:rPr>
          <w:lang w:val="en-US"/>
        </w:rPr>
      </w:pPr>
    </w:p>
    <w:p w:rsidR="00A70586" w:rsidRDefault="00A70586" w:rsidP="00A70586">
      <w:pPr>
        <w:pStyle w:val="ANSVHeading2"/>
      </w:pPr>
      <w:r>
        <w:t xml:space="preserve"> Foreign keys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646"/>
        <w:gridCol w:w="1870"/>
        <w:gridCol w:w="1870"/>
      </w:tblGrid>
      <w:tr w:rsidR="00A70586" w:rsidRPr="00FA59E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70586" w:rsidRPr="00FA59E4" w:rsidRDefault="00A70586" w:rsidP="00CC4E7D">
            <w:pPr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Constraint Name</w:t>
            </w:r>
          </w:p>
        </w:tc>
        <w:tc>
          <w:tcPr>
            <w:tcW w:w="1842" w:type="dxa"/>
          </w:tcPr>
          <w:p w:rsidR="00A70586" w:rsidRPr="00FA59E4" w:rsidRDefault="00A70586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Referencing Col</w:t>
            </w:r>
          </w:p>
        </w:tc>
        <w:tc>
          <w:tcPr>
            <w:tcW w:w="1646" w:type="dxa"/>
          </w:tcPr>
          <w:p w:rsidR="00A70586" w:rsidRPr="00FA59E4" w:rsidRDefault="00A70586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Ref-ed Table</w:t>
            </w:r>
          </w:p>
        </w:tc>
        <w:tc>
          <w:tcPr>
            <w:tcW w:w="1870" w:type="dxa"/>
          </w:tcPr>
          <w:p w:rsidR="00A70586" w:rsidRPr="00FA59E4" w:rsidRDefault="00A70586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Referenced Col</w:t>
            </w:r>
          </w:p>
        </w:tc>
        <w:tc>
          <w:tcPr>
            <w:tcW w:w="1870" w:type="dxa"/>
          </w:tcPr>
          <w:p w:rsidR="00A70586" w:rsidRPr="00FA59E4" w:rsidRDefault="00A70586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On Delete</w:t>
            </w:r>
          </w:p>
        </w:tc>
      </w:tr>
      <w:tr w:rsidR="00A70586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70586" w:rsidRPr="00FA59E4" w:rsidRDefault="00A70586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A70586" w:rsidRPr="00FA59E4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A70586" w:rsidRPr="00FA59E4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A70586" w:rsidRPr="00FA59E4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A70586" w:rsidRPr="00FA59E4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A70586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70586" w:rsidRPr="00FF0273" w:rsidRDefault="00A70586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A70586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A70586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A70586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A70586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A70586" w:rsidRPr="004E04AC" w:rsidRDefault="00A70586" w:rsidP="00A70586">
      <w:pPr>
        <w:rPr>
          <w:lang w:val="en-US"/>
        </w:rPr>
      </w:pPr>
    </w:p>
    <w:p w:rsidR="00A70586" w:rsidRDefault="00A70586" w:rsidP="00A70586">
      <w:pPr>
        <w:pStyle w:val="ANSVHeading2"/>
      </w:pPr>
      <w:r>
        <w:lastRenderedPageBreak/>
        <w:t xml:space="preserve"> Index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70586" w:rsidRPr="00B736B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70586" w:rsidRPr="00B736B4" w:rsidRDefault="00A70586" w:rsidP="00CC4E7D">
            <w:pPr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A70586" w:rsidRPr="00B736B4" w:rsidRDefault="00A70586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A70586" w:rsidRPr="00B736B4" w:rsidRDefault="00A70586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Type</w:t>
            </w:r>
          </w:p>
        </w:tc>
      </w:tr>
      <w:tr w:rsidR="00A70586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70586" w:rsidRPr="00FA59E4" w:rsidRDefault="00A70586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A70586" w:rsidRPr="00FA59E4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A70586" w:rsidRPr="00B736B4" w:rsidRDefault="00A70586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1E64E9" w:rsidRDefault="001E64E9" w:rsidP="001E64E9">
      <w:pPr>
        <w:pStyle w:val="ANSVHeading1"/>
        <w:rPr>
          <w:noProof/>
        </w:rPr>
      </w:pPr>
      <w:r>
        <w:rPr>
          <w:noProof/>
        </w:rPr>
        <w:t>Bảng save_cv</w:t>
      </w:r>
    </w:p>
    <w:p w:rsidR="001E64E9" w:rsidRDefault="001E64E9" w:rsidP="001E64E9">
      <w:pPr>
        <w:pStyle w:val="ANSVHeading2"/>
      </w:pPr>
      <w:r>
        <w:t xml:space="preserve"> Mô tả</w:t>
      </w:r>
    </w:p>
    <w:p w:rsidR="001E64E9" w:rsidRPr="000E237C" w:rsidRDefault="001E64E9" w:rsidP="001E64E9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Bảng hồ sơ đã lưu</w:t>
      </w:r>
    </w:p>
    <w:p w:rsidR="001E64E9" w:rsidRDefault="001E64E9" w:rsidP="001E64E9">
      <w:pPr>
        <w:pStyle w:val="ANSVHeading2"/>
      </w:pPr>
      <w:r>
        <w:t xml:space="preserve"> Chi tiết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1432"/>
        <w:gridCol w:w="1030"/>
        <w:gridCol w:w="851"/>
        <w:gridCol w:w="893"/>
        <w:gridCol w:w="1091"/>
        <w:gridCol w:w="4252"/>
      </w:tblGrid>
      <w:tr w:rsidR="001E64E9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1E64E9" w:rsidRPr="007633CB" w:rsidRDefault="001E64E9" w:rsidP="00CC4E7D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1E64E9" w:rsidRPr="007633CB" w:rsidRDefault="001E64E9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1" w:type="dxa"/>
          </w:tcPr>
          <w:p w:rsidR="001E64E9" w:rsidRPr="007633CB" w:rsidRDefault="001E64E9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1E64E9" w:rsidRPr="007633CB" w:rsidRDefault="001E64E9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91" w:type="dxa"/>
          </w:tcPr>
          <w:p w:rsidR="001E64E9" w:rsidRPr="007633CB" w:rsidRDefault="001E64E9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252" w:type="dxa"/>
          </w:tcPr>
          <w:p w:rsidR="001E64E9" w:rsidRPr="007633CB" w:rsidRDefault="001E64E9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1E64E9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1E64E9" w:rsidRPr="007633CB" w:rsidRDefault="001E64E9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1E64E9" w:rsidRPr="007633CB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1E64E9" w:rsidRPr="007633CB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1E64E9" w:rsidRPr="007633CB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1E64E9" w:rsidRPr="007633CB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1E64E9" w:rsidRPr="007633CB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1E64E9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1E64E9" w:rsidRDefault="001E64E9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Employer_id</w:t>
            </w:r>
          </w:p>
        </w:tc>
        <w:tc>
          <w:tcPr>
            <w:tcW w:w="1030" w:type="dxa"/>
          </w:tcPr>
          <w:p w:rsidR="001E64E9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1E64E9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1E64E9" w:rsidRPr="007633CB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1E64E9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1E64E9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 của nhà tuyển dụng</w:t>
            </w:r>
          </w:p>
        </w:tc>
      </w:tr>
      <w:tr w:rsidR="001E64E9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1E64E9" w:rsidRDefault="001E64E9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Candidate_id</w:t>
            </w:r>
          </w:p>
        </w:tc>
        <w:tc>
          <w:tcPr>
            <w:tcW w:w="1030" w:type="dxa"/>
          </w:tcPr>
          <w:p w:rsidR="001E64E9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1E64E9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1E64E9" w:rsidRPr="007633CB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1E64E9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1E64E9" w:rsidRPr="00CD599D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 của ứng viên</w:t>
            </w:r>
          </w:p>
          <w:p w:rsidR="001E64E9" w:rsidRPr="00CD599D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1E64E9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1E64E9" w:rsidRDefault="001E64E9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created_at</w:t>
            </w:r>
          </w:p>
        </w:tc>
        <w:tc>
          <w:tcPr>
            <w:tcW w:w="1030" w:type="dxa"/>
          </w:tcPr>
          <w:p w:rsidR="001E64E9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51" w:type="dxa"/>
          </w:tcPr>
          <w:p w:rsidR="001E64E9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1E64E9" w:rsidRPr="007633CB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1E64E9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1E64E9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Ngày tạo</w:t>
            </w:r>
          </w:p>
        </w:tc>
      </w:tr>
      <w:tr w:rsidR="001E64E9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1E64E9" w:rsidRDefault="001E64E9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updated_at</w:t>
            </w:r>
          </w:p>
        </w:tc>
        <w:tc>
          <w:tcPr>
            <w:tcW w:w="1030" w:type="dxa"/>
          </w:tcPr>
          <w:p w:rsidR="001E64E9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51" w:type="dxa"/>
          </w:tcPr>
          <w:p w:rsidR="001E64E9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1E64E9" w:rsidRPr="007633CB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1E64E9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1E64E9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Ngày cập nhật</w:t>
            </w:r>
          </w:p>
        </w:tc>
      </w:tr>
    </w:tbl>
    <w:p w:rsidR="001E64E9" w:rsidRPr="00DB0656" w:rsidRDefault="001E64E9" w:rsidP="001E64E9">
      <w:pPr>
        <w:rPr>
          <w:lang w:val="en-US"/>
        </w:rPr>
      </w:pPr>
    </w:p>
    <w:p w:rsidR="001E64E9" w:rsidRDefault="001E64E9" w:rsidP="001E64E9">
      <w:pPr>
        <w:pStyle w:val="ANSVHeading2"/>
      </w:pPr>
      <w:r>
        <w:t xml:space="preserve"> Foreign keys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2203"/>
        <w:gridCol w:w="1842"/>
        <w:gridCol w:w="1646"/>
        <w:gridCol w:w="1870"/>
        <w:gridCol w:w="1870"/>
      </w:tblGrid>
      <w:tr w:rsidR="001E64E9" w:rsidRPr="00FA59E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E64E9" w:rsidRPr="00FA59E4" w:rsidRDefault="001E64E9" w:rsidP="00CC4E7D">
            <w:pPr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Constraint Name</w:t>
            </w:r>
          </w:p>
        </w:tc>
        <w:tc>
          <w:tcPr>
            <w:tcW w:w="1842" w:type="dxa"/>
          </w:tcPr>
          <w:p w:rsidR="001E64E9" w:rsidRPr="00FA59E4" w:rsidRDefault="001E64E9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Referencing Col</w:t>
            </w:r>
          </w:p>
        </w:tc>
        <w:tc>
          <w:tcPr>
            <w:tcW w:w="1646" w:type="dxa"/>
          </w:tcPr>
          <w:p w:rsidR="001E64E9" w:rsidRPr="00FA59E4" w:rsidRDefault="001E64E9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Ref-ed Table</w:t>
            </w:r>
          </w:p>
        </w:tc>
        <w:tc>
          <w:tcPr>
            <w:tcW w:w="1870" w:type="dxa"/>
          </w:tcPr>
          <w:p w:rsidR="001E64E9" w:rsidRPr="00FA59E4" w:rsidRDefault="001E64E9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Referenced Col</w:t>
            </w:r>
          </w:p>
        </w:tc>
        <w:tc>
          <w:tcPr>
            <w:tcW w:w="1870" w:type="dxa"/>
          </w:tcPr>
          <w:p w:rsidR="001E64E9" w:rsidRPr="00FA59E4" w:rsidRDefault="001E64E9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On Delete</w:t>
            </w:r>
          </w:p>
        </w:tc>
      </w:tr>
      <w:tr w:rsidR="001E64E9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E64E9" w:rsidRPr="00FA59E4" w:rsidRDefault="001E64E9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Save_cv_employer_id</w:t>
            </w:r>
          </w:p>
        </w:tc>
        <w:tc>
          <w:tcPr>
            <w:tcW w:w="1842" w:type="dxa"/>
          </w:tcPr>
          <w:p w:rsidR="001E64E9" w:rsidRPr="00FA59E4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Employer_id</w:t>
            </w:r>
          </w:p>
        </w:tc>
        <w:tc>
          <w:tcPr>
            <w:tcW w:w="1646" w:type="dxa"/>
          </w:tcPr>
          <w:p w:rsidR="001E64E9" w:rsidRPr="00FA59E4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Employer</w:t>
            </w:r>
          </w:p>
        </w:tc>
        <w:tc>
          <w:tcPr>
            <w:tcW w:w="1870" w:type="dxa"/>
          </w:tcPr>
          <w:p w:rsidR="001E64E9" w:rsidRPr="00FA59E4" w:rsidRDefault="00B8043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</w:t>
            </w:r>
          </w:p>
        </w:tc>
        <w:tc>
          <w:tcPr>
            <w:tcW w:w="1870" w:type="dxa"/>
          </w:tcPr>
          <w:p w:rsidR="001E64E9" w:rsidRPr="00FA59E4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cascade</w:t>
            </w:r>
          </w:p>
        </w:tc>
      </w:tr>
      <w:tr w:rsidR="001E64E9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E64E9" w:rsidRPr="00FF0273" w:rsidRDefault="001E64E9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Save_cv_candidate_id</w:t>
            </w:r>
          </w:p>
        </w:tc>
        <w:tc>
          <w:tcPr>
            <w:tcW w:w="1842" w:type="dxa"/>
          </w:tcPr>
          <w:p w:rsidR="001E64E9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Candidate_id</w:t>
            </w:r>
          </w:p>
        </w:tc>
        <w:tc>
          <w:tcPr>
            <w:tcW w:w="1646" w:type="dxa"/>
          </w:tcPr>
          <w:p w:rsidR="001E64E9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</w:t>
            </w:r>
          </w:p>
        </w:tc>
        <w:tc>
          <w:tcPr>
            <w:tcW w:w="1870" w:type="dxa"/>
          </w:tcPr>
          <w:p w:rsidR="001E64E9" w:rsidRDefault="008335C1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</w:t>
            </w:r>
          </w:p>
        </w:tc>
        <w:tc>
          <w:tcPr>
            <w:tcW w:w="1870" w:type="dxa"/>
          </w:tcPr>
          <w:p w:rsidR="001E64E9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cascade</w:t>
            </w:r>
          </w:p>
        </w:tc>
      </w:tr>
    </w:tbl>
    <w:p w:rsidR="001E64E9" w:rsidRPr="004E04AC" w:rsidRDefault="001E64E9" w:rsidP="001E64E9">
      <w:pPr>
        <w:rPr>
          <w:lang w:val="en-US"/>
        </w:rPr>
      </w:pPr>
    </w:p>
    <w:p w:rsidR="001E64E9" w:rsidRDefault="001E64E9" w:rsidP="001E64E9">
      <w:pPr>
        <w:pStyle w:val="ANSVHeading2"/>
      </w:pPr>
      <w:r>
        <w:t xml:space="preserve"> Index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E64E9" w:rsidRPr="00B736B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E64E9" w:rsidRPr="00B736B4" w:rsidRDefault="001E64E9" w:rsidP="00CC4E7D">
            <w:pPr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1E64E9" w:rsidRPr="00B736B4" w:rsidRDefault="001E64E9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1E64E9" w:rsidRPr="00B736B4" w:rsidRDefault="001E64E9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Type</w:t>
            </w:r>
          </w:p>
        </w:tc>
      </w:tr>
      <w:tr w:rsidR="001E64E9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E64E9" w:rsidRPr="00FA59E4" w:rsidRDefault="001E64E9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1E64E9" w:rsidRPr="00FA59E4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1E64E9" w:rsidRPr="00B736B4" w:rsidRDefault="001E64E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5E08D7" w:rsidRDefault="005E08D7" w:rsidP="005E08D7">
      <w:pPr>
        <w:pStyle w:val="ANSVHeading1"/>
        <w:rPr>
          <w:noProof/>
        </w:rPr>
      </w:pPr>
      <w:r>
        <w:rPr>
          <w:noProof/>
        </w:rPr>
        <w:lastRenderedPageBreak/>
        <w:t xml:space="preserve">Bảng </w:t>
      </w:r>
      <w:bookmarkEnd w:id="51"/>
      <w:r w:rsidR="00A44808">
        <w:rPr>
          <w:noProof/>
        </w:rPr>
        <w:t>level</w:t>
      </w:r>
      <w:r w:rsidR="00A6728E">
        <w:rPr>
          <w:noProof/>
        </w:rPr>
        <w:tab/>
      </w:r>
    </w:p>
    <w:p w:rsidR="005E08D7" w:rsidRDefault="00A6728E" w:rsidP="005E08D7">
      <w:pPr>
        <w:pStyle w:val="ANSVHeading2"/>
      </w:pPr>
      <w:bookmarkStart w:id="52" w:name="_Toc422332438"/>
      <w:r>
        <w:t xml:space="preserve"> </w:t>
      </w:r>
      <w:r w:rsidR="005E08D7">
        <w:t>Mô tả</w:t>
      </w:r>
      <w:bookmarkEnd w:id="52"/>
    </w:p>
    <w:p w:rsidR="00F70D2B" w:rsidRPr="00F70D2B" w:rsidRDefault="00E92F44" w:rsidP="00F70D2B">
      <w:pPr>
        <w:rPr>
          <w:lang w:val="en-US"/>
        </w:rPr>
      </w:pPr>
      <w:r>
        <w:rPr>
          <w:lang w:val="en-US"/>
        </w:rPr>
        <w:t>Bảng</w:t>
      </w:r>
      <w:r w:rsidR="00CA3939">
        <w:rPr>
          <w:lang w:val="en-US"/>
        </w:rPr>
        <w:t xml:space="preserve"> </w:t>
      </w:r>
      <w:r w:rsidR="00E116A4">
        <w:rPr>
          <w:lang w:val="en-US"/>
        </w:rPr>
        <w:t>trình độ học vấn</w:t>
      </w:r>
    </w:p>
    <w:p w:rsidR="005E08D7" w:rsidRDefault="00A6728E" w:rsidP="005E08D7">
      <w:pPr>
        <w:pStyle w:val="ANSVHeading2"/>
      </w:pPr>
      <w:bookmarkStart w:id="53" w:name="_Toc422332439"/>
      <w:r>
        <w:t xml:space="preserve"> </w:t>
      </w:r>
      <w:r w:rsidR="005E08D7">
        <w:t>Chi tiết</w:t>
      </w:r>
      <w:bookmarkEnd w:id="53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1413"/>
        <w:gridCol w:w="1030"/>
        <w:gridCol w:w="851"/>
        <w:gridCol w:w="893"/>
        <w:gridCol w:w="1091"/>
        <w:gridCol w:w="4252"/>
      </w:tblGrid>
      <w:tr w:rsidR="00DB0656" w:rsidTr="00233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B0656" w:rsidRPr="007633CB" w:rsidRDefault="00DB0656" w:rsidP="0022264B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1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91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252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8369DB" w:rsidTr="00233046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369DB" w:rsidRPr="007633CB" w:rsidRDefault="008369DB" w:rsidP="00DE2637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8369DB" w:rsidRPr="007633CB" w:rsidRDefault="008369DB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8369DB" w:rsidRPr="007633CB" w:rsidRDefault="008369DB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8369DB" w:rsidRPr="007633CB" w:rsidRDefault="008369DB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8369DB" w:rsidRPr="007633CB" w:rsidRDefault="008369DB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8369DB" w:rsidRPr="007633CB" w:rsidRDefault="008369DB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8369DB" w:rsidTr="00233046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369DB" w:rsidRDefault="008369DB" w:rsidP="00DE2637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name</w:t>
            </w:r>
          </w:p>
        </w:tc>
        <w:tc>
          <w:tcPr>
            <w:tcW w:w="1030" w:type="dxa"/>
          </w:tcPr>
          <w:p w:rsidR="008369DB" w:rsidRDefault="008369DB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Vachar</w:t>
            </w:r>
          </w:p>
        </w:tc>
        <w:tc>
          <w:tcPr>
            <w:tcW w:w="851" w:type="dxa"/>
          </w:tcPr>
          <w:p w:rsidR="008369DB" w:rsidRDefault="008369DB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8369DB" w:rsidRPr="007633CB" w:rsidRDefault="008369DB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8369DB" w:rsidRDefault="008369DB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8369DB" w:rsidRDefault="008369DB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Tên</w:t>
            </w:r>
          </w:p>
        </w:tc>
      </w:tr>
    </w:tbl>
    <w:p w:rsidR="00DB0656" w:rsidRPr="00DB0656" w:rsidRDefault="00DB0656" w:rsidP="00DB0656">
      <w:pPr>
        <w:rPr>
          <w:lang w:val="en-US"/>
        </w:rPr>
      </w:pPr>
    </w:p>
    <w:p w:rsidR="009C1A88" w:rsidRDefault="005D0591" w:rsidP="009C1A88">
      <w:pPr>
        <w:pStyle w:val="ANSVHeading2"/>
      </w:pPr>
      <w:bookmarkStart w:id="54" w:name="_Toc422332440"/>
      <w:r>
        <w:t xml:space="preserve"> </w:t>
      </w:r>
      <w:r w:rsidR="009C1A88">
        <w:t>Foreign keys</w:t>
      </w:r>
      <w:bookmarkEnd w:id="54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646"/>
        <w:gridCol w:w="1870"/>
        <w:gridCol w:w="1870"/>
      </w:tblGrid>
      <w:tr w:rsidR="009C1A88" w:rsidRPr="000B0555" w:rsidTr="0022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C1A88" w:rsidRPr="000B0555" w:rsidRDefault="009C1A88" w:rsidP="0022264B">
            <w:pPr>
              <w:rPr>
                <w:sz w:val="22"/>
                <w:lang w:val="en-US"/>
              </w:rPr>
            </w:pPr>
            <w:r w:rsidRPr="000B0555">
              <w:rPr>
                <w:sz w:val="22"/>
                <w:lang w:val="en-US"/>
              </w:rPr>
              <w:t>Constraint Name</w:t>
            </w:r>
          </w:p>
        </w:tc>
        <w:tc>
          <w:tcPr>
            <w:tcW w:w="1842" w:type="dxa"/>
          </w:tcPr>
          <w:p w:rsidR="009C1A88" w:rsidRPr="000B0555" w:rsidRDefault="009C1A88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0B0555">
              <w:rPr>
                <w:sz w:val="22"/>
                <w:lang w:val="en-US"/>
              </w:rPr>
              <w:t>Referencing Col</w:t>
            </w:r>
          </w:p>
        </w:tc>
        <w:tc>
          <w:tcPr>
            <w:tcW w:w="1646" w:type="dxa"/>
          </w:tcPr>
          <w:p w:rsidR="009C1A88" w:rsidRPr="000B0555" w:rsidRDefault="009C1A88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0B0555">
              <w:rPr>
                <w:sz w:val="22"/>
                <w:lang w:val="en-US"/>
              </w:rPr>
              <w:t>Ref-ed Table</w:t>
            </w:r>
          </w:p>
        </w:tc>
        <w:tc>
          <w:tcPr>
            <w:tcW w:w="1870" w:type="dxa"/>
          </w:tcPr>
          <w:p w:rsidR="009C1A88" w:rsidRPr="000B0555" w:rsidRDefault="009C1A88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0B0555">
              <w:rPr>
                <w:sz w:val="22"/>
                <w:lang w:val="en-US"/>
              </w:rPr>
              <w:t>Referenced Col</w:t>
            </w:r>
          </w:p>
        </w:tc>
        <w:tc>
          <w:tcPr>
            <w:tcW w:w="1870" w:type="dxa"/>
          </w:tcPr>
          <w:p w:rsidR="009C1A88" w:rsidRPr="000B0555" w:rsidRDefault="009C1A88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0B0555">
              <w:rPr>
                <w:sz w:val="22"/>
                <w:lang w:val="en-US"/>
              </w:rPr>
              <w:t>On Delete</w:t>
            </w:r>
          </w:p>
        </w:tc>
      </w:tr>
      <w:tr w:rsidR="009C1A88" w:rsidRPr="000B0555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C1A88" w:rsidRPr="000B0555" w:rsidRDefault="009C1A88" w:rsidP="0022264B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9C1A88" w:rsidRPr="000B0555" w:rsidRDefault="009C1A88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9C1A88" w:rsidRPr="000B0555" w:rsidRDefault="009C1A88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9C1A88" w:rsidRPr="000B0555" w:rsidRDefault="009C1A88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9C1A88" w:rsidRPr="000B0555" w:rsidRDefault="009C1A88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C36639" w:rsidRPr="000B0555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36639" w:rsidRPr="00C36639" w:rsidRDefault="00C36639" w:rsidP="0022264B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C36639" w:rsidRDefault="00C36639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C36639" w:rsidRDefault="00C36639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C36639" w:rsidRDefault="00C36639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C36639" w:rsidRDefault="00C36639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9C1A88" w:rsidRPr="004E04AC" w:rsidRDefault="009C1A88" w:rsidP="009C1A88">
      <w:pPr>
        <w:rPr>
          <w:lang w:val="en-US"/>
        </w:rPr>
      </w:pPr>
    </w:p>
    <w:p w:rsidR="009C1A88" w:rsidRDefault="00C713B2" w:rsidP="009C1A88">
      <w:pPr>
        <w:pStyle w:val="ANSVHeading2"/>
      </w:pPr>
      <w:bookmarkStart w:id="55" w:name="_Toc422332441"/>
      <w:r>
        <w:t xml:space="preserve"> </w:t>
      </w:r>
      <w:r w:rsidR="009C1A88">
        <w:t>Index</w:t>
      </w:r>
      <w:bookmarkEnd w:id="55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C1A88" w:rsidRPr="006F4884" w:rsidTr="0022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C1A88" w:rsidRPr="006F4884" w:rsidRDefault="009C1A88" w:rsidP="0022264B">
            <w:pPr>
              <w:rPr>
                <w:sz w:val="22"/>
                <w:lang w:val="en-US"/>
              </w:rPr>
            </w:pPr>
            <w:r w:rsidRPr="006F4884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9C1A88" w:rsidRPr="006F4884" w:rsidRDefault="009C1A88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F4884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9C1A88" w:rsidRPr="006F4884" w:rsidRDefault="009C1A88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F4884">
              <w:rPr>
                <w:sz w:val="22"/>
                <w:lang w:val="en-US"/>
              </w:rPr>
              <w:t>Index Type</w:t>
            </w:r>
          </w:p>
        </w:tc>
      </w:tr>
      <w:tr w:rsidR="00C36639" w:rsidRPr="006F4884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36639" w:rsidRPr="000B0555" w:rsidRDefault="00C36639" w:rsidP="00C36639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C36639" w:rsidRPr="000B0555" w:rsidRDefault="00C36639" w:rsidP="00C36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C36639" w:rsidRPr="006F4884" w:rsidRDefault="00C36639" w:rsidP="00C36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C36639" w:rsidRPr="006F4884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36639" w:rsidRPr="00C36639" w:rsidRDefault="00C36639" w:rsidP="00C36639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C36639" w:rsidRDefault="00C36639" w:rsidP="00C36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C36639" w:rsidRPr="006F4884" w:rsidRDefault="00C36639" w:rsidP="00C36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5E08D7" w:rsidRDefault="005E08D7" w:rsidP="005E08D7">
      <w:pPr>
        <w:pStyle w:val="ANSVHeading1"/>
        <w:rPr>
          <w:noProof/>
        </w:rPr>
      </w:pPr>
      <w:bookmarkStart w:id="56" w:name="_Toc422332442"/>
      <w:r>
        <w:rPr>
          <w:noProof/>
        </w:rPr>
        <w:t xml:space="preserve">Bảng </w:t>
      </w:r>
      <w:bookmarkEnd w:id="56"/>
      <w:r w:rsidR="0023121B">
        <w:rPr>
          <w:noProof/>
        </w:rPr>
        <w:t>experience_years</w:t>
      </w:r>
    </w:p>
    <w:p w:rsidR="005E08D7" w:rsidRDefault="00961B05" w:rsidP="005E08D7">
      <w:pPr>
        <w:pStyle w:val="ANSVHeading2"/>
      </w:pPr>
      <w:bookmarkStart w:id="57" w:name="_Toc422332443"/>
      <w:r>
        <w:t xml:space="preserve"> </w:t>
      </w:r>
      <w:r w:rsidR="005E08D7">
        <w:t>Mô tả</w:t>
      </w:r>
      <w:bookmarkEnd w:id="57"/>
    </w:p>
    <w:p w:rsidR="00F22936" w:rsidRDefault="00685AD8" w:rsidP="00F22936">
      <w:pPr>
        <w:rPr>
          <w:lang w:val="en-US"/>
        </w:rPr>
      </w:pPr>
      <w:r>
        <w:rPr>
          <w:lang w:val="en-US"/>
        </w:rPr>
        <w:t>Bảng</w:t>
      </w:r>
      <w:r w:rsidR="00F72B6A">
        <w:rPr>
          <w:lang w:val="en-US"/>
        </w:rPr>
        <w:t xml:space="preserve"> số năm kinh nghiệm</w:t>
      </w:r>
    </w:p>
    <w:p w:rsidR="005E08D7" w:rsidRDefault="00F72B6A" w:rsidP="005E08D7">
      <w:pPr>
        <w:pStyle w:val="ANSVHeading2"/>
      </w:pPr>
      <w:bookmarkStart w:id="58" w:name="_Toc422332444"/>
      <w:r>
        <w:t xml:space="preserve"> </w:t>
      </w:r>
      <w:r w:rsidR="005E08D7">
        <w:t>Chi tiết</w:t>
      </w:r>
      <w:bookmarkEnd w:id="58"/>
    </w:p>
    <w:tbl>
      <w:tblPr>
        <w:tblStyle w:val="GridTable1LightAccent4"/>
        <w:tblW w:w="0" w:type="auto"/>
        <w:tblLayout w:type="fixed"/>
        <w:tblLook w:val="04A0" w:firstRow="1" w:lastRow="0" w:firstColumn="1" w:lastColumn="0" w:noHBand="0" w:noVBand="1"/>
      </w:tblPr>
      <w:tblGrid>
        <w:gridCol w:w="1818"/>
        <w:gridCol w:w="990"/>
        <w:gridCol w:w="990"/>
        <w:gridCol w:w="1244"/>
        <w:gridCol w:w="1006"/>
        <w:gridCol w:w="3482"/>
      </w:tblGrid>
      <w:tr w:rsidR="00DB0656" w:rsidTr="000F40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B0656" w:rsidRPr="007633CB" w:rsidRDefault="00DB0656" w:rsidP="0022264B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990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990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1244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06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3482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F95EEC" w:rsidTr="000F40F3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95EEC" w:rsidRPr="007633CB" w:rsidRDefault="00F95EEC" w:rsidP="00DE2637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lastRenderedPageBreak/>
              <w:t>id</w:t>
            </w:r>
          </w:p>
        </w:tc>
        <w:tc>
          <w:tcPr>
            <w:tcW w:w="990" w:type="dxa"/>
          </w:tcPr>
          <w:p w:rsidR="00F95EEC" w:rsidRPr="007633CB" w:rsidRDefault="00F95EEC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990" w:type="dxa"/>
          </w:tcPr>
          <w:p w:rsidR="00F95EEC" w:rsidRPr="007633CB" w:rsidRDefault="00F95EEC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1244" w:type="dxa"/>
          </w:tcPr>
          <w:p w:rsidR="00F95EEC" w:rsidRPr="007633CB" w:rsidRDefault="00F95EEC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06" w:type="dxa"/>
          </w:tcPr>
          <w:p w:rsidR="00F95EEC" w:rsidRPr="007633CB" w:rsidRDefault="00F95EEC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482" w:type="dxa"/>
          </w:tcPr>
          <w:p w:rsidR="00F95EEC" w:rsidRPr="007633CB" w:rsidRDefault="00F95EEC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F95EEC" w:rsidTr="000F40F3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95EEC" w:rsidRDefault="00F95EEC" w:rsidP="00DE2637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name</w:t>
            </w:r>
          </w:p>
        </w:tc>
        <w:tc>
          <w:tcPr>
            <w:tcW w:w="990" w:type="dxa"/>
          </w:tcPr>
          <w:p w:rsidR="00F95EEC" w:rsidRDefault="00F95EEC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Vachar</w:t>
            </w:r>
          </w:p>
        </w:tc>
        <w:tc>
          <w:tcPr>
            <w:tcW w:w="990" w:type="dxa"/>
          </w:tcPr>
          <w:p w:rsidR="00F95EEC" w:rsidRDefault="00F95EEC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1244" w:type="dxa"/>
          </w:tcPr>
          <w:p w:rsidR="00F95EEC" w:rsidRPr="007633CB" w:rsidRDefault="00F95EEC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06" w:type="dxa"/>
          </w:tcPr>
          <w:p w:rsidR="00F95EEC" w:rsidRDefault="00F95EEC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3482" w:type="dxa"/>
          </w:tcPr>
          <w:p w:rsidR="00F95EEC" w:rsidRDefault="00F95EEC" w:rsidP="00DE2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Tên</w:t>
            </w:r>
          </w:p>
        </w:tc>
      </w:tr>
    </w:tbl>
    <w:p w:rsidR="00DB0656" w:rsidRPr="00DB0656" w:rsidRDefault="00DB0656" w:rsidP="00DB0656">
      <w:pPr>
        <w:rPr>
          <w:lang w:val="en-US"/>
        </w:rPr>
      </w:pPr>
    </w:p>
    <w:p w:rsidR="00412C1C" w:rsidRDefault="00A57C66" w:rsidP="00412C1C">
      <w:pPr>
        <w:pStyle w:val="ANSVHeading2"/>
      </w:pPr>
      <w:bookmarkStart w:id="59" w:name="_Toc422332445"/>
      <w:r>
        <w:t xml:space="preserve"> </w:t>
      </w:r>
      <w:r w:rsidR="00412C1C">
        <w:t>Foreign keys</w:t>
      </w:r>
      <w:bookmarkEnd w:id="59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646"/>
        <w:gridCol w:w="1870"/>
        <w:gridCol w:w="1870"/>
      </w:tblGrid>
      <w:tr w:rsidR="00412C1C" w:rsidRPr="000B0555" w:rsidTr="0022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12C1C" w:rsidRPr="000B0555" w:rsidRDefault="00412C1C" w:rsidP="0022264B">
            <w:pPr>
              <w:rPr>
                <w:sz w:val="22"/>
                <w:lang w:val="en-US"/>
              </w:rPr>
            </w:pPr>
            <w:r w:rsidRPr="000B0555">
              <w:rPr>
                <w:sz w:val="22"/>
                <w:lang w:val="en-US"/>
              </w:rPr>
              <w:t>Constraint Name</w:t>
            </w:r>
          </w:p>
        </w:tc>
        <w:tc>
          <w:tcPr>
            <w:tcW w:w="1842" w:type="dxa"/>
          </w:tcPr>
          <w:p w:rsidR="00412C1C" w:rsidRPr="000B0555" w:rsidRDefault="00412C1C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0B0555">
              <w:rPr>
                <w:sz w:val="22"/>
                <w:lang w:val="en-US"/>
              </w:rPr>
              <w:t>Referencing Col</w:t>
            </w:r>
          </w:p>
        </w:tc>
        <w:tc>
          <w:tcPr>
            <w:tcW w:w="1646" w:type="dxa"/>
          </w:tcPr>
          <w:p w:rsidR="00412C1C" w:rsidRPr="000B0555" w:rsidRDefault="00412C1C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0B0555">
              <w:rPr>
                <w:sz w:val="22"/>
                <w:lang w:val="en-US"/>
              </w:rPr>
              <w:t>Ref-ed Table</w:t>
            </w:r>
          </w:p>
        </w:tc>
        <w:tc>
          <w:tcPr>
            <w:tcW w:w="1870" w:type="dxa"/>
          </w:tcPr>
          <w:p w:rsidR="00412C1C" w:rsidRPr="000B0555" w:rsidRDefault="00412C1C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0B0555">
              <w:rPr>
                <w:sz w:val="22"/>
                <w:lang w:val="en-US"/>
              </w:rPr>
              <w:t>Referenced Col</w:t>
            </w:r>
          </w:p>
        </w:tc>
        <w:tc>
          <w:tcPr>
            <w:tcW w:w="1870" w:type="dxa"/>
          </w:tcPr>
          <w:p w:rsidR="00412C1C" w:rsidRPr="000B0555" w:rsidRDefault="00412C1C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0B0555">
              <w:rPr>
                <w:sz w:val="22"/>
                <w:lang w:val="en-US"/>
              </w:rPr>
              <w:t>On Delete</w:t>
            </w:r>
          </w:p>
        </w:tc>
      </w:tr>
      <w:tr w:rsidR="00412C1C" w:rsidRPr="000B0555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12C1C" w:rsidRPr="000B0555" w:rsidRDefault="00412C1C" w:rsidP="0022264B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412C1C" w:rsidRPr="000B0555" w:rsidRDefault="00412C1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412C1C" w:rsidRPr="000B0555" w:rsidRDefault="00412C1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412C1C" w:rsidRPr="000B0555" w:rsidRDefault="00412C1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412C1C" w:rsidRPr="000B0555" w:rsidRDefault="00412C1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9A180C" w:rsidRPr="000B0555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A180C" w:rsidRPr="009A180C" w:rsidRDefault="009A180C" w:rsidP="0022264B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9A180C" w:rsidRDefault="009A180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9A180C" w:rsidRDefault="009A180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9A180C" w:rsidRDefault="009A180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9A180C" w:rsidRDefault="009A180C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412C1C" w:rsidRPr="004E04AC" w:rsidRDefault="00412C1C" w:rsidP="00412C1C">
      <w:pPr>
        <w:rPr>
          <w:lang w:val="en-US"/>
        </w:rPr>
      </w:pPr>
    </w:p>
    <w:p w:rsidR="00412C1C" w:rsidRDefault="00655D02" w:rsidP="00412C1C">
      <w:pPr>
        <w:pStyle w:val="ANSVHeading2"/>
      </w:pPr>
      <w:bookmarkStart w:id="60" w:name="_Toc422332446"/>
      <w:r>
        <w:t xml:space="preserve"> </w:t>
      </w:r>
      <w:r w:rsidR="00412C1C">
        <w:t>Index</w:t>
      </w:r>
      <w:bookmarkEnd w:id="60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12C1C" w:rsidRPr="006F4884" w:rsidTr="0022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12C1C" w:rsidRPr="006F4884" w:rsidRDefault="00412C1C" w:rsidP="0022264B">
            <w:pPr>
              <w:rPr>
                <w:sz w:val="22"/>
                <w:lang w:val="en-US"/>
              </w:rPr>
            </w:pPr>
            <w:r w:rsidRPr="006F4884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412C1C" w:rsidRPr="006F4884" w:rsidRDefault="00412C1C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F4884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412C1C" w:rsidRPr="006F4884" w:rsidRDefault="00412C1C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F4884">
              <w:rPr>
                <w:sz w:val="22"/>
                <w:lang w:val="en-US"/>
              </w:rPr>
              <w:t>Index Type</w:t>
            </w:r>
          </w:p>
        </w:tc>
      </w:tr>
      <w:tr w:rsidR="00F90249" w:rsidRPr="006F4884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90249" w:rsidRPr="000B0555" w:rsidRDefault="00F90249" w:rsidP="00F90249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F90249" w:rsidRPr="000B0555" w:rsidRDefault="00F90249" w:rsidP="00F90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F90249" w:rsidRPr="006F4884" w:rsidRDefault="00F90249" w:rsidP="00F90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F90249" w:rsidRPr="006F4884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90249" w:rsidRPr="009A180C" w:rsidRDefault="00F90249" w:rsidP="00F90249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F90249" w:rsidRDefault="00F90249" w:rsidP="00F90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F90249" w:rsidRPr="006F4884" w:rsidRDefault="00F90249" w:rsidP="00F90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5E08D7" w:rsidRDefault="005E08D7" w:rsidP="005E08D7">
      <w:pPr>
        <w:pStyle w:val="ANSVHeading1"/>
        <w:rPr>
          <w:noProof/>
        </w:rPr>
      </w:pPr>
      <w:bookmarkStart w:id="61" w:name="_Toc422332447"/>
      <w:r>
        <w:rPr>
          <w:noProof/>
        </w:rPr>
        <w:t xml:space="preserve">Bảng </w:t>
      </w:r>
      <w:bookmarkEnd w:id="61"/>
      <w:r w:rsidR="00D22FB3">
        <w:rPr>
          <w:noProof/>
        </w:rPr>
        <w:t>rank</w:t>
      </w:r>
    </w:p>
    <w:p w:rsidR="005E08D7" w:rsidRDefault="00655D02" w:rsidP="005E08D7">
      <w:pPr>
        <w:pStyle w:val="ANSVHeading2"/>
      </w:pPr>
      <w:bookmarkStart w:id="62" w:name="_Toc422332448"/>
      <w:r>
        <w:t xml:space="preserve"> </w:t>
      </w:r>
      <w:r w:rsidR="005E08D7">
        <w:t>Mô tả</w:t>
      </w:r>
      <w:bookmarkEnd w:id="62"/>
    </w:p>
    <w:p w:rsidR="007F6D16" w:rsidRPr="007F6D16" w:rsidRDefault="007F6D16" w:rsidP="007F6D16">
      <w:pPr>
        <w:rPr>
          <w:lang w:val="en-US"/>
        </w:rPr>
      </w:pPr>
      <w:r>
        <w:rPr>
          <w:lang w:val="en-US"/>
        </w:rPr>
        <w:t xml:space="preserve">Bảng </w:t>
      </w:r>
      <w:r w:rsidR="003B274C">
        <w:rPr>
          <w:lang w:val="en-US"/>
        </w:rPr>
        <w:t>cấp bậc</w:t>
      </w:r>
    </w:p>
    <w:p w:rsidR="005E08D7" w:rsidRDefault="005E08D7" w:rsidP="005E08D7">
      <w:pPr>
        <w:pStyle w:val="ANSVHeading2"/>
      </w:pPr>
      <w:bookmarkStart w:id="63" w:name="_Toc422332449"/>
      <w:r>
        <w:t>Chi tiết</w:t>
      </w:r>
      <w:bookmarkEnd w:id="63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1432"/>
        <w:gridCol w:w="1030"/>
        <w:gridCol w:w="851"/>
        <w:gridCol w:w="893"/>
        <w:gridCol w:w="1091"/>
        <w:gridCol w:w="4252"/>
      </w:tblGrid>
      <w:tr w:rsidR="00DB0656" w:rsidTr="009760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DB0656" w:rsidRPr="007633CB" w:rsidRDefault="00DB0656" w:rsidP="0022264B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1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91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252" w:type="dxa"/>
          </w:tcPr>
          <w:p w:rsidR="00DB0656" w:rsidRPr="007633CB" w:rsidRDefault="00DB0656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DB0656" w:rsidTr="0097603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DB0656" w:rsidRPr="007633CB" w:rsidRDefault="00DB0656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DB0656" w:rsidRPr="007633CB" w:rsidRDefault="00DB0656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7D65E7" w:rsidTr="0097603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7D65E7" w:rsidRDefault="008C0726" w:rsidP="0022264B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name</w:t>
            </w:r>
          </w:p>
        </w:tc>
        <w:tc>
          <w:tcPr>
            <w:tcW w:w="1030" w:type="dxa"/>
          </w:tcPr>
          <w:p w:rsidR="007D65E7" w:rsidRDefault="007D4E0D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Vachar</w:t>
            </w:r>
          </w:p>
        </w:tc>
        <w:tc>
          <w:tcPr>
            <w:tcW w:w="851" w:type="dxa"/>
          </w:tcPr>
          <w:p w:rsidR="007D65E7" w:rsidRDefault="007D65E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7D65E7" w:rsidRPr="007633CB" w:rsidRDefault="007D65E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7D65E7" w:rsidRDefault="007D65E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7D65E7" w:rsidRDefault="00C11A4E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Tên</w:t>
            </w:r>
          </w:p>
        </w:tc>
      </w:tr>
    </w:tbl>
    <w:p w:rsidR="00DB0656" w:rsidRPr="00DB0656" w:rsidRDefault="00DB0656" w:rsidP="00DB0656">
      <w:pPr>
        <w:rPr>
          <w:lang w:val="en-US"/>
        </w:rPr>
      </w:pPr>
    </w:p>
    <w:p w:rsidR="00213DC7" w:rsidRDefault="00054312" w:rsidP="00213DC7">
      <w:pPr>
        <w:pStyle w:val="ANSVHeading2"/>
      </w:pPr>
      <w:bookmarkStart w:id="64" w:name="_Toc422332450"/>
      <w:r>
        <w:t xml:space="preserve"> </w:t>
      </w:r>
      <w:r w:rsidR="00213DC7">
        <w:t>Foreign keys</w:t>
      </w:r>
      <w:bookmarkEnd w:id="64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646"/>
        <w:gridCol w:w="1870"/>
        <w:gridCol w:w="1870"/>
      </w:tblGrid>
      <w:tr w:rsidR="00482B99" w:rsidRPr="00FA59E4" w:rsidTr="0022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13DC7" w:rsidRPr="00FA59E4" w:rsidRDefault="00213DC7" w:rsidP="0022264B">
            <w:pPr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Constraint Name</w:t>
            </w:r>
          </w:p>
        </w:tc>
        <w:tc>
          <w:tcPr>
            <w:tcW w:w="1842" w:type="dxa"/>
          </w:tcPr>
          <w:p w:rsidR="00213DC7" w:rsidRPr="00FA59E4" w:rsidRDefault="00213DC7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Referencing Col</w:t>
            </w:r>
          </w:p>
        </w:tc>
        <w:tc>
          <w:tcPr>
            <w:tcW w:w="1646" w:type="dxa"/>
          </w:tcPr>
          <w:p w:rsidR="00213DC7" w:rsidRPr="00FA59E4" w:rsidRDefault="00213DC7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Ref-ed Table</w:t>
            </w:r>
          </w:p>
        </w:tc>
        <w:tc>
          <w:tcPr>
            <w:tcW w:w="1870" w:type="dxa"/>
          </w:tcPr>
          <w:p w:rsidR="00213DC7" w:rsidRPr="00FA59E4" w:rsidRDefault="00213DC7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Referenced Col</w:t>
            </w:r>
          </w:p>
        </w:tc>
        <w:tc>
          <w:tcPr>
            <w:tcW w:w="1870" w:type="dxa"/>
          </w:tcPr>
          <w:p w:rsidR="00213DC7" w:rsidRPr="00FA59E4" w:rsidRDefault="00213DC7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On Delete</w:t>
            </w:r>
          </w:p>
        </w:tc>
      </w:tr>
      <w:tr w:rsidR="00482B99" w:rsidRPr="00FA59E4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13DC7" w:rsidRPr="00FA59E4" w:rsidRDefault="00213DC7" w:rsidP="0022264B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213DC7" w:rsidRPr="00FA59E4" w:rsidRDefault="00213DC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213DC7" w:rsidRPr="00FA59E4" w:rsidRDefault="00213DC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213DC7" w:rsidRPr="00FA59E4" w:rsidRDefault="00213DC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213DC7" w:rsidRPr="00FA59E4" w:rsidRDefault="00213DC7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482B99" w:rsidRPr="00FA59E4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F0273" w:rsidRPr="00FF0273" w:rsidRDefault="00FF0273" w:rsidP="0022264B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FF0273" w:rsidRDefault="00FF0273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FF0273" w:rsidRDefault="00FF0273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FF0273" w:rsidRDefault="00FF0273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FF0273" w:rsidRDefault="00FF0273" w:rsidP="00222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213DC7" w:rsidRPr="004E04AC" w:rsidRDefault="00213DC7" w:rsidP="00213DC7">
      <w:pPr>
        <w:rPr>
          <w:lang w:val="en-US"/>
        </w:rPr>
      </w:pPr>
    </w:p>
    <w:p w:rsidR="00213DC7" w:rsidRDefault="006E312C" w:rsidP="00213DC7">
      <w:pPr>
        <w:pStyle w:val="ANSVHeading2"/>
      </w:pPr>
      <w:bookmarkStart w:id="65" w:name="_Toc422332451"/>
      <w:r>
        <w:t xml:space="preserve"> </w:t>
      </w:r>
      <w:r w:rsidR="00213DC7">
        <w:t>Index</w:t>
      </w:r>
      <w:bookmarkEnd w:id="65"/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13DC7" w:rsidRPr="00B736B4" w:rsidTr="0022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13DC7" w:rsidRPr="00B736B4" w:rsidRDefault="00213DC7" w:rsidP="0022264B">
            <w:pPr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213DC7" w:rsidRPr="00B736B4" w:rsidRDefault="00213DC7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213DC7" w:rsidRPr="00B736B4" w:rsidRDefault="00213DC7" w:rsidP="00222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Type</w:t>
            </w:r>
          </w:p>
        </w:tc>
      </w:tr>
      <w:tr w:rsidR="00E225E9" w:rsidRPr="00B736B4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225E9" w:rsidRPr="00FA59E4" w:rsidRDefault="00E225E9" w:rsidP="00E225E9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E225E9" w:rsidRPr="00FA59E4" w:rsidRDefault="00E225E9" w:rsidP="00E2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E225E9" w:rsidRPr="00B736B4" w:rsidRDefault="00E225E9" w:rsidP="00E2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E225E9" w:rsidRPr="00B736B4" w:rsidTr="0022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225E9" w:rsidRPr="00FF0273" w:rsidRDefault="00E225E9" w:rsidP="00E225E9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E225E9" w:rsidRDefault="00E225E9" w:rsidP="00E2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E225E9" w:rsidRPr="00B736B4" w:rsidRDefault="00E225E9" w:rsidP="00E22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222B57" w:rsidRDefault="00222B57" w:rsidP="00222B57">
      <w:pPr>
        <w:pStyle w:val="ANSVHeading1"/>
        <w:rPr>
          <w:noProof/>
        </w:rPr>
      </w:pPr>
      <w:r>
        <w:rPr>
          <w:noProof/>
        </w:rPr>
        <w:t>Bảng foreign_language</w:t>
      </w:r>
    </w:p>
    <w:p w:rsidR="00222B57" w:rsidRDefault="00222B57" w:rsidP="00222B57">
      <w:pPr>
        <w:pStyle w:val="ANSVHeading2"/>
      </w:pPr>
      <w:r>
        <w:t xml:space="preserve"> Mô tả</w:t>
      </w:r>
    </w:p>
    <w:p w:rsidR="00222B57" w:rsidRPr="007F6D16" w:rsidRDefault="00222B57" w:rsidP="00222B57">
      <w:pPr>
        <w:rPr>
          <w:lang w:val="en-US"/>
        </w:rPr>
      </w:pPr>
      <w:r>
        <w:rPr>
          <w:lang w:val="en-US"/>
        </w:rPr>
        <w:t xml:space="preserve">Bảng </w:t>
      </w:r>
      <w:r w:rsidR="006D5CFA">
        <w:rPr>
          <w:lang w:val="en-US"/>
        </w:rPr>
        <w:t>ngoại ngữ</w:t>
      </w:r>
    </w:p>
    <w:p w:rsidR="00222B57" w:rsidRDefault="00222B57" w:rsidP="00222B57">
      <w:pPr>
        <w:pStyle w:val="ANSVHeading2"/>
      </w:pPr>
      <w:r>
        <w:t>Chi tiết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1432"/>
        <w:gridCol w:w="1030"/>
        <w:gridCol w:w="851"/>
        <w:gridCol w:w="893"/>
        <w:gridCol w:w="1091"/>
        <w:gridCol w:w="4252"/>
      </w:tblGrid>
      <w:tr w:rsidR="00222B57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222B57" w:rsidRPr="007633CB" w:rsidRDefault="00222B57" w:rsidP="00CC4E7D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222B57" w:rsidRPr="007633CB" w:rsidRDefault="00222B57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1" w:type="dxa"/>
          </w:tcPr>
          <w:p w:rsidR="00222B57" w:rsidRPr="007633CB" w:rsidRDefault="00222B57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222B57" w:rsidRPr="007633CB" w:rsidRDefault="00222B57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91" w:type="dxa"/>
          </w:tcPr>
          <w:p w:rsidR="00222B57" w:rsidRPr="007633CB" w:rsidRDefault="00222B57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252" w:type="dxa"/>
          </w:tcPr>
          <w:p w:rsidR="00222B57" w:rsidRPr="007633CB" w:rsidRDefault="00222B57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222B57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222B57" w:rsidRPr="007633CB" w:rsidRDefault="00222B57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222B57" w:rsidRPr="007633CB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222B57" w:rsidRPr="007633CB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222B57" w:rsidRPr="007633CB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222B57" w:rsidRPr="007633CB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222B57" w:rsidRPr="007633CB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222B57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222B57" w:rsidRDefault="00222B57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name</w:t>
            </w:r>
          </w:p>
        </w:tc>
        <w:tc>
          <w:tcPr>
            <w:tcW w:w="1030" w:type="dxa"/>
          </w:tcPr>
          <w:p w:rsidR="00222B57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Vachar</w:t>
            </w:r>
          </w:p>
        </w:tc>
        <w:tc>
          <w:tcPr>
            <w:tcW w:w="851" w:type="dxa"/>
          </w:tcPr>
          <w:p w:rsidR="00222B57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222B57" w:rsidRPr="007633CB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222B57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222B57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Tên</w:t>
            </w:r>
          </w:p>
        </w:tc>
      </w:tr>
    </w:tbl>
    <w:p w:rsidR="00222B57" w:rsidRPr="00DB0656" w:rsidRDefault="00222B57" w:rsidP="00222B57">
      <w:pPr>
        <w:rPr>
          <w:lang w:val="en-US"/>
        </w:rPr>
      </w:pPr>
    </w:p>
    <w:p w:rsidR="00222B57" w:rsidRDefault="00222B57" w:rsidP="00222B57">
      <w:pPr>
        <w:pStyle w:val="ANSVHeading2"/>
      </w:pPr>
      <w:r>
        <w:t xml:space="preserve"> Foreign keys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646"/>
        <w:gridCol w:w="1870"/>
        <w:gridCol w:w="1870"/>
      </w:tblGrid>
      <w:tr w:rsidR="00222B57" w:rsidRPr="00FA59E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22B57" w:rsidRPr="00FA59E4" w:rsidRDefault="00222B57" w:rsidP="00CC4E7D">
            <w:pPr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Constraint Name</w:t>
            </w:r>
          </w:p>
        </w:tc>
        <w:tc>
          <w:tcPr>
            <w:tcW w:w="1842" w:type="dxa"/>
          </w:tcPr>
          <w:p w:rsidR="00222B57" w:rsidRPr="00FA59E4" w:rsidRDefault="00222B57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Referencing Col</w:t>
            </w:r>
          </w:p>
        </w:tc>
        <w:tc>
          <w:tcPr>
            <w:tcW w:w="1646" w:type="dxa"/>
          </w:tcPr>
          <w:p w:rsidR="00222B57" w:rsidRPr="00FA59E4" w:rsidRDefault="00222B57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Ref-ed Table</w:t>
            </w:r>
          </w:p>
        </w:tc>
        <w:tc>
          <w:tcPr>
            <w:tcW w:w="1870" w:type="dxa"/>
          </w:tcPr>
          <w:p w:rsidR="00222B57" w:rsidRPr="00FA59E4" w:rsidRDefault="00222B57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Referenced Col</w:t>
            </w:r>
          </w:p>
        </w:tc>
        <w:tc>
          <w:tcPr>
            <w:tcW w:w="1870" w:type="dxa"/>
          </w:tcPr>
          <w:p w:rsidR="00222B57" w:rsidRPr="00FA59E4" w:rsidRDefault="00222B57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On Delete</w:t>
            </w:r>
          </w:p>
        </w:tc>
      </w:tr>
      <w:tr w:rsidR="00222B57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22B57" w:rsidRPr="00FA59E4" w:rsidRDefault="00222B57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222B57" w:rsidRPr="00FA59E4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222B57" w:rsidRPr="00FA59E4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222B57" w:rsidRPr="00FA59E4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222B57" w:rsidRPr="00FA59E4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222B57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22B57" w:rsidRPr="00FF0273" w:rsidRDefault="00222B57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222B57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222B57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222B57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222B57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222B57" w:rsidRPr="004E04AC" w:rsidRDefault="00222B57" w:rsidP="00222B57">
      <w:pPr>
        <w:rPr>
          <w:lang w:val="en-US"/>
        </w:rPr>
      </w:pPr>
    </w:p>
    <w:p w:rsidR="00222B57" w:rsidRDefault="00222B57" w:rsidP="00222B57">
      <w:pPr>
        <w:pStyle w:val="ANSVHeading2"/>
      </w:pPr>
      <w:r>
        <w:t xml:space="preserve"> Index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22B57" w:rsidRPr="00B736B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22B57" w:rsidRPr="00B736B4" w:rsidRDefault="00222B57" w:rsidP="00CC4E7D">
            <w:pPr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222B57" w:rsidRPr="00B736B4" w:rsidRDefault="00222B57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222B57" w:rsidRPr="00B736B4" w:rsidRDefault="00222B57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Type</w:t>
            </w:r>
          </w:p>
        </w:tc>
      </w:tr>
      <w:tr w:rsidR="00222B57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22B57" w:rsidRPr="00FA59E4" w:rsidRDefault="00222B57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222B57" w:rsidRPr="00FA59E4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222B57" w:rsidRPr="00B736B4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222B57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22B57" w:rsidRPr="00FF0273" w:rsidRDefault="00222B57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222B57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222B57" w:rsidRPr="00B736B4" w:rsidRDefault="00222B5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F84682" w:rsidRDefault="00F84682" w:rsidP="00F84682">
      <w:pPr>
        <w:pStyle w:val="ANSVHeading1"/>
        <w:rPr>
          <w:noProof/>
        </w:rPr>
      </w:pPr>
      <w:r>
        <w:rPr>
          <w:noProof/>
        </w:rPr>
        <w:lastRenderedPageBreak/>
        <w:t>Bảng job</w:t>
      </w:r>
    </w:p>
    <w:p w:rsidR="00F84682" w:rsidRDefault="00F84682" w:rsidP="00F84682">
      <w:pPr>
        <w:pStyle w:val="ANSVHeading2"/>
      </w:pPr>
      <w:r>
        <w:t xml:space="preserve"> Mô tả</w:t>
      </w:r>
    </w:p>
    <w:p w:rsidR="00F84682" w:rsidRPr="007F6D16" w:rsidRDefault="00F84682" w:rsidP="00F84682">
      <w:pPr>
        <w:rPr>
          <w:lang w:val="en-US"/>
        </w:rPr>
      </w:pPr>
      <w:r>
        <w:rPr>
          <w:lang w:val="en-US"/>
        </w:rPr>
        <w:t>Bảng nghề nghiệp</w:t>
      </w:r>
    </w:p>
    <w:p w:rsidR="00F84682" w:rsidRDefault="00CA4D84" w:rsidP="00F84682">
      <w:pPr>
        <w:pStyle w:val="ANSVHeading2"/>
      </w:pPr>
      <w:r>
        <w:t xml:space="preserve"> </w:t>
      </w:r>
      <w:r w:rsidR="00F84682">
        <w:t>Chi tiết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1432"/>
        <w:gridCol w:w="1030"/>
        <w:gridCol w:w="851"/>
        <w:gridCol w:w="893"/>
        <w:gridCol w:w="1091"/>
        <w:gridCol w:w="4252"/>
      </w:tblGrid>
      <w:tr w:rsidR="00F84682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F84682" w:rsidRPr="007633CB" w:rsidRDefault="00F84682" w:rsidP="00CC4E7D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F84682" w:rsidRPr="007633CB" w:rsidRDefault="00F8468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1" w:type="dxa"/>
          </w:tcPr>
          <w:p w:rsidR="00F84682" w:rsidRPr="007633CB" w:rsidRDefault="00F8468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F84682" w:rsidRPr="007633CB" w:rsidRDefault="00F8468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91" w:type="dxa"/>
          </w:tcPr>
          <w:p w:rsidR="00F84682" w:rsidRPr="007633CB" w:rsidRDefault="00F8468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252" w:type="dxa"/>
          </w:tcPr>
          <w:p w:rsidR="00F84682" w:rsidRPr="007633CB" w:rsidRDefault="00F8468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F84682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F84682" w:rsidRPr="007633CB" w:rsidRDefault="00F84682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F84682" w:rsidRPr="007633CB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F84682" w:rsidRPr="007633CB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F84682" w:rsidRPr="007633CB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F84682" w:rsidRPr="007633CB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F84682" w:rsidRPr="007633CB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F84682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F84682" w:rsidRDefault="00F84682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name</w:t>
            </w:r>
          </w:p>
        </w:tc>
        <w:tc>
          <w:tcPr>
            <w:tcW w:w="1030" w:type="dxa"/>
          </w:tcPr>
          <w:p w:rsidR="00F84682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Vachar</w:t>
            </w:r>
          </w:p>
        </w:tc>
        <w:tc>
          <w:tcPr>
            <w:tcW w:w="851" w:type="dxa"/>
          </w:tcPr>
          <w:p w:rsidR="00F84682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F84682" w:rsidRPr="007633CB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F84682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F84682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Tên</w:t>
            </w:r>
          </w:p>
        </w:tc>
      </w:tr>
    </w:tbl>
    <w:p w:rsidR="00F84682" w:rsidRPr="00DB0656" w:rsidRDefault="00F84682" w:rsidP="00F84682">
      <w:pPr>
        <w:rPr>
          <w:lang w:val="en-US"/>
        </w:rPr>
      </w:pPr>
    </w:p>
    <w:p w:rsidR="00F84682" w:rsidRDefault="00F84682" w:rsidP="00F84682">
      <w:pPr>
        <w:pStyle w:val="ANSVHeading2"/>
      </w:pPr>
      <w:r>
        <w:t xml:space="preserve"> Foreign keys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646"/>
        <w:gridCol w:w="1870"/>
        <w:gridCol w:w="1870"/>
      </w:tblGrid>
      <w:tr w:rsidR="00F84682" w:rsidRPr="00FA59E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84682" w:rsidRPr="00FA59E4" w:rsidRDefault="00F84682" w:rsidP="00CC4E7D">
            <w:pPr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Constraint Name</w:t>
            </w:r>
          </w:p>
        </w:tc>
        <w:tc>
          <w:tcPr>
            <w:tcW w:w="1842" w:type="dxa"/>
          </w:tcPr>
          <w:p w:rsidR="00F84682" w:rsidRPr="00FA59E4" w:rsidRDefault="00F8468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Referencing Col</w:t>
            </w:r>
          </w:p>
        </w:tc>
        <w:tc>
          <w:tcPr>
            <w:tcW w:w="1646" w:type="dxa"/>
          </w:tcPr>
          <w:p w:rsidR="00F84682" w:rsidRPr="00FA59E4" w:rsidRDefault="00F8468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Ref-ed Table</w:t>
            </w:r>
          </w:p>
        </w:tc>
        <w:tc>
          <w:tcPr>
            <w:tcW w:w="1870" w:type="dxa"/>
          </w:tcPr>
          <w:p w:rsidR="00F84682" w:rsidRPr="00FA59E4" w:rsidRDefault="00F8468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Referenced Col</w:t>
            </w:r>
          </w:p>
        </w:tc>
        <w:tc>
          <w:tcPr>
            <w:tcW w:w="1870" w:type="dxa"/>
          </w:tcPr>
          <w:p w:rsidR="00F84682" w:rsidRPr="00FA59E4" w:rsidRDefault="00F8468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On Delete</w:t>
            </w:r>
          </w:p>
        </w:tc>
      </w:tr>
      <w:tr w:rsidR="00F84682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84682" w:rsidRPr="00FA59E4" w:rsidRDefault="00F84682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F84682" w:rsidRPr="00FA59E4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F84682" w:rsidRPr="00FA59E4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F84682" w:rsidRPr="00FA59E4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F84682" w:rsidRPr="00FA59E4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F84682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84682" w:rsidRPr="00FF0273" w:rsidRDefault="00F84682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F84682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F84682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F84682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F84682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F84682" w:rsidRPr="004E04AC" w:rsidRDefault="00F84682" w:rsidP="00F84682">
      <w:pPr>
        <w:rPr>
          <w:lang w:val="en-US"/>
        </w:rPr>
      </w:pPr>
    </w:p>
    <w:p w:rsidR="00F84682" w:rsidRDefault="00F84682" w:rsidP="00F84682">
      <w:pPr>
        <w:pStyle w:val="ANSVHeading2"/>
      </w:pPr>
      <w:r>
        <w:t xml:space="preserve"> Index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84682" w:rsidRPr="00B736B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84682" w:rsidRPr="00B736B4" w:rsidRDefault="00F84682" w:rsidP="00CC4E7D">
            <w:pPr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F84682" w:rsidRPr="00B736B4" w:rsidRDefault="00F8468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F84682" w:rsidRPr="00B736B4" w:rsidRDefault="00F8468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Type</w:t>
            </w:r>
          </w:p>
        </w:tc>
      </w:tr>
      <w:tr w:rsidR="00F84682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84682" w:rsidRPr="00FA59E4" w:rsidRDefault="00F84682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F84682" w:rsidRPr="00FA59E4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F84682" w:rsidRPr="00B736B4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F84682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84682" w:rsidRPr="00FF0273" w:rsidRDefault="00F84682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F84682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F84682" w:rsidRPr="00B736B4" w:rsidRDefault="00F8468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2536DB" w:rsidRDefault="002536DB" w:rsidP="002536DB">
      <w:pPr>
        <w:pStyle w:val="ANSVHeading1"/>
        <w:rPr>
          <w:noProof/>
        </w:rPr>
      </w:pPr>
      <w:r>
        <w:rPr>
          <w:noProof/>
        </w:rPr>
        <w:t xml:space="preserve">Bảng </w:t>
      </w:r>
      <w:r w:rsidR="007A1546">
        <w:rPr>
          <w:noProof/>
        </w:rPr>
        <w:t>salary</w:t>
      </w:r>
    </w:p>
    <w:p w:rsidR="002536DB" w:rsidRDefault="002536DB" w:rsidP="002536DB">
      <w:pPr>
        <w:pStyle w:val="ANSVHeading2"/>
      </w:pPr>
      <w:r>
        <w:t xml:space="preserve"> Mô tả</w:t>
      </w:r>
    </w:p>
    <w:p w:rsidR="002536DB" w:rsidRPr="007F6D16" w:rsidRDefault="002536DB" w:rsidP="002536DB">
      <w:pPr>
        <w:rPr>
          <w:lang w:val="en-US"/>
        </w:rPr>
      </w:pPr>
      <w:r>
        <w:rPr>
          <w:lang w:val="en-US"/>
        </w:rPr>
        <w:t xml:space="preserve">Bảng </w:t>
      </w:r>
      <w:r w:rsidR="00791B0F">
        <w:rPr>
          <w:lang w:val="en-US"/>
        </w:rPr>
        <w:t>lương</w:t>
      </w:r>
    </w:p>
    <w:p w:rsidR="002536DB" w:rsidRDefault="00CA4D84" w:rsidP="002536DB">
      <w:pPr>
        <w:pStyle w:val="ANSVHeading2"/>
      </w:pPr>
      <w:r>
        <w:t xml:space="preserve"> </w:t>
      </w:r>
      <w:r w:rsidR="002536DB">
        <w:t>Chi tiết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1432"/>
        <w:gridCol w:w="1030"/>
        <w:gridCol w:w="851"/>
        <w:gridCol w:w="893"/>
        <w:gridCol w:w="1091"/>
        <w:gridCol w:w="4252"/>
      </w:tblGrid>
      <w:tr w:rsidR="002536DB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2536DB" w:rsidRPr="007633CB" w:rsidRDefault="002536DB" w:rsidP="00CC4E7D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2536DB" w:rsidRPr="007633CB" w:rsidRDefault="002536DB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1" w:type="dxa"/>
          </w:tcPr>
          <w:p w:rsidR="002536DB" w:rsidRPr="007633CB" w:rsidRDefault="002536DB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2536DB" w:rsidRPr="007633CB" w:rsidRDefault="002536DB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91" w:type="dxa"/>
          </w:tcPr>
          <w:p w:rsidR="002536DB" w:rsidRPr="007633CB" w:rsidRDefault="002536DB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252" w:type="dxa"/>
          </w:tcPr>
          <w:p w:rsidR="002536DB" w:rsidRPr="007633CB" w:rsidRDefault="002536DB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2536DB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2536DB" w:rsidRPr="007633CB" w:rsidRDefault="002536DB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lastRenderedPageBreak/>
              <w:t>id</w:t>
            </w:r>
          </w:p>
        </w:tc>
        <w:tc>
          <w:tcPr>
            <w:tcW w:w="1030" w:type="dxa"/>
          </w:tcPr>
          <w:p w:rsidR="002536DB" w:rsidRPr="007633CB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2536DB" w:rsidRPr="007633CB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2536DB" w:rsidRPr="007633CB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2536DB" w:rsidRPr="007633CB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2536DB" w:rsidRPr="007633CB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2536DB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2536DB" w:rsidRDefault="002536DB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name</w:t>
            </w:r>
          </w:p>
        </w:tc>
        <w:tc>
          <w:tcPr>
            <w:tcW w:w="1030" w:type="dxa"/>
          </w:tcPr>
          <w:p w:rsidR="002536DB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Vachar</w:t>
            </w:r>
          </w:p>
        </w:tc>
        <w:tc>
          <w:tcPr>
            <w:tcW w:w="851" w:type="dxa"/>
          </w:tcPr>
          <w:p w:rsidR="002536DB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2536DB" w:rsidRPr="007633CB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2536DB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2536DB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Tên</w:t>
            </w:r>
          </w:p>
        </w:tc>
      </w:tr>
    </w:tbl>
    <w:p w:rsidR="002536DB" w:rsidRPr="00DB0656" w:rsidRDefault="002536DB" w:rsidP="002536DB">
      <w:pPr>
        <w:rPr>
          <w:lang w:val="en-US"/>
        </w:rPr>
      </w:pPr>
    </w:p>
    <w:p w:rsidR="002536DB" w:rsidRDefault="002536DB" w:rsidP="002536DB">
      <w:pPr>
        <w:pStyle w:val="ANSVHeading2"/>
      </w:pPr>
      <w:r>
        <w:t xml:space="preserve"> Foreign keys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646"/>
        <w:gridCol w:w="1870"/>
        <w:gridCol w:w="1870"/>
      </w:tblGrid>
      <w:tr w:rsidR="002536DB" w:rsidRPr="00FA59E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536DB" w:rsidRPr="00FA59E4" w:rsidRDefault="002536DB" w:rsidP="00CC4E7D">
            <w:pPr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Constraint Name</w:t>
            </w:r>
          </w:p>
        </w:tc>
        <w:tc>
          <w:tcPr>
            <w:tcW w:w="1842" w:type="dxa"/>
          </w:tcPr>
          <w:p w:rsidR="002536DB" w:rsidRPr="00FA59E4" w:rsidRDefault="002536DB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Referencing Col</w:t>
            </w:r>
          </w:p>
        </w:tc>
        <w:tc>
          <w:tcPr>
            <w:tcW w:w="1646" w:type="dxa"/>
          </w:tcPr>
          <w:p w:rsidR="002536DB" w:rsidRPr="00FA59E4" w:rsidRDefault="002536DB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Ref-ed Table</w:t>
            </w:r>
          </w:p>
        </w:tc>
        <w:tc>
          <w:tcPr>
            <w:tcW w:w="1870" w:type="dxa"/>
          </w:tcPr>
          <w:p w:rsidR="002536DB" w:rsidRPr="00FA59E4" w:rsidRDefault="002536DB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Referenced Col</w:t>
            </w:r>
          </w:p>
        </w:tc>
        <w:tc>
          <w:tcPr>
            <w:tcW w:w="1870" w:type="dxa"/>
          </w:tcPr>
          <w:p w:rsidR="002536DB" w:rsidRPr="00FA59E4" w:rsidRDefault="002536DB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On Delete</w:t>
            </w:r>
          </w:p>
        </w:tc>
      </w:tr>
      <w:tr w:rsidR="002536DB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536DB" w:rsidRPr="00FA59E4" w:rsidRDefault="002536DB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2536DB" w:rsidRPr="00FA59E4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2536DB" w:rsidRPr="00FA59E4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2536DB" w:rsidRPr="00FA59E4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2536DB" w:rsidRPr="00FA59E4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2536DB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536DB" w:rsidRPr="00FF0273" w:rsidRDefault="002536DB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2536DB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2536DB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2536DB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2536DB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2536DB" w:rsidRPr="004E04AC" w:rsidRDefault="002536DB" w:rsidP="002536DB">
      <w:pPr>
        <w:rPr>
          <w:lang w:val="en-US"/>
        </w:rPr>
      </w:pPr>
    </w:p>
    <w:p w:rsidR="002536DB" w:rsidRDefault="002536DB" w:rsidP="002536DB">
      <w:pPr>
        <w:pStyle w:val="ANSVHeading2"/>
      </w:pPr>
      <w:r>
        <w:t xml:space="preserve"> Index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36DB" w:rsidRPr="00B736B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536DB" w:rsidRPr="00B736B4" w:rsidRDefault="002536DB" w:rsidP="00CC4E7D">
            <w:pPr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2536DB" w:rsidRPr="00B736B4" w:rsidRDefault="002536DB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2536DB" w:rsidRPr="00B736B4" w:rsidRDefault="002536DB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Type</w:t>
            </w:r>
          </w:p>
        </w:tc>
      </w:tr>
      <w:tr w:rsidR="002536DB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536DB" w:rsidRPr="00FA59E4" w:rsidRDefault="002536DB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2536DB" w:rsidRPr="00FA59E4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2536DB" w:rsidRPr="00B736B4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2536DB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536DB" w:rsidRPr="00FF0273" w:rsidRDefault="002536DB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2536DB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2536DB" w:rsidRPr="00B736B4" w:rsidRDefault="002536D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FF5F52" w:rsidRDefault="00FF5F52" w:rsidP="00FF5F52">
      <w:pPr>
        <w:pStyle w:val="ANSVHeading1"/>
        <w:rPr>
          <w:noProof/>
        </w:rPr>
      </w:pPr>
      <w:r>
        <w:rPr>
          <w:noProof/>
        </w:rPr>
        <w:t>Bảng employment_status</w:t>
      </w:r>
    </w:p>
    <w:p w:rsidR="00FF5F52" w:rsidRDefault="00FF5F52" w:rsidP="00FF5F52">
      <w:pPr>
        <w:pStyle w:val="ANSVHeading2"/>
      </w:pPr>
      <w:r>
        <w:t xml:space="preserve"> Mô tả</w:t>
      </w:r>
    </w:p>
    <w:p w:rsidR="00FF5F52" w:rsidRPr="007F6D16" w:rsidRDefault="007C4F59" w:rsidP="00FF5F52">
      <w:pPr>
        <w:rPr>
          <w:lang w:val="en-US"/>
        </w:rPr>
      </w:pPr>
      <w:r>
        <w:rPr>
          <w:lang w:val="en-US"/>
        </w:rPr>
        <w:t>Bảng hình thức làm việc</w:t>
      </w:r>
    </w:p>
    <w:p w:rsidR="00FF5F52" w:rsidRDefault="00CA4D84" w:rsidP="00FF5F52">
      <w:pPr>
        <w:pStyle w:val="ANSVHeading2"/>
      </w:pPr>
      <w:r>
        <w:t xml:space="preserve"> </w:t>
      </w:r>
      <w:r w:rsidR="00FF5F52">
        <w:t>Chi tiết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1432"/>
        <w:gridCol w:w="1030"/>
        <w:gridCol w:w="851"/>
        <w:gridCol w:w="893"/>
        <w:gridCol w:w="1091"/>
        <w:gridCol w:w="4252"/>
      </w:tblGrid>
      <w:tr w:rsidR="00FF5F52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FF5F52" w:rsidRPr="007633CB" w:rsidRDefault="00FF5F52" w:rsidP="00CC4E7D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FF5F52" w:rsidRPr="007633CB" w:rsidRDefault="00FF5F5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1" w:type="dxa"/>
          </w:tcPr>
          <w:p w:rsidR="00FF5F52" w:rsidRPr="007633CB" w:rsidRDefault="00FF5F5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FF5F52" w:rsidRPr="007633CB" w:rsidRDefault="00FF5F5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91" w:type="dxa"/>
          </w:tcPr>
          <w:p w:rsidR="00FF5F52" w:rsidRPr="007633CB" w:rsidRDefault="00FF5F5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252" w:type="dxa"/>
          </w:tcPr>
          <w:p w:rsidR="00FF5F52" w:rsidRPr="007633CB" w:rsidRDefault="00FF5F5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FF5F52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FF5F52" w:rsidRPr="007633CB" w:rsidRDefault="00FF5F52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FF5F52" w:rsidRPr="007633CB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FF5F52" w:rsidRPr="007633CB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FF5F52" w:rsidRPr="007633CB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FF5F52" w:rsidRPr="007633CB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FF5F52" w:rsidRPr="007633CB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FF5F52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FF5F52" w:rsidRDefault="00FF5F52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name</w:t>
            </w:r>
          </w:p>
        </w:tc>
        <w:tc>
          <w:tcPr>
            <w:tcW w:w="1030" w:type="dxa"/>
          </w:tcPr>
          <w:p w:rsidR="00FF5F52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Vachar</w:t>
            </w:r>
          </w:p>
        </w:tc>
        <w:tc>
          <w:tcPr>
            <w:tcW w:w="851" w:type="dxa"/>
          </w:tcPr>
          <w:p w:rsidR="00FF5F52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FF5F52" w:rsidRPr="007633CB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FF5F52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FF5F52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Tên</w:t>
            </w:r>
          </w:p>
        </w:tc>
      </w:tr>
    </w:tbl>
    <w:p w:rsidR="00FF5F52" w:rsidRPr="00DB0656" w:rsidRDefault="00FF5F52" w:rsidP="00FF5F52">
      <w:pPr>
        <w:rPr>
          <w:lang w:val="en-US"/>
        </w:rPr>
      </w:pPr>
    </w:p>
    <w:p w:rsidR="00FF5F52" w:rsidRDefault="00FF5F52" w:rsidP="00FF5F52">
      <w:pPr>
        <w:pStyle w:val="ANSVHeading2"/>
      </w:pPr>
      <w:r>
        <w:t xml:space="preserve"> Foreign keys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646"/>
        <w:gridCol w:w="1870"/>
        <w:gridCol w:w="1870"/>
      </w:tblGrid>
      <w:tr w:rsidR="00FF5F52" w:rsidRPr="00FA59E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F5F52" w:rsidRPr="00FA59E4" w:rsidRDefault="00FF5F52" w:rsidP="00CC4E7D">
            <w:pPr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Constraint Name</w:t>
            </w:r>
          </w:p>
        </w:tc>
        <w:tc>
          <w:tcPr>
            <w:tcW w:w="1842" w:type="dxa"/>
          </w:tcPr>
          <w:p w:rsidR="00FF5F52" w:rsidRPr="00FA59E4" w:rsidRDefault="00FF5F5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Referencing Col</w:t>
            </w:r>
          </w:p>
        </w:tc>
        <w:tc>
          <w:tcPr>
            <w:tcW w:w="1646" w:type="dxa"/>
          </w:tcPr>
          <w:p w:rsidR="00FF5F52" w:rsidRPr="00FA59E4" w:rsidRDefault="00FF5F5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Ref-ed Table</w:t>
            </w:r>
          </w:p>
        </w:tc>
        <w:tc>
          <w:tcPr>
            <w:tcW w:w="1870" w:type="dxa"/>
          </w:tcPr>
          <w:p w:rsidR="00FF5F52" w:rsidRPr="00FA59E4" w:rsidRDefault="00FF5F5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Referenced Col</w:t>
            </w:r>
          </w:p>
        </w:tc>
        <w:tc>
          <w:tcPr>
            <w:tcW w:w="1870" w:type="dxa"/>
          </w:tcPr>
          <w:p w:rsidR="00FF5F52" w:rsidRPr="00FA59E4" w:rsidRDefault="00FF5F5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On Delete</w:t>
            </w:r>
          </w:p>
        </w:tc>
      </w:tr>
      <w:tr w:rsidR="00FF5F52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F5F52" w:rsidRPr="00FA59E4" w:rsidRDefault="00FF5F52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FF5F52" w:rsidRPr="00FA59E4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FF5F52" w:rsidRPr="00FA59E4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FF5F52" w:rsidRPr="00FA59E4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FF5F52" w:rsidRPr="00FA59E4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FF5F52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F5F52" w:rsidRPr="00FF0273" w:rsidRDefault="00FF5F52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FF5F52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FF5F52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FF5F52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FF5F52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FF5F52" w:rsidRPr="004E04AC" w:rsidRDefault="00FF5F52" w:rsidP="00FF5F52">
      <w:pPr>
        <w:rPr>
          <w:lang w:val="en-US"/>
        </w:rPr>
      </w:pPr>
    </w:p>
    <w:p w:rsidR="00FF5F52" w:rsidRDefault="00FF5F52" w:rsidP="00FF5F52">
      <w:pPr>
        <w:pStyle w:val="ANSVHeading2"/>
      </w:pPr>
      <w:r>
        <w:t xml:space="preserve"> Index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F5F52" w:rsidRPr="00B736B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F5F52" w:rsidRPr="00B736B4" w:rsidRDefault="00FF5F52" w:rsidP="00CC4E7D">
            <w:pPr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FF5F52" w:rsidRPr="00B736B4" w:rsidRDefault="00FF5F5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FF5F52" w:rsidRPr="00B736B4" w:rsidRDefault="00FF5F52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Type</w:t>
            </w:r>
          </w:p>
        </w:tc>
      </w:tr>
      <w:tr w:rsidR="00FF5F52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F5F52" w:rsidRPr="00FA59E4" w:rsidRDefault="00FF5F52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FF5F52" w:rsidRPr="00FA59E4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FF5F52" w:rsidRPr="00B736B4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FF5F52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FF5F52" w:rsidRPr="00FF0273" w:rsidRDefault="00FF5F52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FF5F52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FF5F52" w:rsidRPr="00B736B4" w:rsidRDefault="00FF5F52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C10C34" w:rsidRDefault="00C10C34" w:rsidP="00C10C34">
      <w:pPr>
        <w:pStyle w:val="ANSVHeading1"/>
        <w:rPr>
          <w:noProof/>
        </w:rPr>
      </w:pPr>
      <w:r>
        <w:rPr>
          <w:noProof/>
        </w:rPr>
        <w:t xml:space="preserve">Bảng </w:t>
      </w:r>
      <w:r w:rsidR="00A82C97">
        <w:rPr>
          <w:noProof/>
        </w:rPr>
        <w:t>exigency</w:t>
      </w:r>
    </w:p>
    <w:p w:rsidR="00C10C34" w:rsidRDefault="00C10C34" w:rsidP="00C10C34">
      <w:pPr>
        <w:pStyle w:val="ANSVHeading2"/>
      </w:pPr>
      <w:r>
        <w:t xml:space="preserve"> Mô tả</w:t>
      </w:r>
    </w:p>
    <w:p w:rsidR="00C10C34" w:rsidRPr="007F6D16" w:rsidRDefault="00C10C34" w:rsidP="00C10C34">
      <w:pPr>
        <w:rPr>
          <w:lang w:val="en-US"/>
        </w:rPr>
      </w:pPr>
      <w:r>
        <w:rPr>
          <w:lang w:val="en-US"/>
        </w:rPr>
        <w:t xml:space="preserve">Bảng </w:t>
      </w:r>
      <w:r w:rsidR="00251EE3">
        <w:rPr>
          <w:lang w:val="en-US"/>
        </w:rPr>
        <w:t>nhu cầu công việc</w:t>
      </w:r>
    </w:p>
    <w:p w:rsidR="00C10C34" w:rsidRDefault="00CA4D84" w:rsidP="00C10C34">
      <w:pPr>
        <w:pStyle w:val="ANSVHeading2"/>
      </w:pPr>
      <w:r>
        <w:t xml:space="preserve"> </w:t>
      </w:r>
      <w:r w:rsidR="00C10C34">
        <w:t>Chi tiết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1432"/>
        <w:gridCol w:w="1030"/>
        <w:gridCol w:w="851"/>
        <w:gridCol w:w="893"/>
        <w:gridCol w:w="1091"/>
        <w:gridCol w:w="4252"/>
      </w:tblGrid>
      <w:tr w:rsidR="00C10C3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C10C34" w:rsidRPr="007633CB" w:rsidRDefault="00C10C34" w:rsidP="00CC4E7D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C10C34" w:rsidRPr="007633CB" w:rsidRDefault="00C10C34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1" w:type="dxa"/>
          </w:tcPr>
          <w:p w:rsidR="00C10C34" w:rsidRPr="007633CB" w:rsidRDefault="00C10C34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C10C34" w:rsidRPr="007633CB" w:rsidRDefault="00C10C34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91" w:type="dxa"/>
          </w:tcPr>
          <w:p w:rsidR="00C10C34" w:rsidRPr="007633CB" w:rsidRDefault="00C10C34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252" w:type="dxa"/>
          </w:tcPr>
          <w:p w:rsidR="00C10C34" w:rsidRPr="007633CB" w:rsidRDefault="00C10C34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C10C34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C10C34" w:rsidRPr="007633CB" w:rsidRDefault="00C10C34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C10C34" w:rsidRPr="007633CB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C10C34" w:rsidRPr="007633CB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C10C34" w:rsidRPr="007633CB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C10C34" w:rsidRPr="007633CB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C10C34" w:rsidRPr="007633CB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C10C34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C10C34" w:rsidRDefault="00C10C34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name</w:t>
            </w:r>
          </w:p>
        </w:tc>
        <w:tc>
          <w:tcPr>
            <w:tcW w:w="1030" w:type="dxa"/>
          </w:tcPr>
          <w:p w:rsidR="00C10C34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Vachar</w:t>
            </w:r>
          </w:p>
        </w:tc>
        <w:tc>
          <w:tcPr>
            <w:tcW w:w="851" w:type="dxa"/>
          </w:tcPr>
          <w:p w:rsidR="00C10C34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C10C34" w:rsidRPr="007633CB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C10C34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C10C34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Tên</w:t>
            </w:r>
          </w:p>
        </w:tc>
      </w:tr>
    </w:tbl>
    <w:p w:rsidR="00C10C34" w:rsidRPr="00DB0656" w:rsidRDefault="00C10C34" w:rsidP="00C10C34">
      <w:pPr>
        <w:rPr>
          <w:lang w:val="en-US"/>
        </w:rPr>
      </w:pPr>
    </w:p>
    <w:p w:rsidR="00C10C34" w:rsidRDefault="00C10C34" w:rsidP="00C10C34">
      <w:pPr>
        <w:pStyle w:val="ANSVHeading2"/>
      </w:pPr>
      <w:r>
        <w:t xml:space="preserve"> Foreign keys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646"/>
        <w:gridCol w:w="1870"/>
        <w:gridCol w:w="1870"/>
      </w:tblGrid>
      <w:tr w:rsidR="00C10C34" w:rsidRPr="00FA59E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10C34" w:rsidRPr="00FA59E4" w:rsidRDefault="00C10C34" w:rsidP="00CC4E7D">
            <w:pPr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Constraint Name</w:t>
            </w:r>
          </w:p>
        </w:tc>
        <w:tc>
          <w:tcPr>
            <w:tcW w:w="1842" w:type="dxa"/>
          </w:tcPr>
          <w:p w:rsidR="00C10C34" w:rsidRPr="00FA59E4" w:rsidRDefault="00C10C34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Referencing Col</w:t>
            </w:r>
          </w:p>
        </w:tc>
        <w:tc>
          <w:tcPr>
            <w:tcW w:w="1646" w:type="dxa"/>
          </w:tcPr>
          <w:p w:rsidR="00C10C34" w:rsidRPr="00FA59E4" w:rsidRDefault="00C10C34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Ref-ed Table</w:t>
            </w:r>
          </w:p>
        </w:tc>
        <w:tc>
          <w:tcPr>
            <w:tcW w:w="1870" w:type="dxa"/>
          </w:tcPr>
          <w:p w:rsidR="00C10C34" w:rsidRPr="00FA59E4" w:rsidRDefault="00C10C34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Referenced Col</w:t>
            </w:r>
          </w:p>
        </w:tc>
        <w:tc>
          <w:tcPr>
            <w:tcW w:w="1870" w:type="dxa"/>
          </w:tcPr>
          <w:p w:rsidR="00C10C34" w:rsidRPr="00FA59E4" w:rsidRDefault="00C10C34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On Delete</w:t>
            </w:r>
          </w:p>
        </w:tc>
      </w:tr>
      <w:tr w:rsidR="00C10C34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10C34" w:rsidRPr="00FA59E4" w:rsidRDefault="00C10C34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C10C34" w:rsidRPr="00FA59E4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C10C34" w:rsidRPr="00FA59E4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C10C34" w:rsidRPr="00FA59E4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C10C34" w:rsidRPr="00FA59E4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C10C34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10C34" w:rsidRPr="00FF0273" w:rsidRDefault="00C10C34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C10C34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C10C34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C10C34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C10C34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C10C34" w:rsidRPr="004E04AC" w:rsidRDefault="00C10C34" w:rsidP="00C10C34">
      <w:pPr>
        <w:rPr>
          <w:lang w:val="en-US"/>
        </w:rPr>
      </w:pPr>
    </w:p>
    <w:p w:rsidR="00C10C34" w:rsidRDefault="00C10C34" w:rsidP="00C10C34">
      <w:pPr>
        <w:pStyle w:val="ANSVHeading2"/>
      </w:pPr>
      <w:r>
        <w:t xml:space="preserve"> Index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0C34" w:rsidRPr="00B736B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0C34" w:rsidRPr="00B736B4" w:rsidRDefault="00C10C34" w:rsidP="00CC4E7D">
            <w:pPr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C10C34" w:rsidRPr="00B736B4" w:rsidRDefault="00C10C34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C10C34" w:rsidRPr="00B736B4" w:rsidRDefault="00C10C34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Type</w:t>
            </w:r>
          </w:p>
        </w:tc>
      </w:tr>
      <w:tr w:rsidR="00C10C34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0C34" w:rsidRPr="00FA59E4" w:rsidRDefault="00C10C34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C10C34" w:rsidRPr="00FA59E4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C10C34" w:rsidRPr="00B736B4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C10C34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0C34" w:rsidRPr="00FF0273" w:rsidRDefault="00C10C34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C10C34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C10C34" w:rsidRPr="00B736B4" w:rsidRDefault="00C10C3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3F7B6E" w:rsidRDefault="003F7B6E" w:rsidP="003F7B6E">
      <w:pPr>
        <w:pStyle w:val="ANSVHeading1"/>
        <w:rPr>
          <w:noProof/>
        </w:rPr>
      </w:pPr>
      <w:r>
        <w:rPr>
          <w:noProof/>
        </w:rPr>
        <w:lastRenderedPageBreak/>
        <w:t xml:space="preserve">Bảng </w:t>
      </w:r>
      <w:r w:rsidR="002F58C6">
        <w:rPr>
          <w:noProof/>
        </w:rPr>
        <w:t>company_size</w:t>
      </w:r>
    </w:p>
    <w:p w:rsidR="003F7B6E" w:rsidRDefault="003F7B6E" w:rsidP="003F7B6E">
      <w:pPr>
        <w:pStyle w:val="ANSVHeading2"/>
      </w:pPr>
      <w:r>
        <w:t xml:space="preserve"> Mô tả</w:t>
      </w:r>
    </w:p>
    <w:p w:rsidR="003F7B6E" w:rsidRPr="007F6D16" w:rsidRDefault="003F7B6E" w:rsidP="003F7B6E">
      <w:pPr>
        <w:rPr>
          <w:lang w:val="en-US"/>
        </w:rPr>
      </w:pPr>
      <w:r>
        <w:rPr>
          <w:lang w:val="en-US"/>
        </w:rPr>
        <w:t xml:space="preserve">Bảng </w:t>
      </w:r>
      <w:r w:rsidR="008B4772">
        <w:rPr>
          <w:lang w:val="en-US"/>
        </w:rPr>
        <w:t>quy mô công ty</w:t>
      </w:r>
    </w:p>
    <w:p w:rsidR="003F7B6E" w:rsidRDefault="00CA4D84" w:rsidP="003F7B6E">
      <w:pPr>
        <w:pStyle w:val="ANSVHeading2"/>
      </w:pPr>
      <w:r>
        <w:t xml:space="preserve"> </w:t>
      </w:r>
      <w:r w:rsidR="003F7B6E">
        <w:t>Chi tiết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1432"/>
        <w:gridCol w:w="1030"/>
        <w:gridCol w:w="851"/>
        <w:gridCol w:w="893"/>
        <w:gridCol w:w="1091"/>
        <w:gridCol w:w="4252"/>
      </w:tblGrid>
      <w:tr w:rsidR="003F7B6E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3F7B6E" w:rsidRPr="007633CB" w:rsidRDefault="003F7B6E" w:rsidP="00CC4E7D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3F7B6E" w:rsidRPr="007633CB" w:rsidRDefault="003F7B6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1" w:type="dxa"/>
          </w:tcPr>
          <w:p w:rsidR="003F7B6E" w:rsidRPr="007633CB" w:rsidRDefault="003F7B6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3F7B6E" w:rsidRPr="007633CB" w:rsidRDefault="003F7B6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91" w:type="dxa"/>
          </w:tcPr>
          <w:p w:rsidR="003F7B6E" w:rsidRPr="007633CB" w:rsidRDefault="003F7B6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252" w:type="dxa"/>
          </w:tcPr>
          <w:p w:rsidR="003F7B6E" w:rsidRPr="007633CB" w:rsidRDefault="003F7B6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3F7B6E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3F7B6E" w:rsidRPr="007633CB" w:rsidRDefault="003F7B6E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3F7B6E" w:rsidRPr="007633CB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3F7B6E" w:rsidRPr="007633CB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3F7B6E" w:rsidRPr="007633CB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3F7B6E" w:rsidRPr="007633CB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3F7B6E" w:rsidRPr="007633CB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3F7B6E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3F7B6E" w:rsidRDefault="003F7B6E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name</w:t>
            </w:r>
          </w:p>
        </w:tc>
        <w:tc>
          <w:tcPr>
            <w:tcW w:w="1030" w:type="dxa"/>
          </w:tcPr>
          <w:p w:rsidR="003F7B6E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Vachar</w:t>
            </w:r>
          </w:p>
        </w:tc>
        <w:tc>
          <w:tcPr>
            <w:tcW w:w="851" w:type="dxa"/>
          </w:tcPr>
          <w:p w:rsidR="003F7B6E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3F7B6E" w:rsidRPr="007633CB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3F7B6E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3F7B6E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Tên</w:t>
            </w:r>
          </w:p>
        </w:tc>
      </w:tr>
    </w:tbl>
    <w:p w:rsidR="003F7B6E" w:rsidRPr="00DB0656" w:rsidRDefault="003F7B6E" w:rsidP="003F7B6E">
      <w:pPr>
        <w:rPr>
          <w:lang w:val="en-US"/>
        </w:rPr>
      </w:pPr>
    </w:p>
    <w:p w:rsidR="003F7B6E" w:rsidRDefault="003F7B6E" w:rsidP="003F7B6E">
      <w:pPr>
        <w:pStyle w:val="ANSVHeading2"/>
      </w:pPr>
      <w:r>
        <w:t xml:space="preserve"> Foreign keys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646"/>
        <w:gridCol w:w="1870"/>
        <w:gridCol w:w="1870"/>
      </w:tblGrid>
      <w:tr w:rsidR="003F7B6E" w:rsidRPr="00FA59E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F7B6E" w:rsidRPr="00FA59E4" w:rsidRDefault="003F7B6E" w:rsidP="00CC4E7D">
            <w:pPr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Constraint Name</w:t>
            </w:r>
          </w:p>
        </w:tc>
        <w:tc>
          <w:tcPr>
            <w:tcW w:w="1842" w:type="dxa"/>
          </w:tcPr>
          <w:p w:rsidR="003F7B6E" w:rsidRPr="00FA59E4" w:rsidRDefault="003F7B6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Referencing Col</w:t>
            </w:r>
          </w:p>
        </w:tc>
        <w:tc>
          <w:tcPr>
            <w:tcW w:w="1646" w:type="dxa"/>
          </w:tcPr>
          <w:p w:rsidR="003F7B6E" w:rsidRPr="00FA59E4" w:rsidRDefault="003F7B6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Ref-ed Table</w:t>
            </w:r>
          </w:p>
        </w:tc>
        <w:tc>
          <w:tcPr>
            <w:tcW w:w="1870" w:type="dxa"/>
          </w:tcPr>
          <w:p w:rsidR="003F7B6E" w:rsidRPr="00FA59E4" w:rsidRDefault="003F7B6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Referenced Col</w:t>
            </w:r>
          </w:p>
        </w:tc>
        <w:tc>
          <w:tcPr>
            <w:tcW w:w="1870" w:type="dxa"/>
          </w:tcPr>
          <w:p w:rsidR="003F7B6E" w:rsidRPr="00FA59E4" w:rsidRDefault="003F7B6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On Delete</w:t>
            </w:r>
          </w:p>
        </w:tc>
      </w:tr>
      <w:tr w:rsidR="003F7B6E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F7B6E" w:rsidRPr="00FA59E4" w:rsidRDefault="003F7B6E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3F7B6E" w:rsidRPr="00FA59E4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3F7B6E" w:rsidRPr="00FA59E4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3F7B6E" w:rsidRPr="00FA59E4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3F7B6E" w:rsidRPr="00FA59E4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3F7B6E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F7B6E" w:rsidRPr="00FF0273" w:rsidRDefault="003F7B6E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1842" w:type="dxa"/>
          </w:tcPr>
          <w:p w:rsidR="003F7B6E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46" w:type="dxa"/>
          </w:tcPr>
          <w:p w:rsidR="003F7B6E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3F7B6E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70" w:type="dxa"/>
          </w:tcPr>
          <w:p w:rsidR="003F7B6E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3F7B6E" w:rsidRPr="004E04AC" w:rsidRDefault="003F7B6E" w:rsidP="003F7B6E">
      <w:pPr>
        <w:rPr>
          <w:lang w:val="en-US"/>
        </w:rPr>
      </w:pPr>
    </w:p>
    <w:p w:rsidR="003F7B6E" w:rsidRDefault="003F7B6E" w:rsidP="003F7B6E">
      <w:pPr>
        <w:pStyle w:val="ANSVHeading2"/>
      </w:pPr>
      <w:r>
        <w:t xml:space="preserve"> Index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F7B6E" w:rsidRPr="00B736B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F7B6E" w:rsidRPr="00B736B4" w:rsidRDefault="003F7B6E" w:rsidP="00CC4E7D">
            <w:pPr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3F7B6E" w:rsidRPr="00B736B4" w:rsidRDefault="003F7B6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3F7B6E" w:rsidRPr="00B736B4" w:rsidRDefault="003F7B6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Type</w:t>
            </w:r>
          </w:p>
        </w:tc>
      </w:tr>
      <w:tr w:rsidR="003F7B6E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F7B6E" w:rsidRPr="00FA59E4" w:rsidRDefault="003F7B6E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3F7B6E" w:rsidRPr="00FA59E4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3F7B6E" w:rsidRPr="00B736B4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3F7B6E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F7B6E" w:rsidRPr="00FF0273" w:rsidRDefault="003F7B6E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3F7B6E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3F7B6E" w:rsidRPr="00B736B4" w:rsidRDefault="003F7B6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201D95" w:rsidRDefault="00201D95" w:rsidP="00201D95">
      <w:pPr>
        <w:pStyle w:val="ANSVHeading1"/>
        <w:rPr>
          <w:noProof/>
        </w:rPr>
      </w:pPr>
      <w:r>
        <w:rPr>
          <w:noProof/>
        </w:rPr>
        <w:t xml:space="preserve">Bảng </w:t>
      </w:r>
      <w:r w:rsidR="00C30218">
        <w:rPr>
          <w:noProof/>
        </w:rPr>
        <w:t>candidate_expect_address</w:t>
      </w:r>
    </w:p>
    <w:p w:rsidR="00201D95" w:rsidRDefault="00201D95" w:rsidP="00201D95">
      <w:pPr>
        <w:pStyle w:val="ANSVHeading2"/>
      </w:pPr>
      <w:r>
        <w:t xml:space="preserve"> Mô tả</w:t>
      </w:r>
    </w:p>
    <w:p w:rsidR="00201D95" w:rsidRPr="007F6D16" w:rsidRDefault="00201D95" w:rsidP="00201D95">
      <w:pPr>
        <w:rPr>
          <w:lang w:val="en-US"/>
        </w:rPr>
      </w:pPr>
      <w:r>
        <w:rPr>
          <w:lang w:val="en-US"/>
        </w:rPr>
        <w:t xml:space="preserve">Bảng </w:t>
      </w:r>
      <w:r w:rsidR="00687C0C">
        <w:rPr>
          <w:lang w:val="en-US"/>
        </w:rPr>
        <w:t>ứng viên – địa chỉ mong muốn</w:t>
      </w:r>
    </w:p>
    <w:p w:rsidR="00201D95" w:rsidRDefault="000D1092" w:rsidP="00201D95">
      <w:pPr>
        <w:pStyle w:val="ANSVHeading2"/>
      </w:pPr>
      <w:r>
        <w:t xml:space="preserve"> </w:t>
      </w:r>
      <w:r w:rsidR="00201D95">
        <w:t>Chi tiết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1432"/>
        <w:gridCol w:w="1030"/>
        <w:gridCol w:w="851"/>
        <w:gridCol w:w="893"/>
        <w:gridCol w:w="1091"/>
        <w:gridCol w:w="4252"/>
      </w:tblGrid>
      <w:tr w:rsidR="00201D95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201D95" w:rsidRPr="007633CB" w:rsidRDefault="00201D95" w:rsidP="00CC4E7D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201D95" w:rsidRPr="007633CB" w:rsidRDefault="00201D95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1" w:type="dxa"/>
          </w:tcPr>
          <w:p w:rsidR="00201D95" w:rsidRPr="007633CB" w:rsidRDefault="00201D95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201D95" w:rsidRPr="007633CB" w:rsidRDefault="00201D95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91" w:type="dxa"/>
          </w:tcPr>
          <w:p w:rsidR="00201D95" w:rsidRPr="007633CB" w:rsidRDefault="00201D95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252" w:type="dxa"/>
          </w:tcPr>
          <w:p w:rsidR="00201D95" w:rsidRPr="007633CB" w:rsidRDefault="00201D95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201D95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201D95" w:rsidRPr="007633CB" w:rsidRDefault="00201D95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lastRenderedPageBreak/>
              <w:t>id</w:t>
            </w:r>
          </w:p>
        </w:tc>
        <w:tc>
          <w:tcPr>
            <w:tcW w:w="1030" w:type="dxa"/>
          </w:tcPr>
          <w:p w:rsidR="00201D95" w:rsidRPr="007633CB" w:rsidRDefault="00201D95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201D95" w:rsidRPr="007633CB" w:rsidRDefault="00201D95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201D95" w:rsidRPr="007633CB" w:rsidRDefault="00201D95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201D95" w:rsidRPr="007633CB" w:rsidRDefault="00201D95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201D95" w:rsidRPr="007633CB" w:rsidRDefault="00201D95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68123D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68123D" w:rsidRDefault="0068123D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Candidate_id</w:t>
            </w:r>
          </w:p>
        </w:tc>
        <w:tc>
          <w:tcPr>
            <w:tcW w:w="1030" w:type="dxa"/>
          </w:tcPr>
          <w:p w:rsidR="0068123D" w:rsidRPr="007633CB" w:rsidRDefault="0068123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68123D" w:rsidRPr="007633CB" w:rsidRDefault="0068123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68123D" w:rsidRPr="007633CB" w:rsidRDefault="0068123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68123D" w:rsidRDefault="0068123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68123D" w:rsidRDefault="005265A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 của ứng viên</w:t>
            </w:r>
          </w:p>
        </w:tc>
      </w:tr>
      <w:tr w:rsidR="0068123D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68123D" w:rsidRDefault="0068123D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Province_id</w:t>
            </w:r>
          </w:p>
        </w:tc>
        <w:tc>
          <w:tcPr>
            <w:tcW w:w="1030" w:type="dxa"/>
          </w:tcPr>
          <w:p w:rsidR="0068123D" w:rsidRPr="007633CB" w:rsidRDefault="0068123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68123D" w:rsidRPr="007633CB" w:rsidRDefault="0068123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68123D" w:rsidRPr="007633CB" w:rsidRDefault="0068123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68123D" w:rsidRDefault="0068123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68123D" w:rsidRDefault="005265A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 của tỉnh</w:t>
            </w:r>
          </w:p>
        </w:tc>
      </w:tr>
    </w:tbl>
    <w:p w:rsidR="00201D95" w:rsidRPr="00DB0656" w:rsidRDefault="00201D95" w:rsidP="00201D95">
      <w:pPr>
        <w:rPr>
          <w:lang w:val="en-US"/>
        </w:rPr>
      </w:pPr>
    </w:p>
    <w:p w:rsidR="00201D95" w:rsidRDefault="00201D95" w:rsidP="00201D95">
      <w:pPr>
        <w:pStyle w:val="ANSVHeading2"/>
      </w:pPr>
      <w:r>
        <w:t xml:space="preserve"> Foreign keys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881"/>
        <w:gridCol w:w="1557"/>
        <w:gridCol w:w="1310"/>
        <w:gridCol w:w="1568"/>
        <w:gridCol w:w="1260"/>
      </w:tblGrid>
      <w:tr w:rsidR="00F72494" w:rsidRPr="00FA59E4" w:rsidTr="005120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1" w:type="dxa"/>
          </w:tcPr>
          <w:p w:rsidR="00201D95" w:rsidRPr="00FA59E4" w:rsidRDefault="00201D95" w:rsidP="00CC4E7D">
            <w:pPr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Constraint Name</w:t>
            </w:r>
          </w:p>
        </w:tc>
        <w:tc>
          <w:tcPr>
            <w:tcW w:w="1557" w:type="dxa"/>
          </w:tcPr>
          <w:p w:rsidR="00201D95" w:rsidRPr="00FA59E4" w:rsidRDefault="00201D95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Referencing Col</w:t>
            </w:r>
          </w:p>
        </w:tc>
        <w:tc>
          <w:tcPr>
            <w:tcW w:w="1310" w:type="dxa"/>
          </w:tcPr>
          <w:p w:rsidR="00201D95" w:rsidRPr="00FA59E4" w:rsidRDefault="00201D95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Ref-ed Table</w:t>
            </w:r>
          </w:p>
        </w:tc>
        <w:tc>
          <w:tcPr>
            <w:tcW w:w="1568" w:type="dxa"/>
          </w:tcPr>
          <w:p w:rsidR="00201D95" w:rsidRPr="00FA59E4" w:rsidRDefault="00201D95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Referenced Col</w:t>
            </w:r>
          </w:p>
        </w:tc>
        <w:tc>
          <w:tcPr>
            <w:tcW w:w="1260" w:type="dxa"/>
          </w:tcPr>
          <w:p w:rsidR="00201D95" w:rsidRPr="00FA59E4" w:rsidRDefault="00201D95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On Delete</w:t>
            </w:r>
          </w:p>
        </w:tc>
      </w:tr>
      <w:tr w:rsidR="00F72494" w:rsidRPr="00FA59E4" w:rsidTr="00512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1" w:type="dxa"/>
          </w:tcPr>
          <w:p w:rsidR="00201D95" w:rsidRPr="00A46E2F" w:rsidRDefault="009C167D" w:rsidP="00CC4E7D">
            <w:pPr>
              <w:rPr>
                <w:b w:val="0"/>
                <w:sz w:val="22"/>
                <w:szCs w:val="22"/>
                <w:lang w:val="en-US"/>
              </w:rPr>
            </w:pPr>
            <w:r w:rsidRPr="00A46E2F">
              <w:rPr>
                <w:b w:val="0"/>
                <w:noProof/>
                <w:sz w:val="22"/>
                <w:szCs w:val="22"/>
              </w:rPr>
              <w:t>candidate_expect_address</w:t>
            </w:r>
            <w:r w:rsidRPr="00A46E2F">
              <w:rPr>
                <w:b w:val="0"/>
                <w:noProof/>
                <w:sz w:val="22"/>
                <w:szCs w:val="22"/>
                <w:lang w:val="en-US"/>
              </w:rPr>
              <w:t>_candidate_id</w:t>
            </w:r>
          </w:p>
        </w:tc>
        <w:tc>
          <w:tcPr>
            <w:tcW w:w="1557" w:type="dxa"/>
          </w:tcPr>
          <w:p w:rsidR="00201D95" w:rsidRPr="009C167D" w:rsidRDefault="00AC3CF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Candidate_id</w:t>
            </w:r>
          </w:p>
        </w:tc>
        <w:tc>
          <w:tcPr>
            <w:tcW w:w="1310" w:type="dxa"/>
          </w:tcPr>
          <w:p w:rsidR="00201D95" w:rsidRPr="009C167D" w:rsidRDefault="00F7249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</w:t>
            </w:r>
          </w:p>
        </w:tc>
        <w:tc>
          <w:tcPr>
            <w:tcW w:w="1568" w:type="dxa"/>
          </w:tcPr>
          <w:p w:rsidR="00201D95" w:rsidRPr="009C167D" w:rsidRDefault="00F7249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Candidate_id</w:t>
            </w:r>
          </w:p>
        </w:tc>
        <w:tc>
          <w:tcPr>
            <w:tcW w:w="1260" w:type="dxa"/>
          </w:tcPr>
          <w:p w:rsidR="00201D95" w:rsidRPr="009C167D" w:rsidRDefault="00F72494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cascade</w:t>
            </w:r>
          </w:p>
        </w:tc>
      </w:tr>
      <w:tr w:rsidR="0051202F" w:rsidRPr="00FA59E4" w:rsidTr="00512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1" w:type="dxa"/>
          </w:tcPr>
          <w:p w:rsidR="0051202F" w:rsidRPr="00A46E2F" w:rsidRDefault="0051202F" w:rsidP="0051202F">
            <w:pPr>
              <w:rPr>
                <w:b w:val="0"/>
                <w:sz w:val="22"/>
                <w:szCs w:val="22"/>
                <w:lang w:val="en-US"/>
              </w:rPr>
            </w:pPr>
            <w:r w:rsidRPr="00A46E2F">
              <w:rPr>
                <w:b w:val="0"/>
                <w:noProof/>
                <w:sz w:val="22"/>
                <w:szCs w:val="22"/>
              </w:rPr>
              <w:t>candidate_expect_address</w:t>
            </w:r>
            <w:r w:rsidRPr="00A46E2F">
              <w:rPr>
                <w:b w:val="0"/>
                <w:noProof/>
                <w:sz w:val="22"/>
                <w:szCs w:val="22"/>
                <w:lang w:val="en-US"/>
              </w:rPr>
              <w:t>_</w:t>
            </w:r>
            <w:r>
              <w:rPr>
                <w:b w:val="0"/>
                <w:noProof/>
                <w:sz w:val="22"/>
                <w:szCs w:val="22"/>
                <w:lang w:val="en-US"/>
              </w:rPr>
              <w:t>province</w:t>
            </w:r>
            <w:r w:rsidRPr="00A46E2F">
              <w:rPr>
                <w:b w:val="0"/>
                <w:noProof/>
                <w:sz w:val="22"/>
                <w:szCs w:val="22"/>
                <w:lang w:val="en-US"/>
              </w:rPr>
              <w:t>_id</w:t>
            </w:r>
          </w:p>
        </w:tc>
        <w:tc>
          <w:tcPr>
            <w:tcW w:w="1557" w:type="dxa"/>
          </w:tcPr>
          <w:p w:rsidR="0051202F" w:rsidRPr="009C167D" w:rsidRDefault="0051202F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bCs/>
                <w:noProof/>
                <w:sz w:val="22"/>
                <w:szCs w:val="22"/>
                <w:lang w:val="en-US"/>
              </w:rPr>
              <w:t>province</w:t>
            </w:r>
            <w:r>
              <w:rPr>
                <w:sz w:val="22"/>
                <w:lang w:val="en-US"/>
              </w:rPr>
              <w:t>_id</w:t>
            </w:r>
          </w:p>
        </w:tc>
        <w:tc>
          <w:tcPr>
            <w:tcW w:w="1310" w:type="dxa"/>
          </w:tcPr>
          <w:p w:rsidR="0051202F" w:rsidRPr="009C167D" w:rsidRDefault="0051202F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province</w:t>
            </w:r>
          </w:p>
        </w:tc>
        <w:tc>
          <w:tcPr>
            <w:tcW w:w="1568" w:type="dxa"/>
          </w:tcPr>
          <w:p w:rsidR="0051202F" w:rsidRPr="009C167D" w:rsidRDefault="0051202F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province_id</w:t>
            </w:r>
          </w:p>
        </w:tc>
        <w:tc>
          <w:tcPr>
            <w:tcW w:w="1260" w:type="dxa"/>
          </w:tcPr>
          <w:p w:rsidR="0051202F" w:rsidRPr="009C167D" w:rsidRDefault="0051202F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cascade</w:t>
            </w:r>
          </w:p>
        </w:tc>
      </w:tr>
    </w:tbl>
    <w:p w:rsidR="00201D95" w:rsidRPr="004E04AC" w:rsidRDefault="00201D95" w:rsidP="00201D95">
      <w:pPr>
        <w:rPr>
          <w:lang w:val="en-US"/>
        </w:rPr>
      </w:pPr>
    </w:p>
    <w:p w:rsidR="00201D95" w:rsidRDefault="00201D95" w:rsidP="00201D95">
      <w:pPr>
        <w:pStyle w:val="ANSVHeading2"/>
      </w:pPr>
      <w:r>
        <w:t xml:space="preserve"> Index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01D95" w:rsidRPr="00B736B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01D95" w:rsidRPr="00B736B4" w:rsidRDefault="00201D95" w:rsidP="00CC4E7D">
            <w:pPr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201D95" w:rsidRPr="00B736B4" w:rsidRDefault="00201D95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201D95" w:rsidRPr="00B736B4" w:rsidRDefault="00201D95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Type</w:t>
            </w:r>
          </w:p>
        </w:tc>
      </w:tr>
      <w:tr w:rsidR="00201D95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01D95" w:rsidRPr="00FA59E4" w:rsidRDefault="00201D95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201D95" w:rsidRPr="00FA59E4" w:rsidRDefault="00201D95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201D95" w:rsidRPr="00B736B4" w:rsidRDefault="00201D95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201D95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01D95" w:rsidRPr="00FF0273" w:rsidRDefault="00201D95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201D95" w:rsidRDefault="00201D95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201D95" w:rsidRPr="00B736B4" w:rsidRDefault="00201D95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C175BA" w:rsidRDefault="00C175BA" w:rsidP="00C175BA">
      <w:pPr>
        <w:pStyle w:val="ANSVHeading1"/>
        <w:rPr>
          <w:noProof/>
        </w:rPr>
      </w:pPr>
      <w:r>
        <w:rPr>
          <w:noProof/>
        </w:rPr>
        <w:t>Bảng c</w:t>
      </w:r>
      <w:r w:rsidR="00DB64F0">
        <w:rPr>
          <w:noProof/>
        </w:rPr>
        <w:t>andidate_expect_job</w:t>
      </w:r>
    </w:p>
    <w:p w:rsidR="00C175BA" w:rsidRDefault="00C175BA" w:rsidP="00C175BA">
      <w:pPr>
        <w:pStyle w:val="ANSVHeading2"/>
      </w:pPr>
      <w:r>
        <w:t xml:space="preserve"> Mô tả</w:t>
      </w:r>
    </w:p>
    <w:p w:rsidR="00C175BA" w:rsidRPr="007F6D16" w:rsidRDefault="00C175BA" w:rsidP="00C175BA">
      <w:pPr>
        <w:rPr>
          <w:lang w:val="en-US"/>
        </w:rPr>
      </w:pPr>
      <w:r>
        <w:rPr>
          <w:lang w:val="en-US"/>
        </w:rPr>
        <w:t xml:space="preserve">Bảng ứng viên – </w:t>
      </w:r>
      <w:r w:rsidR="00DB64F0">
        <w:rPr>
          <w:lang w:val="en-US"/>
        </w:rPr>
        <w:t>nghề nghiệp mong muốn</w:t>
      </w:r>
    </w:p>
    <w:p w:rsidR="00C175BA" w:rsidRDefault="000D1092" w:rsidP="00C175BA">
      <w:pPr>
        <w:pStyle w:val="ANSVHeading2"/>
      </w:pPr>
      <w:r>
        <w:t xml:space="preserve"> </w:t>
      </w:r>
      <w:r w:rsidR="00C175BA">
        <w:t>Chi tiết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1432"/>
        <w:gridCol w:w="1030"/>
        <w:gridCol w:w="851"/>
        <w:gridCol w:w="893"/>
        <w:gridCol w:w="1091"/>
        <w:gridCol w:w="4252"/>
      </w:tblGrid>
      <w:tr w:rsidR="00C175BA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C175BA" w:rsidRPr="007633CB" w:rsidRDefault="00C175BA" w:rsidP="00CC4E7D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C175BA" w:rsidRPr="007633CB" w:rsidRDefault="00C175BA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1" w:type="dxa"/>
          </w:tcPr>
          <w:p w:rsidR="00C175BA" w:rsidRPr="007633CB" w:rsidRDefault="00C175BA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C175BA" w:rsidRPr="007633CB" w:rsidRDefault="00C175BA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91" w:type="dxa"/>
          </w:tcPr>
          <w:p w:rsidR="00C175BA" w:rsidRPr="007633CB" w:rsidRDefault="00C175BA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252" w:type="dxa"/>
          </w:tcPr>
          <w:p w:rsidR="00C175BA" w:rsidRPr="007633CB" w:rsidRDefault="00C175BA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C175BA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C175BA" w:rsidRPr="007633CB" w:rsidRDefault="00C175BA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C175BA" w:rsidRPr="007633CB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C175BA" w:rsidRPr="007633CB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C175BA" w:rsidRPr="007633CB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C175BA" w:rsidRPr="007633CB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C175BA" w:rsidRPr="007633CB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C175BA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C175BA" w:rsidRDefault="00C175BA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Candidate_id</w:t>
            </w:r>
          </w:p>
        </w:tc>
        <w:tc>
          <w:tcPr>
            <w:tcW w:w="1030" w:type="dxa"/>
          </w:tcPr>
          <w:p w:rsidR="00C175BA" w:rsidRPr="007633CB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C175BA" w:rsidRPr="007633CB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C175BA" w:rsidRPr="007633CB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C175BA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C175BA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 của ứng viên</w:t>
            </w:r>
          </w:p>
        </w:tc>
      </w:tr>
      <w:tr w:rsidR="00C175BA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C175BA" w:rsidRDefault="002B1C4F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job</w:t>
            </w:r>
            <w:r w:rsidR="00C175BA">
              <w:rPr>
                <w:b w:val="0"/>
                <w:sz w:val="22"/>
                <w:lang w:val="en-US"/>
              </w:rPr>
              <w:t>_id</w:t>
            </w:r>
          </w:p>
        </w:tc>
        <w:tc>
          <w:tcPr>
            <w:tcW w:w="1030" w:type="dxa"/>
          </w:tcPr>
          <w:p w:rsidR="00C175BA" w:rsidRPr="007633CB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C175BA" w:rsidRPr="007633CB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C175BA" w:rsidRPr="007633CB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C175BA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C175BA" w:rsidRDefault="002B1C4F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 của nghề nghiệp</w:t>
            </w:r>
          </w:p>
        </w:tc>
      </w:tr>
    </w:tbl>
    <w:p w:rsidR="00C175BA" w:rsidRPr="00DB0656" w:rsidRDefault="00C175BA" w:rsidP="00C175BA">
      <w:pPr>
        <w:rPr>
          <w:lang w:val="en-US"/>
        </w:rPr>
      </w:pPr>
    </w:p>
    <w:p w:rsidR="00C175BA" w:rsidRDefault="00C175BA" w:rsidP="00C175BA">
      <w:pPr>
        <w:pStyle w:val="ANSVHeading2"/>
      </w:pPr>
      <w:r>
        <w:lastRenderedPageBreak/>
        <w:t xml:space="preserve"> Foreign keys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881"/>
        <w:gridCol w:w="1557"/>
        <w:gridCol w:w="1310"/>
        <w:gridCol w:w="1568"/>
        <w:gridCol w:w="1260"/>
      </w:tblGrid>
      <w:tr w:rsidR="00C175BA" w:rsidRPr="00FA59E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1" w:type="dxa"/>
          </w:tcPr>
          <w:p w:rsidR="00C175BA" w:rsidRPr="00FA59E4" w:rsidRDefault="00C175BA" w:rsidP="00CC4E7D">
            <w:pPr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Constraint Name</w:t>
            </w:r>
          </w:p>
        </w:tc>
        <w:tc>
          <w:tcPr>
            <w:tcW w:w="1557" w:type="dxa"/>
          </w:tcPr>
          <w:p w:rsidR="00C175BA" w:rsidRPr="00FA59E4" w:rsidRDefault="00C175BA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Referencing Col</w:t>
            </w:r>
          </w:p>
        </w:tc>
        <w:tc>
          <w:tcPr>
            <w:tcW w:w="1310" w:type="dxa"/>
          </w:tcPr>
          <w:p w:rsidR="00C175BA" w:rsidRPr="00FA59E4" w:rsidRDefault="00C175BA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Ref-ed Table</w:t>
            </w:r>
          </w:p>
        </w:tc>
        <w:tc>
          <w:tcPr>
            <w:tcW w:w="1568" w:type="dxa"/>
          </w:tcPr>
          <w:p w:rsidR="00C175BA" w:rsidRPr="00FA59E4" w:rsidRDefault="00C175BA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Referenced Col</w:t>
            </w:r>
          </w:p>
        </w:tc>
        <w:tc>
          <w:tcPr>
            <w:tcW w:w="1260" w:type="dxa"/>
          </w:tcPr>
          <w:p w:rsidR="00C175BA" w:rsidRPr="00FA59E4" w:rsidRDefault="00C175BA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On Delete</w:t>
            </w:r>
          </w:p>
        </w:tc>
      </w:tr>
      <w:tr w:rsidR="00C175BA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1" w:type="dxa"/>
          </w:tcPr>
          <w:p w:rsidR="00C175BA" w:rsidRPr="00A46E2F" w:rsidRDefault="00C175BA" w:rsidP="00CC4E7D">
            <w:pPr>
              <w:rPr>
                <w:b w:val="0"/>
                <w:sz w:val="22"/>
                <w:szCs w:val="22"/>
                <w:lang w:val="en-US"/>
              </w:rPr>
            </w:pPr>
            <w:r w:rsidRPr="00A46E2F">
              <w:rPr>
                <w:b w:val="0"/>
                <w:noProof/>
                <w:sz w:val="22"/>
                <w:szCs w:val="22"/>
              </w:rPr>
              <w:t>candidate_expect_address</w:t>
            </w:r>
            <w:r w:rsidRPr="00A46E2F">
              <w:rPr>
                <w:b w:val="0"/>
                <w:noProof/>
                <w:sz w:val="22"/>
                <w:szCs w:val="22"/>
                <w:lang w:val="en-US"/>
              </w:rPr>
              <w:t>_candidate_id</w:t>
            </w:r>
          </w:p>
        </w:tc>
        <w:tc>
          <w:tcPr>
            <w:tcW w:w="1557" w:type="dxa"/>
          </w:tcPr>
          <w:p w:rsidR="00C175BA" w:rsidRPr="009C167D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Candidate_id</w:t>
            </w:r>
          </w:p>
        </w:tc>
        <w:tc>
          <w:tcPr>
            <w:tcW w:w="1310" w:type="dxa"/>
          </w:tcPr>
          <w:p w:rsidR="00C175BA" w:rsidRPr="009C167D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</w:t>
            </w:r>
          </w:p>
        </w:tc>
        <w:tc>
          <w:tcPr>
            <w:tcW w:w="1568" w:type="dxa"/>
          </w:tcPr>
          <w:p w:rsidR="00C175BA" w:rsidRPr="009C167D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Candidate_id</w:t>
            </w:r>
          </w:p>
        </w:tc>
        <w:tc>
          <w:tcPr>
            <w:tcW w:w="1260" w:type="dxa"/>
          </w:tcPr>
          <w:p w:rsidR="00C175BA" w:rsidRPr="009C167D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cascade</w:t>
            </w:r>
          </w:p>
        </w:tc>
      </w:tr>
      <w:tr w:rsidR="00C175BA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1" w:type="dxa"/>
          </w:tcPr>
          <w:p w:rsidR="00C175BA" w:rsidRPr="00A46E2F" w:rsidRDefault="00C175BA" w:rsidP="00CC4E7D">
            <w:pPr>
              <w:rPr>
                <w:b w:val="0"/>
                <w:sz w:val="22"/>
                <w:szCs w:val="22"/>
                <w:lang w:val="en-US"/>
              </w:rPr>
            </w:pPr>
            <w:r w:rsidRPr="00A46E2F">
              <w:rPr>
                <w:b w:val="0"/>
                <w:noProof/>
                <w:sz w:val="22"/>
                <w:szCs w:val="22"/>
              </w:rPr>
              <w:t>candidate_expect_address</w:t>
            </w:r>
            <w:r w:rsidRPr="00A46E2F">
              <w:rPr>
                <w:b w:val="0"/>
                <w:noProof/>
                <w:sz w:val="22"/>
                <w:szCs w:val="22"/>
                <w:lang w:val="en-US"/>
              </w:rPr>
              <w:t>_</w:t>
            </w:r>
            <w:r w:rsidR="00291061">
              <w:rPr>
                <w:b w:val="0"/>
                <w:noProof/>
                <w:sz w:val="22"/>
                <w:szCs w:val="22"/>
                <w:lang w:val="en-US"/>
              </w:rPr>
              <w:t>job</w:t>
            </w:r>
            <w:r w:rsidRPr="00A46E2F">
              <w:rPr>
                <w:b w:val="0"/>
                <w:noProof/>
                <w:sz w:val="22"/>
                <w:szCs w:val="22"/>
                <w:lang w:val="en-US"/>
              </w:rPr>
              <w:t>_id</w:t>
            </w:r>
          </w:p>
        </w:tc>
        <w:tc>
          <w:tcPr>
            <w:tcW w:w="1557" w:type="dxa"/>
          </w:tcPr>
          <w:p w:rsidR="00C175BA" w:rsidRPr="009C167D" w:rsidRDefault="00F45FE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bCs/>
                <w:noProof/>
                <w:sz w:val="22"/>
                <w:szCs w:val="22"/>
                <w:lang w:val="en-US"/>
              </w:rPr>
              <w:t>job</w:t>
            </w:r>
            <w:r w:rsidR="00C175BA">
              <w:rPr>
                <w:sz w:val="22"/>
                <w:lang w:val="en-US"/>
              </w:rPr>
              <w:t>_id</w:t>
            </w:r>
          </w:p>
        </w:tc>
        <w:tc>
          <w:tcPr>
            <w:tcW w:w="1310" w:type="dxa"/>
          </w:tcPr>
          <w:p w:rsidR="00C175BA" w:rsidRPr="009C167D" w:rsidRDefault="00F45FE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Job</w:t>
            </w:r>
          </w:p>
        </w:tc>
        <w:tc>
          <w:tcPr>
            <w:tcW w:w="1568" w:type="dxa"/>
          </w:tcPr>
          <w:p w:rsidR="00C175BA" w:rsidRPr="009C167D" w:rsidRDefault="00F45FE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job</w:t>
            </w:r>
            <w:r w:rsidR="00C175BA">
              <w:rPr>
                <w:sz w:val="22"/>
                <w:lang w:val="en-US"/>
              </w:rPr>
              <w:t>_id</w:t>
            </w:r>
          </w:p>
        </w:tc>
        <w:tc>
          <w:tcPr>
            <w:tcW w:w="1260" w:type="dxa"/>
          </w:tcPr>
          <w:p w:rsidR="00C175BA" w:rsidRPr="009C167D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cascade</w:t>
            </w:r>
          </w:p>
        </w:tc>
      </w:tr>
    </w:tbl>
    <w:p w:rsidR="00C175BA" w:rsidRPr="004E04AC" w:rsidRDefault="00C175BA" w:rsidP="00C175BA">
      <w:pPr>
        <w:rPr>
          <w:lang w:val="en-US"/>
        </w:rPr>
      </w:pPr>
    </w:p>
    <w:p w:rsidR="00C175BA" w:rsidRDefault="00C175BA" w:rsidP="00C175BA">
      <w:pPr>
        <w:pStyle w:val="ANSVHeading2"/>
      </w:pPr>
      <w:r>
        <w:t xml:space="preserve"> Index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75BA" w:rsidRPr="00B736B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75BA" w:rsidRPr="00B736B4" w:rsidRDefault="00C175BA" w:rsidP="00CC4E7D">
            <w:pPr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C175BA" w:rsidRPr="00B736B4" w:rsidRDefault="00C175BA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C175BA" w:rsidRPr="00B736B4" w:rsidRDefault="00C175BA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Type</w:t>
            </w:r>
          </w:p>
        </w:tc>
      </w:tr>
      <w:tr w:rsidR="00C175BA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75BA" w:rsidRPr="00FA59E4" w:rsidRDefault="00C175BA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C175BA" w:rsidRPr="00FA59E4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C175BA" w:rsidRPr="00B736B4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C175BA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75BA" w:rsidRPr="00FF0273" w:rsidRDefault="00C175BA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C175BA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C175BA" w:rsidRPr="00B736B4" w:rsidRDefault="00C175B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B16003" w:rsidRDefault="00B16003" w:rsidP="00B16003">
      <w:pPr>
        <w:pStyle w:val="ANSVHeading1"/>
        <w:rPr>
          <w:noProof/>
        </w:rPr>
      </w:pPr>
      <w:r>
        <w:rPr>
          <w:noProof/>
        </w:rPr>
        <w:t>Bảng c</w:t>
      </w:r>
      <w:r w:rsidR="00BF1947">
        <w:rPr>
          <w:noProof/>
        </w:rPr>
        <w:t>andidate_foreign_language</w:t>
      </w:r>
    </w:p>
    <w:p w:rsidR="00B16003" w:rsidRDefault="00B16003" w:rsidP="00B16003">
      <w:pPr>
        <w:pStyle w:val="ANSVHeading2"/>
      </w:pPr>
      <w:r>
        <w:t xml:space="preserve"> Mô tả</w:t>
      </w:r>
    </w:p>
    <w:p w:rsidR="00B16003" w:rsidRPr="007F6D16" w:rsidRDefault="00B16003" w:rsidP="00B16003">
      <w:pPr>
        <w:rPr>
          <w:lang w:val="en-US"/>
        </w:rPr>
      </w:pPr>
      <w:r>
        <w:rPr>
          <w:lang w:val="en-US"/>
        </w:rPr>
        <w:t xml:space="preserve">Bảng ứng viên – </w:t>
      </w:r>
      <w:r w:rsidR="00BB26B1">
        <w:rPr>
          <w:lang w:val="en-US"/>
        </w:rPr>
        <w:t>ngoại ngữ</w:t>
      </w:r>
    </w:p>
    <w:p w:rsidR="00B16003" w:rsidRDefault="000D1092" w:rsidP="00B16003">
      <w:pPr>
        <w:pStyle w:val="ANSVHeading2"/>
      </w:pPr>
      <w:r>
        <w:t xml:space="preserve"> </w:t>
      </w:r>
      <w:r w:rsidR="00B16003">
        <w:t>Chi tiết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1432"/>
        <w:gridCol w:w="1030"/>
        <w:gridCol w:w="851"/>
        <w:gridCol w:w="893"/>
        <w:gridCol w:w="1091"/>
        <w:gridCol w:w="4252"/>
      </w:tblGrid>
      <w:tr w:rsidR="00B16003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B16003" w:rsidRPr="007633CB" w:rsidRDefault="00B16003" w:rsidP="00CC4E7D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B16003" w:rsidRPr="007633CB" w:rsidRDefault="00B1600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1" w:type="dxa"/>
          </w:tcPr>
          <w:p w:rsidR="00B16003" w:rsidRPr="007633CB" w:rsidRDefault="00B1600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B16003" w:rsidRPr="007633CB" w:rsidRDefault="00B1600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91" w:type="dxa"/>
          </w:tcPr>
          <w:p w:rsidR="00B16003" w:rsidRPr="007633CB" w:rsidRDefault="00B1600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252" w:type="dxa"/>
          </w:tcPr>
          <w:p w:rsidR="00B16003" w:rsidRPr="007633CB" w:rsidRDefault="00B1600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B16003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B16003" w:rsidRPr="007633CB" w:rsidRDefault="00B16003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B16003" w:rsidRPr="007633CB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B16003" w:rsidRPr="007633CB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B16003" w:rsidRPr="007633CB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B16003" w:rsidRPr="007633CB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B16003" w:rsidRPr="007633CB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B16003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B16003" w:rsidRDefault="00B16003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Candidate_id</w:t>
            </w:r>
          </w:p>
        </w:tc>
        <w:tc>
          <w:tcPr>
            <w:tcW w:w="1030" w:type="dxa"/>
          </w:tcPr>
          <w:p w:rsidR="00B16003" w:rsidRPr="007633CB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B16003" w:rsidRPr="007633CB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B16003" w:rsidRPr="007633CB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B16003" w:rsidRDefault="00D0432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B16003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 của ứng viên</w:t>
            </w:r>
          </w:p>
        </w:tc>
      </w:tr>
      <w:tr w:rsidR="00B16003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B16003" w:rsidRDefault="00BB26B1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language</w:t>
            </w:r>
            <w:r w:rsidR="00B16003">
              <w:rPr>
                <w:b w:val="0"/>
                <w:sz w:val="22"/>
                <w:lang w:val="en-US"/>
              </w:rPr>
              <w:t>_id</w:t>
            </w:r>
          </w:p>
        </w:tc>
        <w:tc>
          <w:tcPr>
            <w:tcW w:w="1030" w:type="dxa"/>
          </w:tcPr>
          <w:p w:rsidR="00B16003" w:rsidRPr="007633CB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B16003" w:rsidRPr="007633CB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B16003" w:rsidRPr="007633CB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B16003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B16003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Id của </w:t>
            </w:r>
            <w:r w:rsidR="00342074">
              <w:rPr>
                <w:sz w:val="22"/>
                <w:lang w:val="en-US"/>
              </w:rPr>
              <w:t>ngoại ngữ</w:t>
            </w:r>
          </w:p>
        </w:tc>
      </w:tr>
      <w:tr w:rsidR="00D0432D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D0432D" w:rsidRDefault="00D0432D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Read</w:t>
            </w:r>
          </w:p>
        </w:tc>
        <w:tc>
          <w:tcPr>
            <w:tcW w:w="1030" w:type="dxa"/>
          </w:tcPr>
          <w:p w:rsidR="00D0432D" w:rsidRDefault="00D0432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1" w:type="dxa"/>
          </w:tcPr>
          <w:p w:rsidR="00D0432D" w:rsidRDefault="00D0432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</w:p>
        </w:tc>
        <w:tc>
          <w:tcPr>
            <w:tcW w:w="893" w:type="dxa"/>
          </w:tcPr>
          <w:p w:rsidR="00D0432D" w:rsidRPr="007633CB" w:rsidRDefault="00D0432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D0432D" w:rsidRDefault="00D0432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D0432D" w:rsidRDefault="00F01C0B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Mức độ đọc</w:t>
            </w:r>
          </w:p>
        </w:tc>
      </w:tr>
      <w:tr w:rsidR="00EA0849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EA0849" w:rsidRDefault="00EA0849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Write</w:t>
            </w:r>
          </w:p>
        </w:tc>
        <w:tc>
          <w:tcPr>
            <w:tcW w:w="1030" w:type="dxa"/>
          </w:tcPr>
          <w:p w:rsidR="00EA0849" w:rsidRDefault="00EA084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1" w:type="dxa"/>
          </w:tcPr>
          <w:p w:rsidR="00EA0849" w:rsidRDefault="00EA084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</w:p>
        </w:tc>
        <w:tc>
          <w:tcPr>
            <w:tcW w:w="893" w:type="dxa"/>
          </w:tcPr>
          <w:p w:rsidR="00EA0849" w:rsidRPr="007633CB" w:rsidRDefault="00EA084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EA0849" w:rsidRDefault="00EA084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EA0849" w:rsidRDefault="00D51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Mức độ viết</w:t>
            </w:r>
          </w:p>
        </w:tc>
      </w:tr>
      <w:tr w:rsidR="00EA0849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EA0849" w:rsidRDefault="00EA0849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Listen</w:t>
            </w:r>
          </w:p>
        </w:tc>
        <w:tc>
          <w:tcPr>
            <w:tcW w:w="1030" w:type="dxa"/>
          </w:tcPr>
          <w:p w:rsidR="00EA0849" w:rsidRDefault="00EA084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1" w:type="dxa"/>
          </w:tcPr>
          <w:p w:rsidR="00EA0849" w:rsidRDefault="00EA084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</w:p>
        </w:tc>
        <w:tc>
          <w:tcPr>
            <w:tcW w:w="893" w:type="dxa"/>
          </w:tcPr>
          <w:p w:rsidR="00EA0849" w:rsidRPr="007633CB" w:rsidRDefault="00EA084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EA0849" w:rsidRDefault="00EA084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EA0849" w:rsidRDefault="00EA0849" w:rsidP="00D51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Mức độ </w:t>
            </w:r>
            <w:r w:rsidR="00D51E4E">
              <w:rPr>
                <w:sz w:val="22"/>
                <w:lang w:val="en-US"/>
              </w:rPr>
              <w:t>nghe</w:t>
            </w:r>
          </w:p>
        </w:tc>
      </w:tr>
      <w:tr w:rsidR="00EA0849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EA0849" w:rsidRDefault="00EA0849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Speak</w:t>
            </w:r>
          </w:p>
        </w:tc>
        <w:tc>
          <w:tcPr>
            <w:tcW w:w="1030" w:type="dxa"/>
          </w:tcPr>
          <w:p w:rsidR="00EA0849" w:rsidRDefault="00EA084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1" w:type="dxa"/>
          </w:tcPr>
          <w:p w:rsidR="00EA0849" w:rsidRDefault="00EA084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</w:p>
        </w:tc>
        <w:tc>
          <w:tcPr>
            <w:tcW w:w="893" w:type="dxa"/>
          </w:tcPr>
          <w:p w:rsidR="00EA0849" w:rsidRPr="007633CB" w:rsidRDefault="00EA084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EA0849" w:rsidRDefault="00EA0849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EA0849" w:rsidRDefault="00EA0849" w:rsidP="00D51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Mức độ </w:t>
            </w:r>
            <w:r w:rsidR="00D51E4E">
              <w:rPr>
                <w:sz w:val="22"/>
                <w:lang w:val="en-US"/>
              </w:rPr>
              <w:t>nói</w:t>
            </w:r>
          </w:p>
        </w:tc>
      </w:tr>
    </w:tbl>
    <w:p w:rsidR="00B16003" w:rsidRPr="00DB0656" w:rsidRDefault="00B16003" w:rsidP="00B16003">
      <w:pPr>
        <w:rPr>
          <w:lang w:val="en-US"/>
        </w:rPr>
      </w:pPr>
    </w:p>
    <w:p w:rsidR="00B16003" w:rsidRDefault="00B16003" w:rsidP="00B16003">
      <w:pPr>
        <w:pStyle w:val="ANSVHeading2"/>
      </w:pPr>
      <w:r>
        <w:lastRenderedPageBreak/>
        <w:t xml:space="preserve"> Foreign keys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4037"/>
        <w:gridCol w:w="1528"/>
        <w:gridCol w:w="1276"/>
        <w:gridCol w:w="1537"/>
        <w:gridCol w:w="1198"/>
      </w:tblGrid>
      <w:tr w:rsidR="00B16003" w:rsidRPr="00FA59E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1" w:type="dxa"/>
          </w:tcPr>
          <w:p w:rsidR="00B16003" w:rsidRPr="00FA59E4" w:rsidRDefault="00B16003" w:rsidP="00CC4E7D">
            <w:pPr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Constraint Name</w:t>
            </w:r>
          </w:p>
        </w:tc>
        <w:tc>
          <w:tcPr>
            <w:tcW w:w="1557" w:type="dxa"/>
          </w:tcPr>
          <w:p w:rsidR="00B16003" w:rsidRPr="00FA59E4" w:rsidRDefault="00B1600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Referencing Col</w:t>
            </w:r>
          </w:p>
        </w:tc>
        <w:tc>
          <w:tcPr>
            <w:tcW w:w="1310" w:type="dxa"/>
          </w:tcPr>
          <w:p w:rsidR="00B16003" w:rsidRPr="00FA59E4" w:rsidRDefault="00B1600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Ref-ed Table</w:t>
            </w:r>
          </w:p>
        </w:tc>
        <w:tc>
          <w:tcPr>
            <w:tcW w:w="1568" w:type="dxa"/>
          </w:tcPr>
          <w:p w:rsidR="00B16003" w:rsidRPr="00FA59E4" w:rsidRDefault="00B1600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Referenced Col</w:t>
            </w:r>
          </w:p>
        </w:tc>
        <w:tc>
          <w:tcPr>
            <w:tcW w:w="1260" w:type="dxa"/>
          </w:tcPr>
          <w:p w:rsidR="00B16003" w:rsidRPr="00FA59E4" w:rsidRDefault="00B1600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On Delete</w:t>
            </w:r>
          </w:p>
        </w:tc>
      </w:tr>
      <w:tr w:rsidR="00B16003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1" w:type="dxa"/>
          </w:tcPr>
          <w:p w:rsidR="00B16003" w:rsidRPr="00A46E2F" w:rsidRDefault="001221E1" w:rsidP="00CC4E7D">
            <w:pPr>
              <w:rPr>
                <w:b w:val="0"/>
                <w:sz w:val="22"/>
                <w:szCs w:val="22"/>
                <w:lang w:val="en-US"/>
              </w:rPr>
            </w:pPr>
            <w:r w:rsidRPr="00A46E2F">
              <w:rPr>
                <w:b w:val="0"/>
                <w:noProof/>
                <w:sz w:val="22"/>
                <w:szCs w:val="22"/>
              </w:rPr>
              <w:t>c</w:t>
            </w:r>
            <w:r>
              <w:rPr>
                <w:b w:val="0"/>
                <w:noProof/>
                <w:sz w:val="22"/>
                <w:szCs w:val="22"/>
              </w:rPr>
              <w:t>andidate_</w:t>
            </w:r>
            <w:r>
              <w:rPr>
                <w:b w:val="0"/>
                <w:noProof/>
                <w:sz w:val="22"/>
                <w:szCs w:val="22"/>
                <w:lang w:val="en-US"/>
              </w:rPr>
              <w:t>foreign_language</w:t>
            </w:r>
            <w:r w:rsidR="00B16003" w:rsidRPr="00A46E2F">
              <w:rPr>
                <w:b w:val="0"/>
                <w:noProof/>
                <w:sz w:val="22"/>
                <w:szCs w:val="22"/>
                <w:lang w:val="en-US"/>
              </w:rPr>
              <w:t>_candidate_id</w:t>
            </w:r>
          </w:p>
        </w:tc>
        <w:tc>
          <w:tcPr>
            <w:tcW w:w="1557" w:type="dxa"/>
          </w:tcPr>
          <w:p w:rsidR="00B16003" w:rsidRPr="009C167D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Candidate_id</w:t>
            </w:r>
          </w:p>
        </w:tc>
        <w:tc>
          <w:tcPr>
            <w:tcW w:w="1310" w:type="dxa"/>
          </w:tcPr>
          <w:p w:rsidR="00B16003" w:rsidRPr="009C167D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</w:t>
            </w:r>
          </w:p>
        </w:tc>
        <w:tc>
          <w:tcPr>
            <w:tcW w:w="1568" w:type="dxa"/>
          </w:tcPr>
          <w:p w:rsidR="00B16003" w:rsidRPr="009C167D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Candidate_id</w:t>
            </w:r>
          </w:p>
        </w:tc>
        <w:tc>
          <w:tcPr>
            <w:tcW w:w="1260" w:type="dxa"/>
          </w:tcPr>
          <w:p w:rsidR="00B16003" w:rsidRPr="009C167D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cascade</w:t>
            </w:r>
          </w:p>
        </w:tc>
      </w:tr>
      <w:tr w:rsidR="00B16003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1" w:type="dxa"/>
          </w:tcPr>
          <w:p w:rsidR="00B16003" w:rsidRPr="00A46E2F" w:rsidRDefault="00B16003" w:rsidP="00CC4E7D">
            <w:pPr>
              <w:rPr>
                <w:b w:val="0"/>
                <w:sz w:val="22"/>
                <w:szCs w:val="22"/>
                <w:lang w:val="en-US"/>
              </w:rPr>
            </w:pPr>
            <w:r w:rsidRPr="00A46E2F">
              <w:rPr>
                <w:b w:val="0"/>
                <w:noProof/>
                <w:sz w:val="22"/>
                <w:szCs w:val="22"/>
              </w:rPr>
              <w:t>c</w:t>
            </w:r>
            <w:r w:rsidR="001221E1">
              <w:rPr>
                <w:b w:val="0"/>
                <w:noProof/>
                <w:sz w:val="22"/>
                <w:szCs w:val="22"/>
              </w:rPr>
              <w:t>andidate_</w:t>
            </w:r>
            <w:r w:rsidR="001221E1">
              <w:rPr>
                <w:b w:val="0"/>
                <w:noProof/>
                <w:sz w:val="22"/>
                <w:szCs w:val="22"/>
                <w:lang w:val="en-US"/>
              </w:rPr>
              <w:t>foreign_language_language</w:t>
            </w:r>
            <w:r w:rsidRPr="00A46E2F">
              <w:rPr>
                <w:b w:val="0"/>
                <w:noProof/>
                <w:sz w:val="22"/>
                <w:szCs w:val="22"/>
                <w:lang w:val="en-US"/>
              </w:rPr>
              <w:t>_id</w:t>
            </w:r>
          </w:p>
        </w:tc>
        <w:tc>
          <w:tcPr>
            <w:tcW w:w="1557" w:type="dxa"/>
          </w:tcPr>
          <w:p w:rsidR="00B16003" w:rsidRPr="009C167D" w:rsidRDefault="00DD0DD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bCs/>
                <w:noProof/>
                <w:sz w:val="22"/>
                <w:szCs w:val="22"/>
                <w:lang w:val="en-US"/>
              </w:rPr>
              <w:t>language</w:t>
            </w:r>
            <w:r w:rsidR="00B16003">
              <w:rPr>
                <w:sz w:val="22"/>
                <w:lang w:val="en-US"/>
              </w:rPr>
              <w:t>_id</w:t>
            </w:r>
          </w:p>
        </w:tc>
        <w:tc>
          <w:tcPr>
            <w:tcW w:w="1310" w:type="dxa"/>
          </w:tcPr>
          <w:p w:rsidR="00B16003" w:rsidRPr="009C167D" w:rsidRDefault="00384745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language</w:t>
            </w:r>
          </w:p>
        </w:tc>
        <w:tc>
          <w:tcPr>
            <w:tcW w:w="1568" w:type="dxa"/>
          </w:tcPr>
          <w:p w:rsidR="00B16003" w:rsidRPr="009C167D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job_id</w:t>
            </w:r>
          </w:p>
        </w:tc>
        <w:tc>
          <w:tcPr>
            <w:tcW w:w="1260" w:type="dxa"/>
          </w:tcPr>
          <w:p w:rsidR="00B16003" w:rsidRPr="009C167D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cascade</w:t>
            </w:r>
          </w:p>
        </w:tc>
      </w:tr>
    </w:tbl>
    <w:p w:rsidR="00B16003" w:rsidRPr="004E04AC" w:rsidRDefault="00B16003" w:rsidP="00B16003">
      <w:pPr>
        <w:rPr>
          <w:lang w:val="en-US"/>
        </w:rPr>
      </w:pPr>
    </w:p>
    <w:p w:rsidR="00B16003" w:rsidRDefault="00B16003" w:rsidP="00B16003">
      <w:pPr>
        <w:pStyle w:val="ANSVHeading2"/>
      </w:pPr>
      <w:r>
        <w:t xml:space="preserve"> Index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16003" w:rsidRPr="00B736B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16003" w:rsidRPr="00B736B4" w:rsidRDefault="00B16003" w:rsidP="00CC4E7D">
            <w:pPr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B16003" w:rsidRPr="00B736B4" w:rsidRDefault="00B1600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B16003" w:rsidRPr="00B736B4" w:rsidRDefault="00B16003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Type</w:t>
            </w:r>
          </w:p>
        </w:tc>
      </w:tr>
      <w:tr w:rsidR="00B16003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16003" w:rsidRPr="00FA59E4" w:rsidRDefault="00B16003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B16003" w:rsidRPr="00FA59E4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B16003" w:rsidRPr="00B736B4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B16003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16003" w:rsidRPr="00FF0273" w:rsidRDefault="00B16003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B16003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B16003" w:rsidRPr="00B736B4" w:rsidRDefault="00B16003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D36E4E" w:rsidRDefault="00D36E4E" w:rsidP="00D36E4E">
      <w:pPr>
        <w:pStyle w:val="ANSVHeading1"/>
        <w:rPr>
          <w:noProof/>
        </w:rPr>
      </w:pPr>
      <w:r>
        <w:rPr>
          <w:noProof/>
        </w:rPr>
        <w:t>Bảng candidate_it_level</w:t>
      </w:r>
    </w:p>
    <w:p w:rsidR="00D36E4E" w:rsidRDefault="00D36E4E" w:rsidP="00D36E4E">
      <w:pPr>
        <w:pStyle w:val="ANSVHeading2"/>
      </w:pPr>
      <w:r>
        <w:t xml:space="preserve"> Mô tả</w:t>
      </w:r>
    </w:p>
    <w:p w:rsidR="00D36E4E" w:rsidRPr="007F6D16" w:rsidRDefault="00D36E4E" w:rsidP="00D36E4E">
      <w:pPr>
        <w:rPr>
          <w:lang w:val="en-US"/>
        </w:rPr>
      </w:pPr>
      <w:r>
        <w:rPr>
          <w:lang w:val="en-US"/>
        </w:rPr>
        <w:t xml:space="preserve">Bảng ứng viên – </w:t>
      </w:r>
      <w:r w:rsidR="00DB15B3">
        <w:rPr>
          <w:lang w:val="en-US"/>
        </w:rPr>
        <w:t>trình độ thông tin</w:t>
      </w:r>
    </w:p>
    <w:p w:rsidR="00D36E4E" w:rsidRDefault="00844390" w:rsidP="00D36E4E">
      <w:pPr>
        <w:pStyle w:val="ANSVHeading2"/>
      </w:pPr>
      <w:r>
        <w:t xml:space="preserve"> </w:t>
      </w:r>
      <w:r w:rsidR="00D36E4E">
        <w:t>Chi tiết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1432"/>
        <w:gridCol w:w="1030"/>
        <w:gridCol w:w="851"/>
        <w:gridCol w:w="893"/>
        <w:gridCol w:w="1091"/>
        <w:gridCol w:w="4252"/>
      </w:tblGrid>
      <w:tr w:rsidR="00D36E4E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D36E4E" w:rsidRPr="007633CB" w:rsidRDefault="00D36E4E" w:rsidP="00CC4E7D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D36E4E" w:rsidRPr="007633CB" w:rsidRDefault="00D36E4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1" w:type="dxa"/>
          </w:tcPr>
          <w:p w:rsidR="00D36E4E" w:rsidRPr="007633CB" w:rsidRDefault="00D36E4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D36E4E" w:rsidRPr="007633CB" w:rsidRDefault="00D36E4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91" w:type="dxa"/>
          </w:tcPr>
          <w:p w:rsidR="00D36E4E" w:rsidRPr="007633CB" w:rsidRDefault="00D36E4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252" w:type="dxa"/>
          </w:tcPr>
          <w:p w:rsidR="00D36E4E" w:rsidRPr="007633CB" w:rsidRDefault="00D36E4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D36E4E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D36E4E" w:rsidRPr="007633CB" w:rsidRDefault="00D36E4E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D36E4E" w:rsidRPr="007633CB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D36E4E" w:rsidRPr="007633CB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D36E4E" w:rsidRPr="007633CB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D36E4E" w:rsidRPr="007633CB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D36E4E" w:rsidRPr="007633CB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D36E4E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D36E4E" w:rsidRDefault="00D36E4E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Candidate_id</w:t>
            </w:r>
          </w:p>
        </w:tc>
        <w:tc>
          <w:tcPr>
            <w:tcW w:w="1030" w:type="dxa"/>
          </w:tcPr>
          <w:p w:rsidR="00D36E4E" w:rsidRPr="007633CB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D36E4E" w:rsidRPr="007633CB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D36E4E" w:rsidRPr="007633CB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D36E4E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D36E4E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 của ứng viên</w:t>
            </w:r>
          </w:p>
        </w:tc>
      </w:tr>
      <w:tr w:rsidR="00D36E4E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D36E4E" w:rsidRDefault="00AE3F63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Word</w:t>
            </w:r>
          </w:p>
        </w:tc>
        <w:tc>
          <w:tcPr>
            <w:tcW w:w="1030" w:type="dxa"/>
          </w:tcPr>
          <w:p w:rsidR="00D36E4E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1" w:type="dxa"/>
          </w:tcPr>
          <w:p w:rsidR="00D36E4E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</w:p>
        </w:tc>
        <w:tc>
          <w:tcPr>
            <w:tcW w:w="893" w:type="dxa"/>
          </w:tcPr>
          <w:p w:rsidR="00D36E4E" w:rsidRPr="007633CB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D36E4E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D36E4E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D36E4E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D36E4E" w:rsidRDefault="00AE3F63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Excel</w:t>
            </w:r>
          </w:p>
        </w:tc>
        <w:tc>
          <w:tcPr>
            <w:tcW w:w="1030" w:type="dxa"/>
          </w:tcPr>
          <w:p w:rsidR="00D36E4E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1" w:type="dxa"/>
          </w:tcPr>
          <w:p w:rsidR="00D36E4E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</w:p>
        </w:tc>
        <w:tc>
          <w:tcPr>
            <w:tcW w:w="893" w:type="dxa"/>
          </w:tcPr>
          <w:p w:rsidR="00D36E4E" w:rsidRPr="007633CB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D36E4E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D36E4E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D36E4E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D36E4E" w:rsidRDefault="00AE3F63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Power_point</w:t>
            </w:r>
          </w:p>
        </w:tc>
        <w:tc>
          <w:tcPr>
            <w:tcW w:w="1030" w:type="dxa"/>
          </w:tcPr>
          <w:p w:rsidR="00D36E4E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1" w:type="dxa"/>
          </w:tcPr>
          <w:p w:rsidR="00D36E4E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</w:p>
        </w:tc>
        <w:tc>
          <w:tcPr>
            <w:tcW w:w="893" w:type="dxa"/>
          </w:tcPr>
          <w:p w:rsidR="00D36E4E" w:rsidRPr="007633CB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D36E4E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D36E4E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D36E4E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D36E4E" w:rsidRDefault="00AE3F63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Out_look</w:t>
            </w:r>
          </w:p>
        </w:tc>
        <w:tc>
          <w:tcPr>
            <w:tcW w:w="1030" w:type="dxa"/>
          </w:tcPr>
          <w:p w:rsidR="00D36E4E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1" w:type="dxa"/>
          </w:tcPr>
          <w:p w:rsidR="00D36E4E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</w:p>
        </w:tc>
        <w:tc>
          <w:tcPr>
            <w:tcW w:w="893" w:type="dxa"/>
          </w:tcPr>
          <w:p w:rsidR="00D36E4E" w:rsidRPr="007633CB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D36E4E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D36E4E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D36E4E" w:rsidRPr="00DB0656" w:rsidRDefault="00D36E4E" w:rsidP="00D36E4E">
      <w:pPr>
        <w:rPr>
          <w:lang w:val="en-US"/>
        </w:rPr>
      </w:pPr>
    </w:p>
    <w:p w:rsidR="00D36E4E" w:rsidRDefault="00D36E4E" w:rsidP="00D36E4E">
      <w:pPr>
        <w:pStyle w:val="ANSVHeading2"/>
      </w:pPr>
      <w:r>
        <w:lastRenderedPageBreak/>
        <w:t xml:space="preserve"> Foreign keys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4037"/>
        <w:gridCol w:w="1528"/>
        <w:gridCol w:w="1276"/>
        <w:gridCol w:w="1537"/>
        <w:gridCol w:w="1198"/>
      </w:tblGrid>
      <w:tr w:rsidR="00D36E4E" w:rsidRPr="00FA59E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1" w:type="dxa"/>
          </w:tcPr>
          <w:p w:rsidR="00D36E4E" w:rsidRPr="00FA59E4" w:rsidRDefault="00D36E4E" w:rsidP="00CC4E7D">
            <w:pPr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Constraint Name</w:t>
            </w:r>
          </w:p>
        </w:tc>
        <w:tc>
          <w:tcPr>
            <w:tcW w:w="1557" w:type="dxa"/>
          </w:tcPr>
          <w:p w:rsidR="00D36E4E" w:rsidRPr="00FA59E4" w:rsidRDefault="00D36E4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Referencing Col</w:t>
            </w:r>
          </w:p>
        </w:tc>
        <w:tc>
          <w:tcPr>
            <w:tcW w:w="1310" w:type="dxa"/>
          </w:tcPr>
          <w:p w:rsidR="00D36E4E" w:rsidRPr="00FA59E4" w:rsidRDefault="00D36E4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Ref-ed Table</w:t>
            </w:r>
          </w:p>
        </w:tc>
        <w:tc>
          <w:tcPr>
            <w:tcW w:w="1568" w:type="dxa"/>
          </w:tcPr>
          <w:p w:rsidR="00D36E4E" w:rsidRPr="00FA59E4" w:rsidRDefault="00D36E4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Referenced Col</w:t>
            </w:r>
          </w:p>
        </w:tc>
        <w:tc>
          <w:tcPr>
            <w:tcW w:w="1260" w:type="dxa"/>
          </w:tcPr>
          <w:p w:rsidR="00D36E4E" w:rsidRPr="00FA59E4" w:rsidRDefault="00D36E4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On Delete</w:t>
            </w:r>
          </w:p>
        </w:tc>
      </w:tr>
      <w:tr w:rsidR="00D36E4E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1" w:type="dxa"/>
          </w:tcPr>
          <w:p w:rsidR="00D36E4E" w:rsidRPr="00A46E2F" w:rsidRDefault="00D36E4E" w:rsidP="00CC4E7D">
            <w:pPr>
              <w:rPr>
                <w:b w:val="0"/>
                <w:sz w:val="22"/>
                <w:szCs w:val="22"/>
                <w:lang w:val="en-US"/>
              </w:rPr>
            </w:pPr>
            <w:r w:rsidRPr="00A46E2F">
              <w:rPr>
                <w:b w:val="0"/>
                <w:noProof/>
                <w:sz w:val="22"/>
                <w:szCs w:val="22"/>
              </w:rPr>
              <w:t>c</w:t>
            </w:r>
            <w:r>
              <w:rPr>
                <w:b w:val="0"/>
                <w:noProof/>
                <w:sz w:val="22"/>
                <w:szCs w:val="22"/>
              </w:rPr>
              <w:t>andidate_</w:t>
            </w:r>
            <w:r>
              <w:rPr>
                <w:b w:val="0"/>
                <w:noProof/>
                <w:sz w:val="22"/>
                <w:szCs w:val="22"/>
                <w:lang w:val="en-US"/>
              </w:rPr>
              <w:t>foreign_language</w:t>
            </w:r>
            <w:r w:rsidRPr="00A46E2F">
              <w:rPr>
                <w:b w:val="0"/>
                <w:noProof/>
                <w:sz w:val="22"/>
                <w:szCs w:val="22"/>
                <w:lang w:val="en-US"/>
              </w:rPr>
              <w:t>_candidate_id</w:t>
            </w:r>
          </w:p>
        </w:tc>
        <w:tc>
          <w:tcPr>
            <w:tcW w:w="1557" w:type="dxa"/>
          </w:tcPr>
          <w:p w:rsidR="00D36E4E" w:rsidRPr="009C167D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Candidate_id</w:t>
            </w:r>
          </w:p>
        </w:tc>
        <w:tc>
          <w:tcPr>
            <w:tcW w:w="1310" w:type="dxa"/>
          </w:tcPr>
          <w:p w:rsidR="00D36E4E" w:rsidRPr="009C167D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</w:t>
            </w:r>
          </w:p>
        </w:tc>
        <w:tc>
          <w:tcPr>
            <w:tcW w:w="1568" w:type="dxa"/>
          </w:tcPr>
          <w:p w:rsidR="00D36E4E" w:rsidRPr="009C167D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Candidate_id</w:t>
            </w:r>
          </w:p>
        </w:tc>
        <w:tc>
          <w:tcPr>
            <w:tcW w:w="1260" w:type="dxa"/>
          </w:tcPr>
          <w:p w:rsidR="00D36E4E" w:rsidRPr="009C167D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cascade</w:t>
            </w:r>
          </w:p>
        </w:tc>
      </w:tr>
      <w:tr w:rsidR="00D36E4E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1" w:type="dxa"/>
          </w:tcPr>
          <w:p w:rsidR="00D36E4E" w:rsidRPr="00A46E2F" w:rsidRDefault="00D36E4E" w:rsidP="00CC4E7D">
            <w:pPr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557" w:type="dxa"/>
          </w:tcPr>
          <w:p w:rsidR="00D36E4E" w:rsidRPr="009C167D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310" w:type="dxa"/>
          </w:tcPr>
          <w:p w:rsidR="00D36E4E" w:rsidRPr="009C167D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568" w:type="dxa"/>
          </w:tcPr>
          <w:p w:rsidR="00D36E4E" w:rsidRPr="009C167D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260" w:type="dxa"/>
          </w:tcPr>
          <w:p w:rsidR="00D36E4E" w:rsidRPr="009C167D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D36E4E" w:rsidRPr="004E04AC" w:rsidRDefault="00D36E4E" w:rsidP="00D36E4E">
      <w:pPr>
        <w:rPr>
          <w:lang w:val="en-US"/>
        </w:rPr>
      </w:pPr>
    </w:p>
    <w:p w:rsidR="00D36E4E" w:rsidRDefault="00D36E4E" w:rsidP="00D36E4E">
      <w:pPr>
        <w:pStyle w:val="ANSVHeading2"/>
      </w:pPr>
      <w:r>
        <w:t xml:space="preserve"> Index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36E4E" w:rsidRPr="00B736B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36E4E" w:rsidRPr="00B736B4" w:rsidRDefault="00D36E4E" w:rsidP="00CC4E7D">
            <w:pPr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D36E4E" w:rsidRPr="00B736B4" w:rsidRDefault="00D36E4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D36E4E" w:rsidRPr="00B736B4" w:rsidRDefault="00D36E4E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Type</w:t>
            </w:r>
          </w:p>
        </w:tc>
      </w:tr>
      <w:tr w:rsidR="00D36E4E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36E4E" w:rsidRPr="00FA59E4" w:rsidRDefault="00D36E4E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D36E4E" w:rsidRPr="00FA59E4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D36E4E" w:rsidRPr="00B736B4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D36E4E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36E4E" w:rsidRPr="00FF0273" w:rsidRDefault="00D36E4E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D36E4E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D36E4E" w:rsidRPr="00B736B4" w:rsidRDefault="00D36E4E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BE0FE8" w:rsidRDefault="00BE0FE8" w:rsidP="00BE0FE8">
      <w:pPr>
        <w:pStyle w:val="ANSVHeading1"/>
        <w:rPr>
          <w:noProof/>
        </w:rPr>
      </w:pPr>
      <w:r>
        <w:rPr>
          <w:noProof/>
        </w:rPr>
        <w:t>Bảng candidate_</w:t>
      </w:r>
      <w:r w:rsidR="00EC14FC">
        <w:rPr>
          <w:noProof/>
        </w:rPr>
        <w:t>certificate</w:t>
      </w:r>
    </w:p>
    <w:p w:rsidR="00BE0FE8" w:rsidRDefault="00BE0FE8" w:rsidP="00BE0FE8">
      <w:pPr>
        <w:pStyle w:val="ANSVHeading2"/>
      </w:pPr>
      <w:r>
        <w:t xml:space="preserve"> Mô tả</w:t>
      </w:r>
    </w:p>
    <w:p w:rsidR="00BE0FE8" w:rsidRPr="007F6D16" w:rsidRDefault="00BE0FE8" w:rsidP="00BE0FE8">
      <w:pPr>
        <w:rPr>
          <w:lang w:val="en-US"/>
        </w:rPr>
      </w:pPr>
      <w:r>
        <w:rPr>
          <w:lang w:val="en-US"/>
        </w:rPr>
        <w:t xml:space="preserve">Bảng ứng viên – </w:t>
      </w:r>
      <w:r w:rsidR="00EC14FC">
        <w:rPr>
          <w:lang w:val="en-US"/>
        </w:rPr>
        <w:t>bằng cấp chứng chỉ</w:t>
      </w:r>
    </w:p>
    <w:p w:rsidR="00BE0FE8" w:rsidRDefault="00705FA6" w:rsidP="00BE0FE8">
      <w:pPr>
        <w:pStyle w:val="ANSVHeading2"/>
      </w:pPr>
      <w:r>
        <w:t xml:space="preserve"> </w:t>
      </w:r>
      <w:r w:rsidR="00BE0FE8">
        <w:t>Chi tiết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1759"/>
        <w:gridCol w:w="1030"/>
        <w:gridCol w:w="850"/>
        <w:gridCol w:w="893"/>
        <w:gridCol w:w="1049"/>
        <w:gridCol w:w="3995"/>
      </w:tblGrid>
      <w:tr w:rsidR="00DD59DD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BE0FE8" w:rsidRPr="007633CB" w:rsidRDefault="00BE0FE8" w:rsidP="00CC4E7D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BE0FE8" w:rsidRPr="007633CB" w:rsidRDefault="00BE0FE8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1" w:type="dxa"/>
          </w:tcPr>
          <w:p w:rsidR="00BE0FE8" w:rsidRPr="007633CB" w:rsidRDefault="00BE0FE8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BE0FE8" w:rsidRPr="007633CB" w:rsidRDefault="00BE0FE8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91" w:type="dxa"/>
          </w:tcPr>
          <w:p w:rsidR="00BE0FE8" w:rsidRPr="007633CB" w:rsidRDefault="00BE0FE8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252" w:type="dxa"/>
          </w:tcPr>
          <w:p w:rsidR="00BE0FE8" w:rsidRPr="007633CB" w:rsidRDefault="00BE0FE8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DD59DD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BE0FE8" w:rsidRPr="007633CB" w:rsidRDefault="00BE0FE8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BE0FE8" w:rsidRPr="007633CB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BE0FE8" w:rsidRPr="007633CB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BE0FE8" w:rsidRPr="007633CB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BE0FE8" w:rsidRPr="007633CB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BE0FE8" w:rsidRPr="007633CB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BE0FE8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BE0FE8" w:rsidRDefault="00BE0FE8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Candidate_id</w:t>
            </w:r>
          </w:p>
        </w:tc>
        <w:tc>
          <w:tcPr>
            <w:tcW w:w="1030" w:type="dxa"/>
          </w:tcPr>
          <w:p w:rsidR="00BE0FE8" w:rsidRPr="007633CB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1" w:type="dxa"/>
          </w:tcPr>
          <w:p w:rsidR="00BE0FE8" w:rsidRPr="007633CB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BE0FE8" w:rsidRPr="007633CB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BE0FE8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BE0FE8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 của ứng viên</w:t>
            </w:r>
          </w:p>
        </w:tc>
      </w:tr>
      <w:tr w:rsidR="00BE0FE8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BE0FE8" w:rsidRDefault="00705FA6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Certificate_name</w:t>
            </w:r>
          </w:p>
        </w:tc>
        <w:tc>
          <w:tcPr>
            <w:tcW w:w="1030" w:type="dxa"/>
          </w:tcPr>
          <w:p w:rsidR="00BE0FE8" w:rsidRDefault="00290DCC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1" w:type="dxa"/>
          </w:tcPr>
          <w:p w:rsidR="00BE0FE8" w:rsidRDefault="00290DCC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100</w:t>
            </w:r>
          </w:p>
        </w:tc>
        <w:tc>
          <w:tcPr>
            <w:tcW w:w="893" w:type="dxa"/>
          </w:tcPr>
          <w:p w:rsidR="00BE0FE8" w:rsidRPr="007633CB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BE0FE8" w:rsidRDefault="007D071F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252" w:type="dxa"/>
          </w:tcPr>
          <w:p w:rsidR="00BE0FE8" w:rsidRDefault="00C4110F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Tên chứng chỉ</w:t>
            </w:r>
          </w:p>
        </w:tc>
      </w:tr>
      <w:tr w:rsidR="00BE0FE8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BE0FE8" w:rsidRDefault="00C4110F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Training_unit</w:t>
            </w:r>
          </w:p>
        </w:tc>
        <w:tc>
          <w:tcPr>
            <w:tcW w:w="1030" w:type="dxa"/>
          </w:tcPr>
          <w:p w:rsidR="00BE0FE8" w:rsidRDefault="00C4110F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1" w:type="dxa"/>
          </w:tcPr>
          <w:p w:rsidR="00BE0FE8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</w:p>
        </w:tc>
        <w:tc>
          <w:tcPr>
            <w:tcW w:w="893" w:type="dxa"/>
          </w:tcPr>
          <w:p w:rsidR="00BE0FE8" w:rsidRPr="007633CB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BE0FE8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BE0FE8" w:rsidRDefault="00C4110F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Đơn vị đào tạo</w:t>
            </w:r>
          </w:p>
        </w:tc>
      </w:tr>
      <w:tr w:rsidR="00BE0FE8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BE0FE8" w:rsidRDefault="00D0673A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G</w:t>
            </w:r>
            <w:r w:rsidR="00CA4FE8">
              <w:rPr>
                <w:b w:val="0"/>
                <w:sz w:val="22"/>
                <w:lang w:val="en-US"/>
              </w:rPr>
              <w:t>raduation</w:t>
            </w:r>
            <w:r>
              <w:rPr>
                <w:b w:val="0"/>
                <w:sz w:val="22"/>
                <w:lang w:val="en-US"/>
              </w:rPr>
              <w:t>_type</w:t>
            </w:r>
          </w:p>
        </w:tc>
        <w:tc>
          <w:tcPr>
            <w:tcW w:w="1030" w:type="dxa"/>
          </w:tcPr>
          <w:p w:rsidR="00BE0FE8" w:rsidRDefault="00D0673A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1" w:type="dxa"/>
          </w:tcPr>
          <w:p w:rsidR="00BE0FE8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</w:p>
        </w:tc>
        <w:tc>
          <w:tcPr>
            <w:tcW w:w="893" w:type="dxa"/>
          </w:tcPr>
          <w:p w:rsidR="00BE0FE8" w:rsidRPr="007633CB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BE0FE8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BE0FE8" w:rsidRDefault="00134F8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Loại tốt nghiệp</w:t>
            </w:r>
          </w:p>
        </w:tc>
      </w:tr>
      <w:tr w:rsidR="00BE0FE8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BE0FE8" w:rsidRDefault="00DD59DD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Specialize</w:t>
            </w:r>
          </w:p>
        </w:tc>
        <w:tc>
          <w:tcPr>
            <w:tcW w:w="1030" w:type="dxa"/>
          </w:tcPr>
          <w:p w:rsidR="00BE0FE8" w:rsidRDefault="00DD59D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1" w:type="dxa"/>
          </w:tcPr>
          <w:p w:rsidR="00BE0FE8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</w:p>
        </w:tc>
        <w:tc>
          <w:tcPr>
            <w:tcW w:w="893" w:type="dxa"/>
          </w:tcPr>
          <w:p w:rsidR="00BE0FE8" w:rsidRPr="007633CB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BE0FE8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BE0FE8" w:rsidRDefault="00134F87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Chuyên môn</w:t>
            </w:r>
          </w:p>
        </w:tc>
      </w:tr>
      <w:tr w:rsidR="00313870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313870" w:rsidRPr="00313870" w:rsidRDefault="00313870" w:rsidP="00CC4E7D">
            <w:pPr>
              <w:rPr>
                <w:b w:val="0"/>
                <w:sz w:val="22"/>
                <w:lang w:val="en-US"/>
              </w:rPr>
            </w:pPr>
            <w:r w:rsidRPr="00313870">
              <w:rPr>
                <w:b w:val="0"/>
                <w:sz w:val="22"/>
                <w:lang w:val="en-US"/>
              </w:rPr>
              <w:t>Image</w:t>
            </w:r>
          </w:p>
        </w:tc>
        <w:tc>
          <w:tcPr>
            <w:tcW w:w="1030" w:type="dxa"/>
          </w:tcPr>
          <w:p w:rsidR="00313870" w:rsidRDefault="00313870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1" w:type="dxa"/>
          </w:tcPr>
          <w:p w:rsidR="00313870" w:rsidRDefault="00313870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200</w:t>
            </w:r>
          </w:p>
        </w:tc>
        <w:tc>
          <w:tcPr>
            <w:tcW w:w="893" w:type="dxa"/>
          </w:tcPr>
          <w:p w:rsidR="00313870" w:rsidRPr="007633CB" w:rsidRDefault="00313870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313870" w:rsidRDefault="00313870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313870" w:rsidRDefault="00313870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Link ảnh</w:t>
            </w:r>
          </w:p>
        </w:tc>
      </w:tr>
      <w:tr w:rsidR="00DD59DD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DD59DD" w:rsidRDefault="00DD59DD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Started_at</w:t>
            </w:r>
          </w:p>
        </w:tc>
        <w:tc>
          <w:tcPr>
            <w:tcW w:w="1030" w:type="dxa"/>
          </w:tcPr>
          <w:p w:rsidR="00DD59DD" w:rsidRDefault="00DD59D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51" w:type="dxa"/>
          </w:tcPr>
          <w:p w:rsidR="00DD59DD" w:rsidRDefault="00DD59D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DD59DD" w:rsidRPr="007633CB" w:rsidRDefault="00DD59D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DD59DD" w:rsidRDefault="00DD59D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DD59DD" w:rsidRDefault="006F1890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Thời gian bắt đầu</w:t>
            </w:r>
          </w:p>
        </w:tc>
      </w:tr>
      <w:tr w:rsidR="00DD59DD" w:rsidTr="00CC4E7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:rsidR="00DD59DD" w:rsidRDefault="00DD59DD" w:rsidP="00CC4E7D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Ended_at</w:t>
            </w:r>
          </w:p>
        </w:tc>
        <w:tc>
          <w:tcPr>
            <w:tcW w:w="1030" w:type="dxa"/>
          </w:tcPr>
          <w:p w:rsidR="00DD59DD" w:rsidRDefault="00DD59D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51" w:type="dxa"/>
          </w:tcPr>
          <w:p w:rsidR="00DD59DD" w:rsidRDefault="00DD59D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DD59DD" w:rsidRPr="007633CB" w:rsidRDefault="00DD59D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91" w:type="dxa"/>
          </w:tcPr>
          <w:p w:rsidR="00DD59DD" w:rsidRDefault="00DD59DD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252" w:type="dxa"/>
          </w:tcPr>
          <w:p w:rsidR="00DD59DD" w:rsidRDefault="006F1890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Thời gian kết thúc</w:t>
            </w:r>
          </w:p>
        </w:tc>
      </w:tr>
    </w:tbl>
    <w:p w:rsidR="00BE0FE8" w:rsidRPr="00DB0656" w:rsidRDefault="00BE0FE8" w:rsidP="00BE0FE8">
      <w:pPr>
        <w:rPr>
          <w:lang w:val="en-US"/>
        </w:rPr>
      </w:pPr>
    </w:p>
    <w:p w:rsidR="00BE0FE8" w:rsidRDefault="00BE0FE8" w:rsidP="00BE0FE8">
      <w:pPr>
        <w:pStyle w:val="ANSVHeading2"/>
      </w:pPr>
      <w:r>
        <w:t xml:space="preserve"> Foreign keys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4037"/>
        <w:gridCol w:w="1528"/>
        <w:gridCol w:w="1276"/>
        <w:gridCol w:w="1537"/>
        <w:gridCol w:w="1198"/>
      </w:tblGrid>
      <w:tr w:rsidR="00BE0FE8" w:rsidRPr="00FA59E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1" w:type="dxa"/>
          </w:tcPr>
          <w:p w:rsidR="00BE0FE8" w:rsidRPr="00FA59E4" w:rsidRDefault="00BE0FE8" w:rsidP="00CC4E7D">
            <w:pPr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Constraint Name</w:t>
            </w:r>
          </w:p>
        </w:tc>
        <w:tc>
          <w:tcPr>
            <w:tcW w:w="1557" w:type="dxa"/>
          </w:tcPr>
          <w:p w:rsidR="00BE0FE8" w:rsidRPr="00FA59E4" w:rsidRDefault="00BE0FE8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Referencing Col</w:t>
            </w:r>
          </w:p>
        </w:tc>
        <w:tc>
          <w:tcPr>
            <w:tcW w:w="1310" w:type="dxa"/>
          </w:tcPr>
          <w:p w:rsidR="00BE0FE8" w:rsidRPr="00FA59E4" w:rsidRDefault="00BE0FE8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Ref-ed Table</w:t>
            </w:r>
          </w:p>
        </w:tc>
        <w:tc>
          <w:tcPr>
            <w:tcW w:w="1568" w:type="dxa"/>
          </w:tcPr>
          <w:p w:rsidR="00BE0FE8" w:rsidRPr="00FA59E4" w:rsidRDefault="00BE0FE8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Referenced Col</w:t>
            </w:r>
          </w:p>
        </w:tc>
        <w:tc>
          <w:tcPr>
            <w:tcW w:w="1260" w:type="dxa"/>
          </w:tcPr>
          <w:p w:rsidR="00BE0FE8" w:rsidRPr="00FA59E4" w:rsidRDefault="00BE0FE8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On Delete</w:t>
            </w:r>
          </w:p>
        </w:tc>
      </w:tr>
      <w:tr w:rsidR="00BE0FE8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1" w:type="dxa"/>
          </w:tcPr>
          <w:p w:rsidR="00BE0FE8" w:rsidRPr="00A46E2F" w:rsidRDefault="00BE0FE8" w:rsidP="00CC4E7D">
            <w:pPr>
              <w:rPr>
                <w:b w:val="0"/>
                <w:sz w:val="22"/>
                <w:szCs w:val="22"/>
                <w:lang w:val="en-US"/>
              </w:rPr>
            </w:pPr>
            <w:r w:rsidRPr="00A46E2F">
              <w:rPr>
                <w:b w:val="0"/>
                <w:noProof/>
                <w:sz w:val="22"/>
                <w:szCs w:val="22"/>
              </w:rPr>
              <w:t>c</w:t>
            </w:r>
            <w:r>
              <w:rPr>
                <w:b w:val="0"/>
                <w:noProof/>
                <w:sz w:val="22"/>
                <w:szCs w:val="22"/>
              </w:rPr>
              <w:t>andidate_</w:t>
            </w:r>
            <w:r>
              <w:rPr>
                <w:b w:val="0"/>
                <w:noProof/>
                <w:sz w:val="22"/>
                <w:szCs w:val="22"/>
                <w:lang w:val="en-US"/>
              </w:rPr>
              <w:t>foreign_language</w:t>
            </w:r>
            <w:r w:rsidRPr="00A46E2F">
              <w:rPr>
                <w:b w:val="0"/>
                <w:noProof/>
                <w:sz w:val="22"/>
                <w:szCs w:val="22"/>
                <w:lang w:val="en-US"/>
              </w:rPr>
              <w:t>_candidate_id</w:t>
            </w:r>
          </w:p>
        </w:tc>
        <w:tc>
          <w:tcPr>
            <w:tcW w:w="1557" w:type="dxa"/>
          </w:tcPr>
          <w:p w:rsidR="00BE0FE8" w:rsidRPr="009C167D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Candidate_id</w:t>
            </w:r>
          </w:p>
        </w:tc>
        <w:tc>
          <w:tcPr>
            <w:tcW w:w="1310" w:type="dxa"/>
          </w:tcPr>
          <w:p w:rsidR="00BE0FE8" w:rsidRPr="009C167D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</w:t>
            </w:r>
          </w:p>
        </w:tc>
        <w:tc>
          <w:tcPr>
            <w:tcW w:w="1568" w:type="dxa"/>
          </w:tcPr>
          <w:p w:rsidR="00BE0FE8" w:rsidRPr="009C167D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Candidate_id</w:t>
            </w:r>
          </w:p>
        </w:tc>
        <w:tc>
          <w:tcPr>
            <w:tcW w:w="1260" w:type="dxa"/>
          </w:tcPr>
          <w:p w:rsidR="00BE0FE8" w:rsidRPr="009C167D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cascade</w:t>
            </w:r>
          </w:p>
        </w:tc>
      </w:tr>
      <w:tr w:rsidR="00BE0FE8" w:rsidRPr="00FA59E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1" w:type="dxa"/>
          </w:tcPr>
          <w:p w:rsidR="00BE0FE8" w:rsidRPr="00A46E2F" w:rsidRDefault="00BE0FE8" w:rsidP="00CC4E7D">
            <w:pPr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557" w:type="dxa"/>
          </w:tcPr>
          <w:p w:rsidR="00BE0FE8" w:rsidRPr="009C167D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310" w:type="dxa"/>
          </w:tcPr>
          <w:p w:rsidR="00BE0FE8" w:rsidRPr="009C167D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568" w:type="dxa"/>
          </w:tcPr>
          <w:p w:rsidR="00BE0FE8" w:rsidRPr="009C167D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260" w:type="dxa"/>
          </w:tcPr>
          <w:p w:rsidR="00BE0FE8" w:rsidRPr="009C167D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BE0FE8" w:rsidRPr="004E04AC" w:rsidRDefault="00BE0FE8" w:rsidP="00BE0FE8">
      <w:pPr>
        <w:rPr>
          <w:lang w:val="en-US"/>
        </w:rPr>
      </w:pPr>
    </w:p>
    <w:p w:rsidR="00BE0FE8" w:rsidRDefault="00BE0FE8" w:rsidP="00BE0FE8">
      <w:pPr>
        <w:pStyle w:val="ANSVHeading2"/>
      </w:pPr>
      <w:r>
        <w:t xml:space="preserve"> Index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E0FE8" w:rsidRPr="00B736B4" w:rsidTr="00CC4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E0FE8" w:rsidRPr="00B736B4" w:rsidRDefault="00BE0FE8" w:rsidP="00CC4E7D">
            <w:pPr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BE0FE8" w:rsidRPr="00B736B4" w:rsidRDefault="00BE0FE8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BE0FE8" w:rsidRPr="00B736B4" w:rsidRDefault="00BE0FE8" w:rsidP="00CC4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Type</w:t>
            </w:r>
          </w:p>
        </w:tc>
      </w:tr>
      <w:tr w:rsidR="00BE0FE8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E0FE8" w:rsidRPr="00FA59E4" w:rsidRDefault="00BE0FE8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BE0FE8" w:rsidRPr="00FA59E4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BE0FE8" w:rsidRPr="00B736B4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BE0FE8" w:rsidRPr="00B736B4" w:rsidTr="00CC4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E0FE8" w:rsidRPr="00FF0273" w:rsidRDefault="00BE0FE8" w:rsidP="00CC4E7D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BE0FE8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BE0FE8" w:rsidRPr="00B736B4" w:rsidRDefault="00BE0FE8" w:rsidP="00CC4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662485" w:rsidRDefault="00662485" w:rsidP="00662485">
      <w:pPr>
        <w:pStyle w:val="ANSVHeading1"/>
        <w:rPr>
          <w:noProof/>
        </w:rPr>
      </w:pPr>
      <w:r>
        <w:rPr>
          <w:noProof/>
        </w:rPr>
        <w:t>Bảng candidate_contact_person</w:t>
      </w:r>
    </w:p>
    <w:p w:rsidR="00662485" w:rsidRDefault="00662485" w:rsidP="00662485">
      <w:pPr>
        <w:pStyle w:val="ANSVHeading2"/>
      </w:pPr>
      <w:r>
        <w:t xml:space="preserve"> Mô tả</w:t>
      </w:r>
    </w:p>
    <w:p w:rsidR="00662485" w:rsidRPr="007F6D16" w:rsidRDefault="00662485" w:rsidP="00662485">
      <w:pPr>
        <w:rPr>
          <w:lang w:val="en-US"/>
        </w:rPr>
      </w:pPr>
      <w:r>
        <w:rPr>
          <w:lang w:val="en-US"/>
        </w:rPr>
        <w:t xml:space="preserve">Bảng ứng viên – </w:t>
      </w:r>
      <w:r w:rsidR="000C5016">
        <w:rPr>
          <w:lang w:val="en-US"/>
        </w:rPr>
        <w:t>người tham khảo</w:t>
      </w:r>
    </w:p>
    <w:p w:rsidR="00662485" w:rsidRDefault="00662485" w:rsidP="00662485">
      <w:pPr>
        <w:pStyle w:val="ANSVHeading2"/>
      </w:pPr>
      <w:r>
        <w:t xml:space="preserve"> Chi tiết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1605"/>
        <w:gridCol w:w="1030"/>
        <w:gridCol w:w="850"/>
        <w:gridCol w:w="893"/>
        <w:gridCol w:w="1071"/>
        <w:gridCol w:w="4127"/>
      </w:tblGrid>
      <w:tr w:rsidR="00662485" w:rsidTr="002A0F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:rsidR="00662485" w:rsidRPr="007633CB" w:rsidRDefault="00662485" w:rsidP="00F56433">
            <w:pPr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Column</w:t>
            </w:r>
          </w:p>
        </w:tc>
        <w:tc>
          <w:tcPr>
            <w:tcW w:w="1030" w:type="dxa"/>
          </w:tcPr>
          <w:p w:rsidR="00662485" w:rsidRPr="007633CB" w:rsidRDefault="00662485" w:rsidP="00F564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Type</w:t>
            </w:r>
          </w:p>
        </w:tc>
        <w:tc>
          <w:tcPr>
            <w:tcW w:w="850" w:type="dxa"/>
          </w:tcPr>
          <w:p w:rsidR="00662485" w:rsidRPr="007633CB" w:rsidRDefault="00662485" w:rsidP="00F564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Length</w:t>
            </w:r>
          </w:p>
        </w:tc>
        <w:tc>
          <w:tcPr>
            <w:tcW w:w="893" w:type="dxa"/>
          </w:tcPr>
          <w:p w:rsidR="00662485" w:rsidRPr="007633CB" w:rsidRDefault="00662485" w:rsidP="00F564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Default</w:t>
            </w:r>
          </w:p>
        </w:tc>
        <w:tc>
          <w:tcPr>
            <w:tcW w:w="1071" w:type="dxa"/>
          </w:tcPr>
          <w:p w:rsidR="00662485" w:rsidRPr="007633CB" w:rsidRDefault="00662485" w:rsidP="00F564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Not Null</w:t>
            </w:r>
          </w:p>
        </w:tc>
        <w:tc>
          <w:tcPr>
            <w:tcW w:w="4127" w:type="dxa"/>
          </w:tcPr>
          <w:p w:rsidR="00662485" w:rsidRPr="007633CB" w:rsidRDefault="00662485" w:rsidP="00F564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7633CB">
              <w:rPr>
                <w:sz w:val="22"/>
                <w:lang w:val="en-US"/>
              </w:rPr>
              <w:t>Comment</w:t>
            </w:r>
          </w:p>
        </w:tc>
      </w:tr>
      <w:tr w:rsidR="00662485" w:rsidTr="002A0F2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:rsidR="00662485" w:rsidRPr="007633CB" w:rsidRDefault="00662485" w:rsidP="00F56433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id</w:t>
            </w:r>
          </w:p>
        </w:tc>
        <w:tc>
          <w:tcPr>
            <w:tcW w:w="1030" w:type="dxa"/>
          </w:tcPr>
          <w:p w:rsidR="00662485" w:rsidRPr="007633CB" w:rsidRDefault="00662485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0" w:type="dxa"/>
          </w:tcPr>
          <w:p w:rsidR="00662485" w:rsidRPr="007633CB" w:rsidRDefault="00662485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662485" w:rsidRPr="007633CB" w:rsidRDefault="00662485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71" w:type="dxa"/>
          </w:tcPr>
          <w:p w:rsidR="00662485" w:rsidRPr="007633CB" w:rsidRDefault="00662485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127" w:type="dxa"/>
          </w:tcPr>
          <w:p w:rsidR="00662485" w:rsidRPr="007633CB" w:rsidRDefault="00662485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Khóa chính, auto increment</w:t>
            </w:r>
          </w:p>
        </w:tc>
      </w:tr>
      <w:tr w:rsidR="00662485" w:rsidTr="002A0F2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:rsidR="00662485" w:rsidRDefault="00662485" w:rsidP="00F56433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Candidate_id</w:t>
            </w:r>
          </w:p>
        </w:tc>
        <w:tc>
          <w:tcPr>
            <w:tcW w:w="1030" w:type="dxa"/>
          </w:tcPr>
          <w:p w:rsidR="00662485" w:rsidRPr="007633CB" w:rsidRDefault="00662485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bigint</w:t>
            </w:r>
          </w:p>
        </w:tc>
        <w:tc>
          <w:tcPr>
            <w:tcW w:w="850" w:type="dxa"/>
          </w:tcPr>
          <w:p w:rsidR="00662485" w:rsidRPr="007633CB" w:rsidRDefault="00662485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893" w:type="dxa"/>
          </w:tcPr>
          <w:p w:rsidR="00662485" w:rsidRPr="007633CB" w:rsidRDefault="00662485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71" w:type="dxa"/>
          </w:tcPr>
          <w:p w:rsidR="00662485" w:rsidRDefault="00662485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127" w:type="dxa"/>
          </w:tcPr>
          <w:p w:rsidR="00662485" w:rsidRDefault="00662485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Id của ứng viên</w:t>
            </w:r>
          </w:p>
        </w:tc>
      </w:tr>
      <w:tr w:rsidR="00662485" w:rsidTr="002A0F2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:rsidR="00662485" w:rsidRDefault="003F6385" w:rsidP="00F56433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Full_</w:t>
            </w:r>
            <w:r w:rsidR="002D0393">
              <w:rPr>
                <w:b w:val="0"/>
                <w:sz w:val="22"/>
                <w:lang w:val="en-US"/>
              </w:rPr>
              <w:t>n</w:t>
            </w:r>
            <w:bookmarkStart w:id="66" w:name="_GoBack"/>
            <w:bookmarkEnd w:id="66"/>
            <w:r w:rsidR="00A50551">
              <w:rPr>
                <w:b w:val="0"/>
                <w:sz w:val="22"/>
                <w:lang w:val="en-US"/>
              </w:rPr>
              <w:t>ame</w:t>
            </w:r>
          </w:p>
        </w:tc>
        <w:tc>
          <w:tcPr>
            <w:tcW w:w="1030" w:type="dxa"/>
          </w:tcPr>
          <w:p w:rsidR="00662485" w:rsidRDefault="00662485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0" w:type="dxa"/>
          </w:tcPr>
          <w:p w:rsidR="00662485" w:rsidRDefault="00662485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100</w:t>
            </w:r>
          </w:p>
        </w:tc>
        <w:tc>
          <w:tcPr>
            <w:tcW w:w="893" w:type="dxa"/>
          </w:tcPr>
          <w:p w:rsidR="00662485" w:rsidRPr="007633CB" w:rsidRDefault="00662485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71" w:type="dxa"/>
          </w:tcPr>
          <w:p w:rsidR="00662485" w:rsidRDefault="00662485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127" w:type="dxa"/>
          </w:tcPr>
          <w:p w:rsidR="00662485" w:rsidRDefault="00A50551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Tên người tham khảo</w:t>
            </w:r>
          </w:p>
        </w:tc>
      </w:tr>
      <w:tr w:rsidR="00662485" w:rsidTr="002A0F2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:rsidR="00662485" w:rsidRDefault="002A0F2F" w:rsidP="00F56433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Company</w:t>
            </w:r>
          </w:p>
        </w:tc>
        <w:tc>
          <w:tcPr>
            <w:tcW w:w="1030" w:type="dxa"/>
          </w:tcPr>
          <w:p w:rsidR="00662485" w:rsidRDefault="00662485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0" w:type="dxa"/>
          </w:tcPr>
          <w:p w:rsidR="00662485" w:rsidRDefault="002A0F2F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100</w:t>
            </w:r>
          </w:p>
        </w:tc>
        <w:tc>
          <w:tcPr>
            <w:tcW w:w="893" w:type="dxa"/>
          </w:tcPr>
          <w:p w:rsidR="00662485" w:rsidRPr="007633CB" w:rsidRDefault="00662485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71" w:type="dxa"/>
          </w:tcPr>
          <w:p w:rsidR="00662485" w:rsidRDefault="002A0F2F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127" w:type="dxa"/>
          </w:tcPr>
          <w:p w:rsidR="00662485" w:rsidRDefault="002A0F2F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Tên công ty</w:t>
            </w:r>
          </w:p>
        </w:tc>
      </w:tr>
      <w:tr w:rsidR="00662485" w:rsidTr="002A0F2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:rsidR="00662485" w:rsidRDefault="002A0F2F" w:rsidP="002A0F2F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Phone_number</w:t>
            </w:r>
          </w:p>
        </w:tc>
        <w:tc>
          <w:tcPr>
            <w:tcW w:w="1030" w:type="dxa"/>
          </w:tcPr>
          <w:p w:rsidR="00662485" w:rsidRDefault="00662485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0" w:type="dxa"/>
          </w:tcPr>
          <w:p w:rsidR="00662485" w:rsidRDefault="002A0F2F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</w:t>
            </w:r>
          </w:p>
        </w:tc>
        <w:tc>
          <w:tcPr>
            <w:tcW w:w="893" w:type="dxa"/>
          </w:tcPr>
          <w:p w:rsidR="00662485" w:rsidRPr="007633CB" w:rsidRDefault="00662485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71" w:type="dxa"/>
          </w:tcPr>
          <w:p w:rsidR="00662485" w:rsidRDefault="002A0F2F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127" w:type="dxa"/>
          </w:tcPr>
          <w:p w:rsidR="00662485" w:rsidRDefault="002A0F2F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Số điện thoại người tham khảo</w:t>
            </w:r>
          </w:p>
        </w:tc>
      </w:tr>
      <w:tr w:rsidR="00662485" w:rsidTr="002A0F2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:rsidR="00662485" w:rsidRDefault="002A0F2F" w:rsidP="00F56433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Office</w:t>
            </w:r>
          </w:p>
        </w:tc>
        <w:tc>
          <w:tcPr>
            <w:tcW w:w="1030" w:type="dxa"/>
          </w:tcPr>
          <w:p w:rsidR="00662485" w:rsidRDefault="00662485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</w:t>
            </w:r>
          </w:p>
        </w:tc>
        <w:tc>
          <w:tcPr>
            <w:tcW w:w="850" w:type="dxa"/>
          </w:tcPr>
          <w:p w:rsidR="00662485" w:rsidRDefault="002A0F2F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100</w:t>
            </w:r>
          </w:p>
        </w:tc>
        <w:tc>
          <w:tcPr>
            <w:tcW w:w="893" w:type="dxa"/>
          </w:tcPr>
          <w:p w:rsidR="00662485" w:rsidRPr="007633CB" w:rsidRDefault="00662485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71" w:type="dxa"/>
          </w:tcPr>
          <w:p w:rsidR="00662485" w:rsidRDefault="002A0F2F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4127" w:type="dxa"/>
          </w:tcPr>
          <w:p w:rsidR="00662485" w:rsidRDefault="002A0F2F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Chức danh</w:t>
            </w:r>
          </w:p>
        </w:tc>
      </w:tr>
      <w:tr w:rsidR="00662485" w:rsidTr="002A0F2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:rsidR="00662485" w:rsidRDefault="00662485" w:rsidP="00F56433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Started_at</w:t>
            </w:r>
          </w:p>
        </w:tc>
        <w:tc>
          <w:tcPr>
            <w:tcW w:w="1030" w:type="dxa"/>
          </w:tcPr>
          <w:p w:rsidR="00662485" w:rsidRDefault="00662485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50" w:type="dxa"/>
          </w:tcPr>
          <w:p w:rsidR="00662485" w:rsidRDefault="00662485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662485" w:rsidRPr="007633CB" w:rsidRDefault="00662485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71" w:type="dxa"/>
          </w:tcPr>
          <w:p w:rsidR="00662485" w:rsidRDefault="00662485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127" w:type="dxa"/>
          </w:tcPr>
          <w:p w:rsidR="00662485" w:rsidRDefault="00662485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Thời gian bắt đầu</w:t>
            </w:r>
          </w:p>
        </w:tc>
      </w:tr>
      <w:tr w:rsidR="00662485" w:rsidTr="002A0F2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:rsidR="00662485" w:rsidRDefault="00662485" w:rsidP="00F56433">
            <w:pPr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Ended_at</w:t>
            </w:r>
          </w:p>
        </w:tc>
        <w:tc>
          <w:tcPr>
            <w:tcW w:w="1030" w:type="dxa"/>
          </w:tcPr>
          <w:p w:rsidR="00662485" w:rsidRDefault="00662485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50" w:type="dxa"/>
          </w:tcPr>
          <w:p w:rsidR="00662485" w:rsidRDefault="00662485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893" w:type="dxa"/>
          </w:tcPr>
          <w:p w:rsidR="00662485" w:rsidRPr="007633CB" w:rsidRDefault="00662485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071" w:type="dxa"/>
          </w:tcPr>
          <w:p w:rsidR="00662485" w:rsidRDefault="00662485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4127" w:type="dxa"/>
          </w:tcPr>
          <w:p w:rsidR="00662485" w:rsidRDefault="00662485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Thời gian kết thúc</w:t>
            </w:r>
          </w:p>
        </w:tc>
      </w:tr>
    </w:tbl>
    <w:p w:rsidR="00662485" w:rsidRPr="00DB0656" w:rsidRDefault="00662485" w:rsidP="00662485">
      <w:pPr>
        <w:rPr>
          <w:lang w:val="en-US"/>
        </w:rPr>
      </w:pPr>
    </w:p>
    <w:p w:rsidR="00662485" w:rsidRDefault="00662485" w:rsidP="00662485">
      <w:pPr>
        <w:pStyle w:val="ANSVHeading2"/>
      </w:pPr>
      <w:r>
        <w:t xml:space="preserve"> Foreign keys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881"/>
        <w:gridCol w:w="1557"/>
        <w:gridCol w:w="1310"/>
        <w:gridCol w:w="1568"/>
        <w:gridCol w:w="1260"/>
      </w:tblGrid>
      <w:tr w:rsidR="00662485" w:rsidRPr="00FA59E4" w:rsidTr="00F564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1" w:type="dxa"/>
          </w:tcPr>
          <w:p w:rsidR="00662485" w:rsidRPr="00FA59E4" w:rsidRDefault="00662485" w:rsidP="00F56433">
            <w:pPr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Constraint Name</w:t>
            </w:r>
          </w:p>
        </w:tc>
        <w:tc>
          <w:tcPr>
            <w:tcW w:w="1557" w:type="dxa"/>
          </w:tcPr>
          <w:p w:rsidR="00662485" w:rsidRPr="00FA59E4" w:rsidRDefault="00662485" w:rsidP="00F564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Referencing Col</w:t>
            </w:r>
          </w:p>
        </w:tc>
        <w:tc>
          <w:tcPr>
            <w:tcW w:w="1310" w:type="dxa"/>
          </w:tcPr>
          <w:p w:rsidR="00662485" w:rsidRPr="00FA59E4" w:rsidRDefault="00662485" w:rsidP="00F564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Ref-ed Table</w:t>
            </w:r>
          </w:p>
        </w:tc>
        <w:tc>
          <w:tcPr>
            <w:tcW w:w="1568" w:type="dxa"/>
          </w:tcPr>
          <w:p w:rsidR="00662485" w:rsidRPr="00FA59E4" w:rsidRDefault="00662485" w:rsidP="00F564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Referenced Col</w:t>
            </w:r>
          </w:p>
        </w:tc>
        <w:tc>
          <w:tcPr>
            <w:tcW w:w="1260" w:type="dxa"/>
          </w:tcPr>
          <w:p w:rsidR="00662485" w:rsidRPr="00FA59E4" w:rsidRDefault="00662485" w:rsidP="00F564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FA59E4">
              <w:rPr>
                <w:sz w:val="22"/>
                <w:lang w:val="en-US"/>
              </w:rPr>
              <w:t>On Delete</w:t>
            </w:r>
          </w:p>
        </w:tc>
      </w:tr>
      <w:tr w:rsidR="00662485" w:rsidRPr="00FA59E4" w:rsidTr="00F56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1" w:type="dxa"/>
          </w:tcPr>
          <w:p w:rsidR="00662485" w:rsidRPr="00A46E2F" w:rsidRDefault="00662485" w:rsidP="00EB2A0D">
            <w:pPr>
              <w:rPr>
                <w:b w:val="0"/>
                <w:sz w:val="22"/>
                <w:szCs w:val="22"/>
                <w:lang w:val="en-US"/>
              </w:rPr>
            </w:pPr>
            <w:r w:rsidRPr="00A46E2F">
              <w:rPr>
                <w:b w:val="0"/>
                <w:noProof/>
                <w:sz w:val="22"/>
                <w:szCs w:val="22"/>
              </w:rPr>
              <w:t>c</w:t>
            </w:r>
            <w:r>
              <w:rPr>
                <w:b w:val="0"/>
                <w:noProof/>
                <w:sz w:val="22"/>
                <w:szCs w:val="22"/>
              </w:rPr>
              <w:t>andidate_</w:t>
            </w:r>
            <w:r w:rsidR="00EB2A0D">
              <w:rPr>
                <w:b w:val="0"/>
                <w:noProof/>
                <w:sz w:val="22"/>
                <w:szCs w:val="22"/>
                <w:lang w:val="en-US"/>
              </w:rPr>
              <w:t>contact_person</w:t>
            </w:r>
            <w:r w:rsidRPr="00A46E2F">
              <w:rPr>
                <w:b w:val="0"/>
                <w:noProof/>
                <w:sz w:val="22"/>
                <w:szCs w:val="22"/>
                <w:lang w:val="en-US"/>
              </w:rPr>
              <w:t>_candidate_id</w:t>
            </w:r>
          </w:p>
        </w:tc>
        <w:tc>
          <w:tcPr>
            <w:tcW w:w="1557" w:type="dxa"/>
          </w:tcPr>
          <w:p w:rsidR="00662485" w:rsidRPr="009C167D" w:rsidRDefault="00662485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Candidate_id</w:t>
            </w:r>
          </w:p>
        </w:tc>
        <w:tc>
          <w:tcPr>
            <w:tcW w:w="1310" w:type="dxa"/>
          </w:tcPr>
          <w:p w:rsidR="00662485" w:rsidRPr="009C167D" w:rsidRDefault="00662485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</w:t>
            </w:r>
          </w:p>
        </w:tc>
        <w:tc>
          <w:tcPr>
            <w:tcW w:w="1568" w:type="dxa"/>
          </w:tcPr>
          <w:p w:rsidR="00662485" w:rsidRPr="009C167D" w:rsidRDefault="00662485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Candidate_id</w:t>
            </w:r>
          </w:p>
        </w:tc>
        <w:tc>
          <w:tcPr>
            <w:tcW w:w="1260" w:type="dxa"/>
          </w:tcPr>
          <w:p w:rsidR="00662485" w:rsidRPr="009C167D" w:rsidRDefault="00662485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cascade</w:t>
            </w:r>
          </w:p>
        </w:tc>
      </w:tr>
      <w:tr w:rsidR="00662485" w:rsidRPr="00FA59E4" w:rsidTr="00F56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1" w:type="dxa"/>
          </w:tcPr>
          <w:p w:rsidR="00662485" w:rsidRPr="00A46E2F" w:rsidRDefault="00662485" w:rsidP="00F56433">
            <w:pPr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557" w:type="dxa"/>
          </w:tcPr>
          <w:p w:rsidR="00662485" w:rsidRPr="009C167D" w:rsidRDefault="00662485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310" w:type="dxa"/>
          </w:tcPr>
          <w:p w:rsidR="00662485" w:rsidRPr="009C167D" w:rsidRDefault="00662485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568" w:type="dxa"/>
          </w:tcPr>
          <w:p w:rsidR="00662485" w:rsidRPr="009C167D" w:rsidRDefault="00662485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260" w:type="dxa"/>
          </w:tcPr>
          <w:p w:rsidR="00662485" w:rsidRPr="009C167D" w:rsidRDefault="00662485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662485" w:rsidRPr="004E04AC" w:rsidRDefault="00662485" w:rsidP="00662485">
      <w:pPr>
        <w:rPr>
          <w:lang w:val="en-US"/>
        </w:rPr>
      </w:pPr>
    </w:p>
    <w:p w:rsidR="00662485" w:rsidRDefault="00662485" w:rsidP="00662485">
      <w:pPr>
        <w:pStyle w:val="ANSVHeading2"/>
      </w:pPr>
      <w:r>
        <w:t xml:space="preserve"> Index</w:t>
      </w:r>
    </w:p>
    <w:tbl>
      <w:tblPr>
        <w:tblStyle w:val="GridTable1Light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2485" w:rsidRPr="00B736B4" w:rsidTr="00F564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62485" w:rsidRPr="00B736B4" w:rsidRDefault="00662485" w:rsidP="00F56433">
            <w:pPr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Name</w:t>
            </w:r>
          </w:p>
        </w:tc>
        <w:tc>
          <w:tcPr>
            <w:tcW w:w="3117" w:type="dxa"/>
          </w:tcPr>
          <w:p w:rsidR="00662485" w:rsidRPr="00B736B4" w:rsidRDefault="00662485" w:rsidP="00F564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Columns</w:t>
            </w:r>
          </w:p>
        </w:tc>
        <w:tc>
          <w:tcPr>
            <w:tcW w:w="3117" w:type="dxa"/>
          </w:tcPr>
          <w:p w:rsidR="00662485" w:rsidRPr="00B736B4" w:rsidRDefault="00662485" w:rsidP="00F564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B736B4">
              <w:rPr>
                <w:sz w:val="22"/>
                <w:lang w:val="en-US"/>
              </w:rPr>
              <w:t>Index Type</w:t>
            </w:r>
          </w:p>
        </w:tc>
      </w:tr>
      <w:tr w:rsidR="00662485" w:rsidRPr="00B736B4" w:rsidTr="00F56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62485" w:rsidRPr="00FA59E4" w:rsidRDefault="00662485" w:rsidP="00F56433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662485" w:rsidRPr="00FA59E4" w:rsidRDefault="00662485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662485" w:rsidRPr="00B736B4" w:rsidRDefault="00662485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662485" w:rsidRPr="00B736B4" w:rsidTr="00F56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62485" w:rsidRPr="00FF0273" w:rsidRDefault="00662485" w:rsidP="00F56433">
            <w:pPr>
              <w:rPr>
                <w:b w:val="0"/>
                <w:sz w:val="22"/>
                <w:lang w:val="en-US"/>
              </w:rPr>
            </w:pPr>
          </w:p>
        </w:tc>
        <w:tc>
          <w:tcPr>
            <w:tcW w:w="3117" w:type="dxa"/>
          </w:tcPr>
          <w:p w:rsidR="00662485" w:rsidRDefault="00662485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3117" w:type="dxa"/>
          </w:tcPr>
          <w:p w:rsidR="00662485" w:rsidRPr="00B736B4" w:rsidRDefault="00662485" w:rsidP="00F56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9F1421" w:rsidRPr="009F1421" w:rsidRDefault="009F1421" w:rsidP="00C175BA">
      <w:pPr>
        <w:rPr>
          <w:lang w:val="en-US"/>
        </w:rPr>
      </w:pPr>
    </w:p>
    <w:sectPr w:rsidR="009F1421" w:rsidRPr="009F1421" w:rsidSect="009B509E"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079" w:right="1440" w:bottom="1134" w:left="1440" w:header="284" w:footer="47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7DEA" w:rsidRDefault="00897DEA" w:rsidP="00301883">
      <w:pPr>
        <w:spacing w:before="0" w:after="0"/>
      </w:pPr>
      <w:r>
        <w:separator/>
      </w:r>
    </w:p>
  </w:endnote>
  <w:endnote w:type="continuationSeparator" w:id="0">
    <w:p w:rsidR="00897DEA" w:rsidRDefault="00897DEA" w:rsidP="00301883">
      <w:pPr>
        <w:spacing w:before="0" w:after="0"/>
      </w:pPr>
      <w:r>
        <w:continuationSeparator/>
      </w:r>
    </w:p>
  </w:endnote>
  <w:endnote w:type="continuationNotice" w:id="1">
    <w:p w:rsidR="00897DEA" w:rsidRDefault="00897DEA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ntenna Medium">
    <w:altName w:val="Antenna Medium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ntenna Light">
    <w:altName w:val="Antenna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utiger LT Std 45 Light">
    <w:altName w:val="Frutiger LT Std 45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uturaA Bk BT">
    <w:altName w:val="Arial"/>
    <w:charset w:val="00"/>
    <w:family w:val="swiss"/>
    <w:pitch w:val="variable"/>
    <w:sig w:usb0="00000001" w:usb1="00000000" w:usb2="00000000" w:usb3="00000000" w:csb0="0000001B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E7D" w:rsidRPr="00E53ADE" w:rsidRDefault="00CC4E7D" w:rsidP="009B509E">
    <w:pPr>
      <w:pStyle w:val="Footer"/>
      <w:pBdr>
        <w:top w:val="single" w:sz="4" w:space="1" w:color="D9D9D9"/>
      </w:pBdr>
      <w:jc w:val="left"/>
      <w:rPr>
        <w:b/>
        <w:bCs/>
        <w:lang w:val="en-GB"/>
      </w:rPr>
    </w:pPr>
    <w:r>
      <w:rPr>
        <w:i/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322876D" wp14:editId="5EB217E5">
              <wp:simplePos x="0" y="0"/>
              <wp:positionH relativeFrom="page">
                <wp:posOffset>6400165</wp:posOffset>
              </wp:positionH>
              <wp:positionV relativeFrom="page">
                <wp:posOffset>9429750</wp:posOffset>
              </wp:positionV>
              <wp:extent cx="451485" cy="325120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1485" cy="3251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C4E7D" w:rsidRPr="00576380" w:rsidRDefault="00CC4E7D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535353"/>
                              <w:sz w:val="22"/>
                              <w:szCs w:val="22"/>
                            </w:rPr>
                          </w:pPr>
                          <w:r w:rsidRPr="00576380">
                            <w:rPr>
                              <w:rFonts w:ascii="Cambria" w:hAnsi="Cambria"/>
                              <w:color w:val="535353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576380">
                            <w:rPr>
                              <w:rFonts w:ascii="Cambria" w:hAnsi="Cambria"/>
                              <w:color w:val="535353"/>
                              <w:sz w:val="22"/>
                              <w:szCs w:val="22"/>
                            </w:rPr>
                            <w:instrText xml:space="preserve"> PAGE  \* Arabic  \* MERGEFORMAT </w:instrText>
                          </w:r>
                          <w:r w:rsidRPr="00576380">
                            <w:rPr>
                              <w:rFonts w:ascii="Cambria" w:hAnsi="Cambria"/>
                              <w:color w:val="535353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2D0393">
                            <w:rPr>
                              <w:rFonts w:ascii="Cambria" w:hAnsi="Cambria"/>
                              <w:noProof/>
                              <w:color w:val="535353"/>
                              <w:sz w:val="22"/>
                              <w:szCs w:val="22"/>
                            </w:rPr>
                            <w:t>30</w:t>
                          </w:r>
                          <w:r w:rsidRPr="00576380">
                            <w:rPr>
                              <w:rFonts w:ascii="Cambria" w:hAnsi="Cambria"/>
                              <w:color w:val="535353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503.95pt;margin-top:742.5pt;width:35.55pt;height:25.6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" filled="f" stroked="f" strokeweight=".5pt">
              <v:path arrowok="t"/>
              <v:textbox>
                <w:txbxContent>
                  <w:p w:rsidR="00CC4E7D" w:rsidRPr="00576380" w:rsidRDefault="00CC4E7D">
                    <w:pPr>
                      <w:pStyle w:val="Footer"/>
                      <w:jc w:val="right"/>
                      <w:rPr>
                        <w:rFonts w:ascii="Cambria" w:hAnsi="Cambria"/>
                        <w:color w:val="535353"/>
                        <w:sz w:val="22"/>
                        <w:szCs w:val="22"/>
                      </w:rPr>
                    </w:pPr>
                    <w:r w:rsidRPr="00576380">
                      <w:rPr>
                        <w:rFonts w:ascii="Cambria" w:hAnsi="Cambria"/>
                        <w:color w:val="535353"/>
                        <w:sz w:val="22"/>
                        <w:szCs w:val="22"/>
                      </w:rPr>
                      <w:fldChar w:fldCharType="begin"/>
                    </w:r>
                    <w:r w:rsidRPr="00576380">
                      <w:rPr>
                        <w:rFonts w:ascii="Cambria" w:hAnsi="Cambria"/>
                        <w:color w:val="535353"/>
                        <w:sz w:val="22"/>
                        <w:szCs w:val="22"/>
                      </w:rPr>
                      <w:instrText xml:space="preserve"> PAGE  \* Arabic  \* MERGEFORMAT </w:instrText>
                    </w:r>
                    <w:r w:rsidRPr="00576380">
                      <w:rPr>
                        <w:rFonts w:ascii="Cambria" w:hAnsi="Cambria"/>
                        <w:color w:val="535353"/>
                        <w:sz w:val="22"/>
                        <w:szCs w:val="22"/>
                      </w:rPr>
                      <w:fldChar w:fldCharType="separate"/>
                    </w:r>
                    <w:r w:rsidR="002D0393">
                      <w:rPr>
                        <w:rFonts w:ascii="Cambria" w:hAnsi="Cambria"/>
                        <w:noProof/>
                        <w:color w:val="535353"/>
                        <w:sz w:val="22"/>
                        <w:szCs w:val="22"/>
                      </w:rPr>
                      <w:t>30</w:t>
                    </w:r>
                    <w:r w:rsidRPr="00576380">
                      <w:rPr>
                        <w:rFonts w:ascii="Cambria" w:hAnsi="Cambria"/>
                        <w:color w:val="535353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i/>
        <w:sz w:val="20"/>
        <w:lang w:val="en-GB"/>
      </w:rPr>
      <w:t>BloomGoo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E7D" w:rsidRPr="00B65DB4" w:rsidRDefault="00CC4E7D" w:rsidP="009B509E">
    <w:pPr>
      <w:pStyle w:val="Footer"/>
      <w:jc w:val="center"/>
      <w:rPr>
        <w:lang w:val="en-GB"/>
      </w:rPr>
    </w:pPr>
    <w:r>
      <w:rPr>
        <w:i/>
        <w:sz w:val="20"/>
        <w:lang w:val="en-GB"/>
      </w:rPr>
      <w:t>BloomGoo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7DEA" w:rsidRDefault="00897DEA" w:rsidP="00301883">
      <w:pPr>
        <w:spacing w:before="0" w:after="0"/>
      </w:pPr>
      <w:r>
        <w:separator/>
      </w:r>
    </w:p>
  </w:footnote>
  <w:footnote w:type="continuationSeparator" w:id="0">
    <w:p w:rsidR="00897DEA" w:rsidRDefault="00897DEA" w:rsidP="00301883">
      <w:pPr>
        <w:spacing w:before="0" w:after="0"/>
      </w:pPr>
      <w:r>
        <w:continuationSeparator/>
      </w:r>
    </w:p>
  </w:footnote>
  <w:footnote w:type="continuationNotice" w:id="1">
    <w:p w:rsidR="00897DEA" w:rsidRDefault="00897DEA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E7D" w:rsidRPr="00F81969" w:rsidRDefault="00CC4E7D" w:rsidP="00D12662">
    <w:pPr>
      <w:pStyle w:val="ANSVSubtitle1"/>
      <w:spacing w:after="0" w:line="240" w:lineRule="auto"/>
      <w:jc w:val="right"/>
      <w:rPr>
        <w:rFonts w:asciiTheme="minorHAnsi" w:hAnsiTheme="minorHAnsi" w:cs="Times New Roman"/>
        <w:color w:val="565656"/>
        <w:sz w:val="20"/>
        <w:szCs w:val="22"/>
      </w:rPr>
    </w:pPr>
    <w:r w:rsidRPr="00F81969">
      <w:rPr>
        <w:rFonts w:asciiTheme="minorHAnsi" w:hAnsiTheme="minorHAnsi" w:cs="Times New Roman"/>
        <w:color w:val="565656"/>
        <w:sz w:val="20"/>
        <w:szCs w:val="22"/>
      </w:rPr>
      <w:tab/>
    </w:r>
    <w:r w:rsidRPr="00F81969">
      <w:rPr>
        <w:rFonts w:asciiTheme="minorHAnsi" w:hAnsiTheme="minorHAnsi" w:cs="Times New Roman"/>
        <w:color w:val="565656"/>
        <w:sz w:val="20"/>
        <w:szCs w:val="22"/>
      </w:rPr>
      <w:tab/>
    </w:r>
    <w:r>
      <w:rPr>
        <w:rFonts w:asciiTheme="minorHAnsi" w:hAnsiTheme="minorHAnsi" w:cs="Times New Roman"/>
        <w:color w:val="565656"/>
        <w:sz w:val="20"/>
        <w:szCs w:val="22"/>
      </w:rPr>
      <w:tab/>
    </w:r>
    <w:r>
      <w:rPr>
        <w:rFonts w:asciiTheme="minorHAnsi" w:hAnsiTheme="minorHAnsi" w:cs="Times New Roman"/>
        <w:color w:val="565656"/>
        <w:sz w:val="20"/>
        <w:szCs w:val="22"/>
      </w:rPr>
      <w:tab/>
      <w:t xml:space="preserve">                                              Tài liệu thiết kế CSDL</w:t>
    </w:r>
  </w:p>
  <w:p w:rsidR="00CC4E7D" w:rsidRPr="00220988" w:rsidRDefault="00CC4E7D" w:rsidP="009B509E">
    <w:pPr>
      <w:pStyle w:val="ANSVHeader1"/>
      <w:pBdr>
        <w:bottom w:val="single" w:sz="4" w:space="0" w:color="A5A5A5"/>
      </w:pBdr>
      <w:rPr>
        <w:i/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E7D" w:rsidRDefault="00CC4E7D" w:rsidP="00D10F0D">
    <w:pPr>
      <w:pStyle w:val="Header"/>
      <w:tabs>
        <w:tab w:val="clear" w:pos="4680"/>
        <w:tab w:val="center" w:pos="5850"/>
      </w:tabs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6424222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>
    <w:nsid w:val="01D030ED"/>
    <w:multiLevelType w:val="hybridMultilevel"/>
    <w:tmpl w:val="76563F7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1505A92"/>
    <w:multiLevelType w:val="hybridMultilevel"/>
    <w:tmpl w:val="25AA5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0C389A"/>
    <w:multiLevelType w:val="hybridMultilevel"/>
    <w:tmpl w:val="433817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0A420D"/>
    <w:multiLevelType w:val="multilevel"/>
    <w:tmpl w:val="CBB8FFBC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C00000"/>
        <w:spacing w:val="0"/>
        <w:kern w:val="0"/>
        <w:position w:val="0"/>
        <w:sz w:val="32"/>
        <w:u w:val="none"/>
        <w:vertAlign w:val="baseline"/>
        <w:em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Segoe UI" w:hAnsi="Segoe UI" w:cs="Segoe UI" w:hint="default"/>
        <w:b/>
        <w:color w:val="C00000"/>
        <w:sz w:val="28"/>
        <w:szCs w:val="28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438B7CA5"/>
    <w:multiLevelType w:val="hybridMultilevel"/>
    <w:tmpl w:val="E08A87E8"/>
    <w:lvl w:ilvl="0" w:tplc="EF44CB32">
      <w:start w:val="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453ECB"/>
    <w:multiLevelType w:val="hybridMultilevel"/>
    <w:tmpl w:val="3EAA4F70"/>
    <w:lvl w:ilvl="0" w:tplc="38F20B60">
      <w:start w:val="1"/>
      <w:numFmt w:val="decimal"/>
      <w:pStyle w:val="Requirement"/>
      <w:lvlText w:val="REQ %1"/>
      <w:lvlJc w:val="left"/>
      <w:pPr>
        <w:tabs>
          <w:tab w:val="num" w:pos="1277"/>
        </w:tabs>
        <w:ind w:left="1277" w:hanging="567"/>
      </w:pPr>
      <w:rPr>
        <w:rFonts w:hint="default"/>
        <w:b w:val="0"/>
        <w:i w:val="0"/>
        <w:caps w:val="0"/>
        <w:strike w:val="0"/>
        <w:sz w:val="24"/>
        <w:szCs w:val="24"/>
      </w:rPr>
    </w:lvl>
    <w:lvl w:ilvl="1" w:tplc="08090019">
      <w:start w:val="1"/>
      <w:numFmt w:val="bullet"/>
      <w:lvlText w:val=""/>
      <w:lvlJc w:val="left"/>
      <w:pPr>
        <w:tabs>
          <w:tab w:val="num" w:pos="1014"/>
        </w:tabs>
        <w:ind w:left="1014" w:hanging="360"/>
      </w:pPr>
      <w:rPr>
        <w:rFonts w:ascii="Symbol" w:hAnsi="Symbol" w:hint="default"/>
        <w:b w:val="0"/>
        <w:i w:val="0"/>
        <w:caps w:val="0"/>
        <w:sz w:val="24"/>
        <w:szCs w:val="24"/>
      </w:rPr>
    </w:lvl>
    <w:lvl w:ilvl="2" w:tplc="0809001B">
      <w:start w:val="1"/>
      <w:numFmt w:val="lowerRoman"/>
      <w:lvlText w:val="%3."/>
      <w:lvlJc w:val="right"/>
      <w:pPr>
        <w:tabs>
          <w:tab w:val="num" w:pos="1734"/>
        </w:tabs>
        <w:ind w:left="173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454"/>
        </w:tabs>
        <w:ind w:left="245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174"/>
        </w:tabs>
        <w:ind w:left="317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894"/>
        </w:tabs>
        <w:ind w:left="389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14"/>
        </w:tabs>
        <w:ind w:left="461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334"/>
        </w:tabs>
        <w:ind w:left="533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054"/>
        </w:tabs>
        <w:ind w:left="6054" w:hanging="180"/>
      </w:pPr>
    </w:lvl>
  </w:abstractNum>
  <w:abstractNum w:abstractNumId="7">
    <w:nsid w:val="52B408C7"/>
    <w:multiLevelType w:val="hybridMultilevel"/>
    <w:tmpl w:val="C2C0FA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C76FEA"/>
    <w:multiLevelType w:val="hybridMultilevel"/>
    <w:tmpl w:val="1D34D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5A732D"/>
    <w:multiLevelType w:val="hybridMultilevel"/>
    <w:tmpl w:val="C50E3C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623584"/>
    <w:multiLevelType w:val="hybridMultilevel"/>
    <w:tmpl w:val="6BD660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0F6E57"/>
    <w:multiLevelType w:val="hybridMultilevel"/>
    <w:tmpl w:val="0DDC0468"/>
    <w:lvl w:ilvl="0" w:tplc="E64233C8">
      <w:start w:val="11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1F1548"/>
    <w:multiLevelType w:val="hybridMultilevel"/>
    <w:tmpl w:val="4998D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8371EE"/>
    <w:multiLevelType w:val="hybridMultilevel"/>
    <w:tmpl w:val="11DA4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ED6273"/>
    <w:multiLevelType w:val="hybridMultilevel"/>
    <w:tmpl w:val="24006EB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642A43"/>
    <w:multiLevelType w:val="hybridMultilevel"/>
    <w:tmpl w:val="13AE5B32"/>
    <w:lvl w:ilvl="0" w:tplc="B23C2364">
      <w:numFmt w:val="bullet"/>
      <w:lvlText w:val="-"/>
      <w:lvlJc w:val="left"/>
      <w:pPr>
        <w:ind w:left="720" w:hanging="360"/>
      </w:pPr>
      <w:rPr>
        <w:rFonts w:ascii="Calibri" w:eastAsia="MS Mincho" w:hAnsi="Calibr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6C6538"/>
    <w:multiLevelType w:val="hybridMultilevel"/>
    <w:tmpl w:val="E8909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29107B"/>
    <w:multiLevelType w:val="multilevel"/>
    <w:tmpl w:val="E1EEFA2A"/>
    <w:styleLink w:val="I1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6D24D5"/>
    <w:multiLevelType w:val="hybridMultilevel"/>
    <w:tmpl w:val="7D3C0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E423B5"/>
    <w:multiLevelType w:val="hybridMultilevel"/>
    <w:tmpl w:val="136441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1850AE"/>
    <w:multiLevelType w:val="hybridMultilevel"/>
    <w:tmpl w:val="D610D40A"/>
    <w:lvl w:ilvl="0" w:tplc="FFFFFFFF">
      <w:start w:val="1"/>
      <w:numFmt w:val="bullet"/>
      <w:pStyle w:val="BulletLis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FFFFFFFF">
      <w:numFmt w:val="bullet"/>
      <w:lvlText w:val="-"/>
      <w:lvlJc w:val="left"/>
      <w:pPr>
        <w:ind w:left="1865" w:hanging="360"/>
      </w:pPr>
      <w:rPr>
        <w:rFonts w:ascii="Calibri" w:eastAsia="Times New Roman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1">
    <w:nsid w:val="7DB4439B"/>
    <w:multiLevelType w:val="hybridMultilevel"/>
    <w:tmpl w:val="1564F836"/>
    <w:lvl w:ilvl="0" w:tplc="3796F23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FE7AD6"/>
    <w:multiLevelType w:val="hybridMultilevel"/>
    <w:tmpl w:val="8542A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0"/>
  </w:num>
  <w:num w:numId="4">
    <w:abstractNumId w:val="6"/>
  </w:num>
  <w:num w:numId="5">
    <w:abstractNumId w:val="17"/>
  </w:num>
  <w:num w:numId="6">
    <w:abstractNumId w:val="22"/>
  </w:num>
  <w:num w:numId="7">
    <w:abstractNumId w:val="2"/>
  </w:num>
  <w:num w:numId="8">
    <w:abstractNumId w:val="7"/>
  </w:num>
  <w:num w:numId="9">
    <w:abstractNumId w:val="10"/>
  </w:num>
  <w:num w:numId="10">
    <w:abstractNumId w:val="19"/>
  </w:num>
  <w:num w:numId="11">
    <w:abstractNumId w:val="18"/>
  </w:num>
  <w:num w:numId="12">
    <w:abstractNumId w:val="12"/>
  </w:num>
  <w:num w:numId="13">
    <w:abstractNumId w:val="3"/>
  </w:num>
  <w:num w:numId="14">
    <w:abstractNumId w:val="16"/>
  </w:num>
  <w:num w:numId="15">
    <w:abstractNumId w:val="13"/>
  </w:num>
  <w:num w:numId="16">
    <w:abstractNumId w:val="1"/>
  </w:num>
  <w:num w:numId="17">
    <w:abstractNumId w:val="14"/>
  </w:num>
  <w:num w:numId="18">
    <w:abstractNumId w:val="8"/>
  </w:num>
  <w:num w:numId="19">
    <w:abstractNumId w:val="9"/>
  </w:num>
  <w:num w:numId="20">
    <w:abstractNumId w:val="15"/>
  </w:num>
  <w:num w:numId="21">
    <w:abstractNumId w:val="11"/>
  </w:num>
  <w:num w:numId="22">
    <w:abstractNumId w:val="21"/>
  </w:num>
  <w:num w:numId="23">
    <w:abstractNumId w:val="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BA4"/>
    <w:rsid w:val="00003531"/>
    <w:rsid w:val="000036E3"/>
    <w:rsid w:val="00004CE0"/>
    <w:rsid w:val="00005C45"/>
    <w:rsid w:val="000062A5"/>
    <w:rsid w:val="00006EF6"/>
    <w:rsid w:val="0000717A"/>
    <w:rsid w:val="00007B7A"/>
    <w:rsid w:val="00007BB3"/>
    <w:rsid w:val="000120CF"/>
    <w:rsid w:val="00012906"/>
    <w:rsid w:val="00013292"/>
    <w:rsid w:val="000138DE"/>
    <w:rsid w:val="000147AA"/>
    <w:rsid w:val="00015DF4"/>
    <w:rsid w:val="000163FD"/>
    <w:rsid w:val="00016E70"/>
    <w:rsid w:val="00016EE7"/>
    <w:rsid w:val="0002005D"/>
    <w:rsid w:val="000203C0"/>
    <w:rsid w:val="000217E9"/>
    <w:rsid w:val="00021C21"/>
    <w:rsid w:val="0002200B"/>
    <w:rsid w:val="00022105"/>
    <w:rsid w:val="0002307E"/>
    <w:rsid w:val="000234DC"/>
    <w:rsid w:val="00024214"/>
    <w:rsid w:val="00024543"/>
    <w:rsid w:val="00024F5E"/>
    <w:rsid w:val="00025202"/>
    <w:rsid w:val="00025730"/>
    <w:rsid w:val="000258A2"/>
    <w:rsid w:val="00025B24"/>
    <w:rsid w:val="00025B36"/>
    <w:rsid w:val="000261B9"/>
    <w:rsid w:val="000264B7"/>
    <w:rsid w:val="00026D6C"/>
    <w:rsid w:val="00027162"/>
    <w:rsid w:val="000276AC"/>
    <w:rsid w:val="00030695"/>
    <w:rsid w:val="0003174B"/>
    <w:rsid w:val="00032286"/>
    <w:rsid w:val="0003265E"/>
    <w:rsid w:val="0003448D"/>
    <w:rsid w:val="000350AB"/>
    <w:rsid w:val="00035122"/>
    <w:rsid w:val="00035F78"/>
    <w:rsid w:val="000368F2"/>
    <w:rsid w:val="0003707D"/>
    <w:rsid w:val="00040746"/>
    <w:rsid w:val="000425DB"/>
    <w:rsid w:val="000436A4"/>
    <w:rsid w:val="000438AE"/>
    <w:rsid w:val="000439BA"/>
    <w:rsid w:val="00043AD7"/>
    <w:rsid w:val="0004403C"/>
    <w:rsid w:val="000448C8"/>
    <w:rsid w:val="00045319"/>
    <w:rsid w:val="00045A8E"/>
    <w:rsid w:val="00046054"/>
    <w:rsid w:val="0004641E"/>
    <w:rsid w:val="0004757C"/>
    <w:rsid w:val="00047C1E"/>
    <w:rsid w:val="00047FEE"/>
    <w:rsid w:val="00050996"/>
    <w:rsid w:val="00050CC7"/>
    <w:rsid w:val="00050F24"/>
    <w:rsid w:val="00051322"/>
    <w:rsid w:val="00051435"/>
    <w:rsid w:val="000516FC"/>
    <w:rsid w:val="0005256B"/>
    <w:rsid w:val="00053CF2"/>
    <w:rsid w:val="000540AC"/>
    <w:rsid w:val="00054312"/>
    <w:rsid w:val="000548DA"/>
    <w:rsid w:val="000549C4"/>
    <w:rsid w:val="00054F7A"/>
    <w:rsid w:val="00055121"/>
    <w:rsid w:val="00055729"/>
    <w:rsid w:val="000563AD"/>
    <w:rsid w:val="0005668A"/>
    <w:rsid w:val="00056973"/>
    <w:rsid w:val="00056EA7"/>
    <w:rsid w:val="00057030"/>
    <w:rsid w:val="00057850"/>
    <w:rsid w:val="00057A85"/>
    <w:rsid w:val="00057D21"/>
    <w:rsid w:val="00060C12"/>
    <w:rsid w:val="00061AB1"/>
    <w:rsid w:val="00061E81"/>
    <w:rsid w:val="00062178"/>
    <w:rsid w:val="00062A9C"/>
    <w:rsid w:val="00064CDD"/>
    <w:rsid w:val="00064D9E"/>
    <w:rsid w:val="000659CA"/>
    <w:rsid w:val="00065F3A"/>
    <w:rsid w:val="00065F6F"/>
    <w:rsid w:val="0006645F"/>
    <w:rsid w:val="0006723F"/>
    <w:rsid w:val="00067BFB"/>
    <w:rsid w:val="00067E79"/>
    <w:rsid w:val="00070854"/>
    <w:rsid w:val="000722E4"/>
    <w:rsid w:val="00072D2F"/>
    <w:rsid w:val="0007470F"/>
    <w:rsid w:val="00074957"/>
    <w:rsid w:val="00075713"/>
    <w:rsid w:val="000769FD"/>
    <w:rsid w:val="00077002"/>
    <w:rsid w:val="000775D9"/>
    <w:rsid w:val="00077C3B"/>
    <w:rsid w:val="00077D6D"/>
    <w:rsid w:val="00077F03"/>
    <w:rsid w:val="0008016F"/>
    <w:rsid w:val="00080F40"/>
    <w:rsid w:val="00080F80"/>
    <w:rsid w:val="00082694"/>
    <w:rsid w:val="00082A09"/>
    <w:rsid w:val="00082FA5"/>
    <w:rsid w:val="00083DE9"/>
    <w:rsid w:val="00083E2F"/>
    <w:rsid w:val="000840AE"/>
    <w:rsid w:val="000848B1"/>
    <w:rsid w:val="0008685C"/>
    <w:rsid w:val="00087A7E"/>
    <w:rsid w:val="000905A7"/>
    <w:rsid w:val="00091957"/>
    <w:rsid w:val="00091A20"/>
    <w:rsid w:val="0009256C"/>
    <w:rsid w:val="00092808"/>
    <w:rsid w:val="00092D10"/>
    <w:rsid w:val="00095201"/>
    <w:rsid w:val="00095BC4"/>
    <w:rsid w:val="00097C03"/>
    <w:rsid w:val="000A04FC"/>
    <w:rsid w:val="000A1033"/>
    <w:rsid w:val="000A180D"/>
    <w:rsid w:val="000A19A0"/>
    <w:rsid w:val="000A1C7D"/>
    <w:rsid w:val="000A222C"/>
    <w:rsid w:val="000A41A9"/>
    <w:rsid w:val="000A4218"/>
    <w:rsid w:val="000A47F2"/>
    <w:rsid w:val="000A62CB"/>
    <w:rsid w:val="000A654E"/>
    <w:rsid w:val="000A65F0"/>
    <w:rsid w:val="000A7CA8"/>
    <w:rsid w:val="000B0132"/>
    <w:rsid w:val="000B0555"/>
    <w:rsid w:val="000B1379"/>
    <w:rsid w:val="000B1521"/>
    <w:rsid w:val="000B19FB"/>
    <w:rsid w:val="000B1A96"/>
    <w:rsid w:val="000B2C67"/>
    <w:rsid w:val="000B2E2B"/>
    <w:rsid w:val="000B4303"/>
    <w:rsid w:val="000B4D44"/>
    <w:rsid w:val="000B6929"/>
    <w:rsid w:val="000B7BEA"/>
    <w:rsid w:val="000C1318"/>
    <w:rsid w:val="000C1470"/>
    <w:rsid w:val="000C2287"/>
    <w:rsid w:val="000C2FBF"/>
    <w:rsid w:val="000C3682"/>
    <w:rsid w:val="000C3766"/>
    <w:rsid w:val="000C3E87"/>
    <w:rsid w:val="000C41F8"/>
    <w:rsid w:val="000C5016"/>
    <w:rsid w:val="000C5BDB"/>
    <w:rsid w:val="000C6DFE"/>
    <w:rsid w:val="000C71D4"/>
    <w:rsid w:val="000C7993"/>
    <w:rsid w:val="000D0F0C"/>
    <w:rsid w:val="000D1092"/>
    <w:rsid w:val="000D44DC"/>
    <w:rsid w:val="000D492A"/>
    <w:rsid w:val="000D497A"/>
    <w:rsid w:val="000D4AF3"/>
    <w:rsid w:val="000D501C"/>
    <w:rsid w:val="000D563E"/>
    <w:rsid w:val="000D60F6"/>
    <w:rsid w:val="000D62A9"/>
    <w:rsid w:val="000D7088"/>
    <w:rsid w:val="000D79EA"/>
    <w:rsid w:val="000E076C"/>
    <w:rsid w:val="000E1498"/>
    <w:rsid w:val="000E15C2"/>
    <w:rsid w:val="000E1C30"/>
    <w:rsid w:val="000E1FAB"/>
    <w:rsid w:val="000E237C"/>
    <w:rsid w:val="000E3DBC"/>
    <w:rsid w:val="000E45A0"/>
    <w:rsid w:val="000E4737"/>
    <w:rsid w:val="000E48BE"/>
    <w:rsid w:val="000E4C62"/>
    <w:rsid w:val="000E54C0"/>
    <w:rsid w:val="000E56E4"/>
    <w:rsid w:val="000E5765"/>
    <w:rsid w:val="000E6788"/>
    <w:rsid w:val="000E68D6"/>
    <w:rsid w:val="000E697D"/>
    <w:rsid w:val="000E78BA"/>
    <w:rsid w:val="000F003F"/>
    <w:rsid w:val="000F2F65"/>
    <w:rsid w:val="000F3A99"/>
    <w:rsid w:val="000F3C71"/>
    <w:rsid w:val="000F40F3"/>
    <w:rsid w:val="000F421E"/>
    <w:rsid w:val="000F5475"/>
    <w:rsid w:val="000F5E65"/>
    <w:rsid w:val="000F6954"/>
    <w:rsid w:val="000F6BA3"/>
    <w:rsid w:val="000F72A0"/>
    <w:rsid w:val="000F7432"/>
    <w:rsid w:val="000F75C5"/>
    <w:rsid w:val="00100819"/>
    <w:rsid w:val="001008A7"/>
    <w:rsid w:val="00100EFB"/>
    <w:rsid w:val="00102C6A"/>
    <w:rsid w:val="00103889"/>
    <w:rsid w:val="00103A55"/>
    <w:rsid w:val="00103E97"/>
    <w:rsid w:val="00104165"/>
    <w:rsid w:val="00104CFF"/>
    <w:rsid w:val="00105827"/>
    <w:rsid w:val="00105E74"/>
    <w:rsid w:val="00106AA2"/>
    <w:rsid w:val="0010754E"/>
    <w:rsid w:val="00107799"/>
    <w:rsid w:val="00110E4C"/>
    <w:rsid w:val="0011217F"/>
    <w:rsid w:val="001122F3"/>
    <w:rsid w:val="001123F4"/>
    <w:rsid w:val="00112B2D"/>
    <w:rsid w:val="00112F65"/>
    <w:rsid w:val="00113598"/>
    <w:rsid w:val="001136F9"/>
    <w:rsid w:val="00114DA1"/>
    <w:rsid w:val="001160EC"/>
    <w:rsid w:val="001169EC"/>
    <w:rsid w:val="001175D3"/>
    <w:rsid w:val="00117C6A"/>
    <w:rsid w:val="0012051B"/>
    <w:rsid w:val="001207E3"/>
    <w:rsid w:val="001214B6"/>
    <w:rsid w:val="00121592"/>
    <w:rsid w:val="00121656"/>
    <w:rsid w:val="00121807"/>
    <w:rsid w:val="001221E1"/>
    <w:rsid w:val="00122212"/>
    <w:rsid w:val="001251BF"/>
    <w:rsid w:val="00125996"/>
    <w:rsid w:val="001267CD"/>
    <w:rsid w:val="00127758"/>
    <w:rsid w:val="00127EDD"/>
    <w:rsid w:val="00132A46"/>
    <w:rsid w:val="00132CA4"/>
    <w:rsid w:val="00134D7F"/>
    <w:rsid w:val="00134F87"/>
    <w:rsid w:val="0013511C"/>
    <w:rsid w:val="001352A4"/>
    <w:rsid w:val="00135674"/>
    <w:rsid w:val="0013594E"/>
    <w:rsid w:val="00140733"/>
    <w:rsid w:val="00140923"/>
    <w:rsid w:val="0014099C"/>
    <w:rsid w:val="001417D4"/>
    <w:rsid w:val="001420FB"/>
    <w:rsid w:val="001426AB"/>
    <w:rsid w:val="00142F2D"/>
    <w:rsid w:val="00143627"/>
    <w:rsid w:val="0014472F"/>
    <w:rsid w:val="00144A4F"/>
    <w:rsid w:val="001457C9"/>
    <w:rsid w:val="00146A54"/>
    <w:rsid w:val="00146E8E"/>
    <w:rsid w:val="00147782"/>
    <w:rsid w:val="0015001A"/>
    <w:rsid w:val="001509E9"/>
    <w:rsid w:val="00151084"/>
    <w:rsid w:val="001512FE"/>
    <w:rsid w:val="00151490"/>
    <w:rsid w:val="00151588"/>
    <w:rsid w:val="001529B8"/>
    <w:rsid w:val="00152AE8"/>
    <w:rsid w:val="00154822"/>
    <w:rsid w:val="0015589E"/>
    <w:rsid w:val="0015650C"/>
    <w:rsid w:val="001568F6"/>
    <w:rsid w:val="00156BB2"/>
    <w:rsid w:val="00156EA8"/>
    <w:rsid w:val="00157505"/>
    <w:rsid w:val="00157A03"/>
    <w:rsid w:val="00160153"/>
    <w:rsid w:val="00162787"/>
    <w:rsid w:val="001629DC"/>
    <w:rsid w:val="00163211"/>
    <w:rsid w:val="0016328C"/>
    <w:rsid w:val="00163623"/>
    <w:rsid w:val="001638EE"/>
    <w:rsid w:val="00163A44"/>
    <w:rsid w:val="00164D58"/>
    <w:rsid w:val="001650AF"/>
    <w:rsid w:val="00165A70"/>
    <w:rsid w:val="00165D56"/>
    <w:rsid w:val="001663BE"/>
    <w:rsid w:val="00167878"/>
    <w:rsid w:val="00170820"/>
    <w:rsid w:val="0017098C"/>
    <w:rsid w:val="00170F15"/>
    <w:rsid w:val="00171946"/>
    <w:rsid w:val="00171E37"/>
    <w:rsid w:val="0017242C"/>
    <w:rsid w:val="00172FF0"/>
    <w:rsid w:val="001734CE"/>
    <w:rsid w:val="0017352C"/>
    <w:rsid w:val="00174156"/>
    <w:rsid w:val="001741CF"/>
    <w:rsid w:val="00174272"/>
    <w:rsid w:val="00175AFA"/>
    <w:rsid w:val="00175DEB"/>
    <w:rsid w:val="00176C69"/>
    <w:rsid w:val="00180E9E"/>
    <w:rsid w:val="0018189F"/>
    <w:rsid w:val="00181F05"/>
    <w:rsid w:val="00182202"/>
    <w:rsid w:val="001835E7"/>
    <w:rsid w:val="00183A99"/>
    <w:rsid w:val="00184F82"/>
    <w:rsid w:val="0018543D"/>
    <w:rsid w:val="00185FCE"/>
    <w:rsid w:val="00187227"/>
    <w:rsid w:val="0018748D"/>
    <w:rsid w:val="001902D2"/>
    <w:rsid w:val="00191BD9"/>
    <w:rsid w:val="00192F0F"/>
    <w:rsid w:val="001930E3"/>
    <w:rsid w:val="00193607"/>
    <w:rsid w:val="00193DE0"/>
    <w:rsid w:val="00195ACD"/>
    <w:rsid w:val="00195CBC"/>
    <w:rsid w:val="0019670B"/>
    <w:rsid w:val="00196ABD"/>
    <w:rsid w:val="00197202"/>
    <w:rsid w:val="0019750C"/>
    <w:rsid w:val="001979CC"/>
    <w:rsid w:val="00197C89"/>
    <w:rsid w:val="00197F14"/>
    <w:rsid w:val="001A0329"/>
    <w:rsid w:val="001A07C9"/>
    <w:rsid w:val="001A0C5A"/>
    <w:rsid w:val="001A0D42"/>
    <w:rsid w:val="001A112A"/>
    <w:rsid w:val="001A1516"/>
    <w:rsid w:val="001A1EB5"/>
    <w:rsid w:val="001A2F16"/>
    <w:rsid w:val="001A2F7C"/>
    <w:rsid w:val="001A3C60"/>
    <w:rsid w:val="001A3EEB"/>
    <w:rsid w:val="001A5094"/>
    <w:rsid w:val="001A581F"/>
    <w:rsid w:val="001A650E"/>
    <w:rsid w:val="001A66CF"/>
    <w:rsid w:val="001B0ADF"/>
    <w:rsid w:val="001B1832"/>
    <w:rsid w:val="001B1839"/>
    <w:rsid w:val="001B1C71"/>
    <w:rsid w:val="001B4670"/>
    <w:rsid w:val="001B46B9"/>
    <w:rsid w:val="001B6129"/>
    <w:rsid w:val="001C1D21"/>
    <w:rsid w:val="001C1D78"/>
    <w:rsid w:val="001C2618"/>
    <w:rsid w:val="001C30CB"/>
    <w:rsid w:val="001C38FA"/>
    <w:rsid w:val="001C3941"/>
    <w:rsid w:val="001C4178"/>
    <w:rsid w:val="001C4D29"/>
    <w:rsid w:val="001C6CDC"/>
    <w:rsid w:val="001C7023"/>
    <w:rsid w:val="001C7928"/>
    <w:rsid w:val="001C7AB7"/>
    <w:rsid w:val="001D1464"/>
    <w:rsid w:val="001D1A02"/>
    <w:rsid w:val="001D2C0B"/>
    <w:rsid w:val="001D3204"/>
    <w:rsid w:val="001D3237"/>
    <w:rsid w:val="001D5132"/>
    <w:rsid w:val="001D5224"/>
    <w:rsid w:val="001D5307"/>
    <w:rsid w:val="001D7BCF"/>
    <w:rsid w:val="001D7BFC"/>
    <w:rsid w:val="001E022B"/>
    <w:rsid w:val="001E03E7"/>
    <w:rsid w:val="001E13DF"/>
    <w:rsid w:val="001E1C3C"/>
    <w:rsid w:val="001E2974"/>
    <w:rsid w:val="001E33F8"/>
    <w:rsid w:val="001E36A4"/>
    <w:rsid w:val="001E3E0B"/>
    <w:rsid w:val="001E3E4E"/>
    <w:rsid w:val="001E4032"/>
    <w:rsid w:val="001E5602"/>
    <w:rsid w:val="001E572B"/>
    <w:rsid w:val="001E59A6"/>
    <w:rsid w:val="001E5C14"/>
    <w:rsid w:val="001E64AB"/>
    <w:rsid w:val="001E64E9"/>
    <w:rsid w:val="001E67F6"/>
    <w:rsid w:val="001E7272"/>
    <w:rsid w:val="001F097F"/>
    <w:rsid w:val="001F0A03"/>
    <w:rsid w:val="001F0DEF"/>
    <w:rsid w:val="001F2479"/>
    <w:rsid w:val="001F2960"/>
    <w:rsid w:val="001F2E5E"/>
    <w:rsid w:val="001F2FD5"/>
    <w:rsid w:val="001F3689"/>
    <w:rsid w:val="001F4DFB"/>
    <w:rsid w:val="001F4F50"/>
    <w:rsid w:val="001F5A88"/>
    <w:rsid w:val="001F5F0C"/>
    <w:rsid w:val="001F6310"/>
    <w:rsid w:val="001F68AD"/>
    <w:rsid w:val="001F693F"/>
    <w:rsid w:val="001F6C7D"/>
    <w:rsid w:val="001F7061"/>
    <w:rsid w:val="001F7F50"/>
    <w:rsid w:val="002002DB"/>
    <w:rsid w:val="002014A9"/>
    <w:rsid w:val="00201D95"/>
    <w:rsid w:val="00202363"/>
    <w:rsid w:val="002024FF"/>
    <w:rsid w:val="00202540"/>
    <w:rsid w:val="00202F61"/>
    <w:rsid w:val="002030EE"/>
    <w:rsid w:val="00203621"/>
    <w:rsid w:val="00204C49"/>
    <w:rsid w:val="00205522"/>
    <w:rsid w:val="00205F0E"/>
    <w:rsid w:val="00206643"/>
    <w:rsid w:val="00206717"/>
    <w:rsid w:val="00206969"/>
    <w:rsid w:val="00206E80"/>
    <w:rsid w:val="00207BCF"/>
    <w:rsid w:val="00207D33"/>
    <w:rsid w:val="00207DE8"/>
    <w:rsid w:val="00210E14"/>
    <w:rsid w:val="00213424"/>
    <w:rsid w:val="002134CC"/>
    <w:rsid w:val="002135C8"/>
    <w:rsid w:val="00213BF5"/>
    <w:rsid w:val="00213DC7"/>
    <w:rsid w:val="002141D0"/>
    <w:rsid w:val="00214644"/>
    <w:rsid w:val="00214B37"/>
    <w:rsid w:val="0021524B"/>
    <w:rsid w:val="002152B6"/>
    <w:rsid w:val="0021549E"/>
    <w:rsid w:val="00216CBA"/>
    <w:rsid w:val="0021701D"/>
    <w:rsid w:val="00217166"/>
    <w:rsid w:val="0021724D"/>
    <w:rsid w:val="002201AF"/>
    <w:rsid w:val="002209E2"/>
    <w:rsid w:val="00220C26"/>
    <w:rsid w:val="00221086"/>
    <w:rsid w:val="00221AE1"/>
    <w:rsid w:val="00221B65"/>
    <w:rsid w:val="0022264B"/>
    <w:rsid w:val="00222B57"/>
    <w:rsid w:val="00222E06"/>
    <w:rsid w:val="00223EC7"/>
    <w:rsid w:val="002245D0"/>
    <w:rsid w:val="002253E8"/>
    <w:rsid w:val="00225BC3"/>
    <w:rsid w:val="0022630B"/>
    <w:rsid w:val="002263E2"/>
    <w:rsid w:val="0022649E"/>
    <w:rsid w:val="00230763"/>
    <w:rsid w:val="0023121B"/>
    <w:rsid w:val="00233046"/>
    <w:rsid w:val="002333BD"/>
    <w:rsid w:val="002333C1"/>
    <w:rsid w:val="00233808"/>
    <w:rsid w:val="00233C44"/>
    <w:rsid w:val="0023443A"/>
    <w:rsid w:val="00234A8E"/>
    <w:rsid w:val="00234E95"/>
    <w:rsid w:val="00235230"/>
    <w:rsid w:val="0023572C"/>
    <w:rsid w:val="00235BD3"/>
    <w:rsid w:val="00235E3B"/>
    <w:rsid w:val="002371AB"/>
    <w:rsid w:val="00237484"/>
    <w:rsid w:val="00237F84"/>
    <w:rsid w:val="002402FB"/>
    <w:rsid w:val="00242AF2"/>
    <w:rsid w:val="00242E37"/>
    <w:rsid w:val="002437C2"/>
    <w:rsid w:val="00243DF1"/>
    <w:rsid w:val="00244AE1"/>
    <w:rsid w:val="00246480"/>
    <w:rsid w:val="00247257"/>
    <w:rsid w:val="00251A92"/>
    <w:rsid w:val="00251EE3"/>
    <w:rsid w:val="00252120"/>
    <w:rsid w:val="002529C0"/>
    <w:rsid w:val="00252A31"/>
    <w:rsid w:val="002530F5"/>
    <w:rsid w:val="002536DB"/>
    <w:rsid w:val="002537FC"/>
    <w:rsid w:val="00253C81"/>
    <w:rsid w:val="00253E06"/>
    <w:rsid w:val="00253F15"/>
    <w:rsid w:val="00253F8B"/>
    <w:rsid w:val="002543A7"/>
    <w:rsid w:val="00255BFF"/>
    <w:rsid w:val="00255F75"/>
    <w:rsid w:val="0025640E"/>
    <w:rsid w:val="00256F66"/>
    <w:rsid w:val="0025715C"/>
    <w:rsid w:val="00257D0A"/>
    <w:rsid w:val="00257D44"/>
    <w:rsid w:val="00257D7E"/>
    <w:rsid w:val="002609D1"/>
    <w:rsid w:val="0026151B"/>
    <w:rsid w:val="00261BEC"/>
    <w:rsid w:val="00262FFD"/>
    <w:rsid w:val="002630E6"/>
    <w:rsid w:val="00263F3E"/>
    <w:rsid w:val="00264366"/>
    <w:rsid w:val="0026436A"/>
    <w:rsid w:val="00264FED"/>
    <w:rsid w:val="00265568"/>
    <w:rsid w:val="0026562F"/>
    <w:rsid w:val="00265B34"/>
    <w:rsid w:val="0026745C"/>
    <w:rsid w:val="002677AD"/>
    <w:rsid w:val="00272555"/>
    <w:rsid w:val="00272B34"/>
    <w:rsid w:val="00272BC6"/>
    <w:rsid w:val="00272CA7"/>
    <w:rsid w:val="00273ADC"/>
    <w:rsid w:val="00273D82"/>
    <w:rsid w:val="00276C11"/>
    <w:rsid w:val="00277123"/>
    <w:rsid w:val="00277475"/>
    <w:rsid w:val="002801BA"/>
    <w:rsid w:val="00281003"/>
    <w:rsid w:val="00281FF1"/>
    <w:rsid w:val="00282112"/>
    <w:rsid w:val="002826AA"/>
    <w:rsid w:val="00282755"/>
    <w:rsid w:val="00282880"/>
    <w:rsid w:val="00283C7C"/>
    <w:rsid w:val="00283C8E"/>
    <w:rsid w:val="00283DD7"/>
    <w:rsid w:val="0028406A"/>
    <w:rsid w:val="0028476A"/>
    <w:rsid w:val="00284C39"/>
    <w:rsid w:val="002853D7"/>
    <w:rsid w:val="0028583E"/>
    <w:rsid w:val="00285A8C"/>
    <w:rsid w:val="00285B68"/>
    <w:rsid w:val="0028606F"/>
    <w:rsid w:val="00286C08"/>
    <w:rsid w:val="00286CDA"/>
    <w:rsid w:val="00287235"/>
    <w:rsid w:val="0028778B"/>
    <w:rsid w:val="00287D31"/>
    <w:rsid w:val="00287D40"/>
    <w:rsid w:val="002901F3"/>
    <w:rsid w:val="002908A4"/>
    <w:rsid w:val="00290DCC"/>
    <w:rsid w:val="00291061"/>
    <w:rsid w:val="00291D3B"/>
    <w:rsid w:val="00292A1F"/>
    <w:rsid w:val="00292E5F"/>
    <w:rsid w:val="00292FB6"/>
    <w:rsid w:val="00295212"/>
    <w:rsid w:val="0029590F"/>
    <w:rsid w:val="00295B31"/>
    <w:rsid w:val="00295F1D"/>
    <w:rsid w:val="00296D7A"/>
    <w:rsid w:val="00296DFB"/>
    <w:rsid w:val="00297223"/>
    <w:rsid w:val="002A0171"/>
    <w:rsid w:val="002A03D8"/>
    <w:rsid w:val="002A0F2F"/>
    <w:rsid w:val="002A1E75"/>
    <w:rsid w:val="002A2A8D"/>
    <w:rsid w:val="002A2B22"/>
    <w:rsid w:val="002A30E3"/>
    <w:rsid w:val="002A4564"/>
    <w:rsid w:val="002A4D58"/>
    <w:rsid w:val="002A4EAB"/>
    <w:rsid w:val="002A5042"/>
    <w:rsid w:val="002A61C3"/>
    <w:rsid w:val="002A61D3"/>
    <w:rsid w:val="002A6712"/>
    <w:rsid w:val="002A753B"/>
    <w:rsid w:val="002A769F"/>
    <w:rsid w:val="002A7C16"/>
    <w:rsid w:val="002A7F53"/>
    <w:rsid w:val="002B0790"/>
    <w:rsid w:val="002B105F"/>
    <w:rsid w:val="002B1C4F"/>
    <w:rsid w:val="002B2DEC"/>
    <w:rsid w:val="002B37E1"/>
    <w:rsid w:val="002B3F99"/>
    <w:rsid w:val="002B4C00"/>
    <w:rsid w:val="002B5500"/>
    <w:rsid w:val="002B552B"/>
    <w:rsid w:val="002B5B42"/>
    <w:rsid w:val="002B5DBA"/>
    <w:rsid w:val="002B64A4"/>
    <w:rsid w:val="002B6BCA"/>
    <w:rsid w:val="002B7D0E"/>
    <w:rsid w:val="002C2126"/>
    <w:rsid w:val="002C21BA"/>
    <w:rsid w:val="002C2A2E"/>
    <w:rsid w:val="002C2CB6"/>
    <w:rsid w:val="002C33D3"/>
    <w:rsid w:val="002C3853"/>
    <w:rsid w:val="002C4990"/>
    <w:rsid w:val="002C5FE1"/>
    <w:rsid w:val="002C69C2"/>
    <w:rsid w:val="002C6B3A"/>
    <w:rsid w:val="002C6E70"/>
    <w:rsid w:val="002C7154"/>
    <w:rsid w:val="002C7C1B"/>
    <w:rsid w:val="002C7F76"/>
    <w:rsid w:val="002D0393"/>
    <w:rsid w:val="002D09C4"/>
    <w:rsid w:val="002D0E56"/>
    <w:rsid w:val="002D12E5"/>
    <w:rsid w:val="002D13AC"/>
    <w:rsid w:val="002D1FC4"/>
    <w:rsid w:val="002D226B"/>
    <w:rsid w:val="002D2905"/>
    <w:rsid w:val="002D3010"/>
    <w:rsid w:val="002D302F"/>
    <w:rsid w:val="002D31AE"/>
    <w:rsid w:val="002D37D4"/>
    <w:rsid w:val="002D4139"/>
    <w:rsid w:val="002D4294"/>
    <w:rsid w:val="002D4995"/>
    <w:rsid w:val="002D54D8"/>
    <w:rsid w:val="002D573D"/>
    <w:rsid w:val="002D5770"/>
    <w:rsid w:val="002D5CC2"/>
    <w:rsid w:val="002D5F70"/>
    <w:rsid w:val="002D6271"/>
    <w:rsid w:val="002D664E"/>
    <w:rsid w:val="002D7408"/>
    <w:rsid w:val="002D78D1"/>
    <w:rsid w:val="002D7CB8"/>
    <w:rsid w:val="002E00D9"/>
    <w:rsid w:val="002E056F"/>
    <w:rsid w:val="002E07DA"/>
    <w:rsid w:val="002E1165"/>
    <w:rsid w:val="002E1376"/>
    <w:rsid w:val="002E2B11"/>
    <w:rsid w:val="002E3DD2"/>
    <w:rsid w:val="002E3E6E"/>
    <w:rsid w:val="002E4A0D"/>
    <w:rsid w:val="002E5480"/>
    <w:rsid w:val="002E5B6D"/>
    <w:rsid w:val="002E610B"/>
    <w:rsid w:val="002E67AE"/>
    <w:rsid w:val="002E78C4"/>
    <w:rsid w:val="002E79DD"/>
    <w:rsid w:val="002E7C92"/>
    <w:rsid w:val="002F1B69"/>
    <w:rsid w:val="002F21F7"/>
    <w:rsid w:val="002F2229"/>
    <w:rsid w:val="002F2BE6"/>
    <w:rsid w:val="002F2E89"/>
    <w:rsid w:val="002F3DA8"/>
    <w:rsid w:val="002F419B"/>
    <w:rsid w:val="002F45C3"/>
    <w:rsid w:val="002F4CE5"/>
    <w:rsid w:val="002F58C6"/>
    <w:rsid w:val="002F5FC1"/>
    <w:rsid w:val="002F63E6"/>
    <w:rsid w:val="002F6553"/>
    <w:rsid w:val="002F6744"/>
    <w:rsid w:val="002F787D"/>
    <w:rsid w:val="002F7F60"/>
    <w:rsid w:val="002F7FAA"/>
    <w:rsid w:val="00300300"/>
    <w:rsid w:val="00300A28"/>
    <w:rsid w:val="00300F3B"/>
    <w:rsid w:val="0030111A"/>
    <w:rsid w:val="003014A9"/>
    <w:rsid w:val="0030175F"/>
    <w:rsid w:val="00301883"/>
    <w:rsid w:val="00302A2A"/>
    <w:rsid w:val="00302EA0"/>
    <w:rsid w:val="0030312C"/>
    <w:rsid w:val="00303356"/>
    <w:rsid w:val="003034DB"/>
    <w:rsid w:val="00303F0C"/>
    <w:rsid w:val="00304FBF"/>
    <w:rsid w:val="003051EE"/>
    <w:rsid w:val="00305556"/>
    <w:rsid w:val="00305602"/>
    <w:rsid w:val="00305931"/>
    <w:rsid w:val="00305F23"/>
    <w:rsid w:val="00306933"/>
    <w:rsid w:val="003074CE"/>
    <w:rsid w:val="0031037B"/>
    <w:rsid w:val="00311704"/>
    <w:rsid w:val="003124FD"/>
    <w:rsid w:val="003127E6"/>
    <w:rsid w:val="00313870"/>
    <w:rsid w:val="00313A3D"/>
    <w:rsid w:val="00313D2D"/>
    <w:rsid w:val="0031560E"/>
    <w:rsid w:val="00316FC9"/>
    <w:rsid w:val="00317DA0"/>
    <w:rsid w:val="00320668"/>
    <w:rsid w:val="00321D3A"/>
    <w:rsid w:val="00321EBB"/>
    <w:rsid w:val="00322111"/>
    <w:rsid w:val="00322839"/>
    <w:rsid w:val="00325004"/>
    <w:rsid w:val="00327A54"/>
    <w:rsid w:val="00327ACB"/>
    <w:rsid w:val="00327BA3"/>
    <w:rsid w:val="00327E7A"/>
    <w:rsid w:val="00330834"/>
    <w:rsid w:val="00330C44"/>
    <w:rsid w:val="003314D0"/>
    <w:rsid w:val="00331987"/>
    <w:rsid w:val="00331B3C"/>
    <w:rsid w:val="00331C78"/>
    <w:rsid w:val="003328D4"/>
    <w:rsid w:val="00332A21"/>
    <w:rsid w:val="00332DDA"/>
    <w:rsid w:val="00332DF1"/>
    <w:rsid w:val="0033361C"/>
    <w:rsid w:val="00333C0E"/>
    <w:rsid w:val="00333CDB"/>
    <w:rsid w:val="00334B0F"/>
    <w:rsid w:val="003350BD"/>
    <w:rsid w:val="00335543"/>
    <w:rsid w:val="00335D39"/>
    <w:rsid w:val="003363D8"/>
    <w:rsid w:val="00336B1B"/>
    <w:rsid w:val="00336C08"/>
    <w:rsid w:val="00337232"/>
    <w:rsid w:val="00337627"/>
    <w:rsid w:val="00340FB1"/>
    <w:rsid w:val="003411C1"/>
    <w:rsid w:val="00341FF2"/>
    <w:rsid w:val="00342074"/>
    <w:rsid w:val="00344020"/>
    <w:rsid w:val="00344622"/>
    <w:rsid w:val="003458BB"/>
    <w:rsid w:val="00345C5E"/>
    <w:rsid w:val="003461FF"/>
    <w:rsid w:val="0035104F"/>
    <w:rsid w:val="003515F6"/>
    <w:rsid w:val="00351E78"/>
    <w:rsid w:val="003528FD"/>
    <w:rsid w:val="00352AFC"/>
    <w:rsid w:val="00352D3B"/>
    <w:rsid w:val="003535E1"/>
    <w:rsid w:val="003536D8"/>
    <w:rsid w:val="0035498F"/>
    <w:rsid w:val="00355481"/>
    <w:rsid w:val="00356765"/>
    <w:rsid w:val="003603FF"/>
    <w:rsid w:val="00360A85"/>
    <w:rsid w:val="00361A24"/>
    <w:rsid w:val="00362699"/>
    <w:rsid w:val="00362A39"/>
    <w:rsid w:val="0036340D"/>
    <w:rsid w:val="00364C91"/>
    <w:rsid w:val="00366180"/>
    <w:rsid w:val="003666E9"/>
    <w:rsid w:val="00366AA5"/>
    <w:rsid w:val="003702B7"/>
    <w:rsid w:val="0037194D"/>
    <w:rsid w:val="00371984"/>
    <w:rsid w:val="00371B07"/>
    <w:rsid w:val="00372271"/>
    <w:rsid w:val="0037266D"/>
    <w:rsid w:val="00372A63"/>
    <w:rsid w:val="00373592"/>
    <w:rsid w:val="00374565"/>
    <w:rsid w:val="003746B2"/>
    <w:rsid w:val="00374C28"/>
    <w:rsid w:val="00375DE8"/>
    <w:rsid w:val="00375E45"/>
    <w:rsid w:val="00376E86"/>
    <w:rsid w:val="00377956"/>
    <w:rsid w:val="00377C20"/>
    <w:rsid w:val="00377FF5"/>
    <w:rsid w:val="00380A1E"/>
    <w:rsid w:val="00380C1F"/>
    <w:rsid w:val="00380C9E"/>
    <w:rsid w:val="00381D85"/>
    <w:rsid w:val="0038356A"/>
    <w:rsid w:val="00383600"/>
    <w:rsid w:val="00384745"/>
    <w:rsid w:val="0038556C"/>
    <w:rsid w:val="0038639E"/>
    <w:rsid w:val="00386527"/>
    <w:rsid w:val="0038681F"/>
    <w:rsid w:val="00386948"/>
    <w:rsid w:val="00390E97"/>
    <w:rsid w:val="003913DE"/>
    <w:rsid w:val="00391B30"/>
    <w:rsid w:val="00391EDD"/>
    <w:rsid w:val="003925E2"/>
    <w:rsid w:val="003927DD"/>
    <w:rsid w:val="00392804"/>
    <w:rsid w:val="00393AA9"/>
    <w:rsid w:val="00393C47"/>
    <w:rsid w:val="00394495"/>
    <w:rsid w:val="00394D12"/>
    <w:rsid w:val="00395580"/>
    <w:rsid w:val="00395D05"/>
    <w:rsid w:val="00395DF5"/>
    <w:rsid w:val="0039619D"/>
    <w:rsid w:val="00396CCF"/>
    <w:rsid w:val="00396E14"/>
    <w:rsid w:val="00397605"/>
    <w:rsid w:val="0039771C"/>
    <w:rsid w:val="00397B51"/>
    <w:rsid w:val="00397E83"/>
    <w:rsid w:val="003A002D"/>
    <w:rsid w:val="003A0610"/>
    <w:rsid w:val="003A0AC6"/>
    <w:rsid w:val="003A0C75"/>
    <w:rsid w:val="003A0DCA"/>
    <w:rsid w:val="003A125A"/>
    <w:rsid w:val="003A12B6"/>
    <w:rsid w:val="003A34C8"/>
    <w:rsid w:val="003A3700"/>
    <w:rsid w:val="003A3C19"/>
    <w:rsid w:val="003A3C21"/>
    <w:rsid w:val="003A4798"/>
    <w:rsid w:val="003A5653"/>
    <w:rsid w:val="003A57F7"/>
    <w:rsid w:val="003A64C4"/>
    <w:rsid w:val="003A7A7C"/>
    <w:rsid w:val="003A7FAE"/>
    <w:rsid w:val="003B0CE6"/>
    <w:rsid w:val="003B0D22"/>
    <w:rsid w:val="003B0E4E"/>
    <w:rsid w:val="003B0F12"/>
    <w:rsid w:val="003B170D"/>
    <w:rsid w:val="003B26E2"/>
    <w:rsid w:val="003B274C"/>
    <w:rsid w:val="003B3395"/>
    <w:rsid w:val="003B3482"/>
    <w:rsid w:val="003B3B0F"/>
    <w:rsid w:val="003B4417"/>
    <w:rsid w:val="003B5588"/>
    <w:rsid w:val="003B5DC9"/>
    <w:rsid w:val="003B61E5"/>
    <w:rsid w:val="003B648D"/>
    <w:rsid w:val="003B6AA3"/>
    <w:rsid w:val="003B6FF1"/>
    <w:rsid w:val="003B7EB7"/>
    <w:rsid w:val="003C14F3"/>
    <w:rsid w:val="003C1E00"/>
    <w:rsid w:val="003C24D4"/>
    <w:rsid w:val="003C29BA"/>
    <w:rsid w:val="003C4D91"/>
    <w:rsid w:val="003C545F"/>
    <w:rsid w:val="003C5517"/>
    <w:rsid w:val="003C5FEF"/>
    <w:rsid w:val="003C6874"/>
    <w:rsid w:val="003C7368"/>
    <w:rsid w:val="003C7B1F"/>
    <w:rsid w:val="003C7C5D"/>
    <w:rsid w:val="003C7D15"/>
    <w:rsid w:val="003D0DF8"/>
    <w:rsid w:val="003D0E67"/>
    <w:rsid w:val="003D1A40"/>
    <w:rsid w:val="003D1D30"/>
    <w:rsid w:val="003D1D95"/>
    <w:rsid w:val="003D1F16"/>
    <w:rsid w:val="003D423E"/>
    <w:rsid w:val="003D4521"/>
    <w:rsid w:val="003D4E4C"/>
    <w:rsid w:val="003D567E"/>
    <w:rsid w:val="003D5809"/>
    <w:rsid w:val="003D5B7D"/>
    <w:rsid w:val="003D5BF9"/>
    <w:rsid w:val="003D601E"/>
    <w:rsid w:val="003D6595"/>
    <w:rsid w:val="003D6A0D"/>
    <w:rsid w:val="003D7F83"/>
    <w:rsid w:val="003E0CD1"/>
    <w:rsid w:val="003E3E8F"/>
    <w:rsid w:val="003E4481"/>
    <w:rsid w:val="003E693A"/>
    <w:rsid w:val="003E7448"/>
    <w:rsid w:val="003E7FA0"/>
    <w:rsid w:val="003F0530"/>
    <w:rsid w:val="003F0905"/>
    <w:rsid w:val="003F0A57"/>
    <w:rsid w:val="003F1600"/>
    <w:rsid w:val="003F1C9C"/>
    <w:rsid w:val="003F2563"/>
    <w:rsid w:val="003F25A4"/>
    <w:rsid w:val="003F2BB4"/>
    <w:rsid w:val="003F2DBB"/>
    <w:rsid w:val="003F3D41"/>
    <w:rsid w:val="003F54B1"/>
    <w:rsid w:val="003F6385"/>
    <w:rsid w:val="003F746E"/>
    <w:rsid w:val="003F7564"/>
    <w:rsid w:val="003F7B6E"/>
    <w:rsid w:val="003F7EEC"/>
    <w:rsid w:val="00400B1B"/>
    <w:rsid w:val="00400DEA"/>
    <w:rsid w:val="004010B2"/>
    <w:rsid w:val="004022D7"/>
    <w:rsid w:val="00402450"/>
    <w:rsid w:val="004027BC"/>
    <w:rsid w:val="004031FC"/>
    <w:rsid w:val="00403D09"/>
    <w:rsid w:val="00404456"/>
    <w:rsid w:val="00404551"/>
    <w:rsid w:val="004053D3"/>
    <w:rsid w:val="00405682"/>
    <w:rsid w:val="0040665E"/>
    <w:rsid w:val="0040679D"/>
    <w:rsid w:val="00406BAF"/>
    <w:rsid w:val="004072F7"/>
    <w:rsid w:val="004073B9"/>
    <w:rsid w:val="0040766F"/>
    <w:rsid w:val="0041006E"/>
    <w:rsid w:val="00410A8E"/>
    <w:rsid w:val="0041165A"/>
    <w:rsid w:val="004123CF"/>
    <w:rsid w:val="00412597"/>
    <w:rsid w:val="004128F1"/>
    <w:rsid w:val="00412C1C"/>
    <w:rsid w:val="004143E2"/>
    <w:rsid w:val="0041453B"/>
    <w:rsid w:val="00416254"/>
    <w:rsid w:val="00416411"/>
    <w:rsid w:val="00416BC4"/>
    <w:rsid w:val="00416DF0"/>
    <w:rsid w:val="00416E5E"/>
    <w:rsid w:val="00417393"/>
    <w:rsid w:val="00420681"/>
    <w:rsid w:val="00421801"/>
    <w:rsid w:val="0042183F"/>
    <w:rsid w:val="00422B75"/>
    <w:rsid w:val="00422CBE"/>
    <w:rsid w:val="00422EE3"/>
    <w:rsid w:val="00424104"/>
    <w:rsid w:val="004245FF"/>
    <w:rsid w:val="0042486E"/>
    <w:rsid w:val="00425461"/>
    <w:rsid w:val="004254F3"/>
    <w:rsid w:val="00425CF4"/>
    <w:rsid w:val="00425D61"/>
    <w:rsid w:val="004266C9"/>
    <w:rsid w:val="00426F6E"/>
    <w:rsid w:val="00427DD6"/>
    <w:rsid w:val="00432FE4"/>
    <w:rsid w:val="004333AE"/>
    <w:rsid w:val="004337D9"/>
    <w:rsid w:val="00434301"/>
    <w:rsid w:val="00434A88"/>
    <w:rsid w:val="00435889"/>
    <w:rsid w:val="00435AD9"/>
    <w:rsid w:val="00435B6D"/>
    <w:rsid w:val="00435EF1"/>
    <w:rsid w:val="00436B97"/>
    <w:rsid w:val="00437BC1"/>
    <w:rsid w:val="00440F07"/>
    <w:rsid w:val="00441F9D"/>
    <w:rsid w:val="004423C8"/>
    <w:rsid w:val="00442A28"/>
    <w:rsid w:val="00443F97"/>
    <w:rsid w:val="0044492D"/>
    <w:rsid w:val="004458F1"/>
    <w:rsid w:val="004458FE"/>
    <w:rsid w:val="004461B7"/>
    <w:rsid w:val="004463AC"/>
    <w:rsid w:val="004467AB"/>
    <w:rsid w:val="00446949"/>
    <w:rsid w:val="00446B93"/>
    <w:rsid w:val="004474AB"/>
    <w:rsid w:val="004478D7"/>
    <w:rsid w:val="004479E9"/>
    <w:rsid w:val="00447F36"/>
    <w:rsid w:val="0045023F"/>
    <w:rsid w:val="00450707"/>
    <w:rsid w:val="00451039"/>
    <w:rsid w:val="0045164D"/>
    <w:rsid w:val="00451952"/>
    <w:rsid w:val="00451C79"/>
    <w:rsid w:val="00451DD1"/>
    <w:rsid w:val="00452011"/>
    <w:rsid w:val="004526E1"/>
    <w:rsid w:val="00452AE6"/>
    <w:rsid w:val="00453952"/>
    <w:rsid w:val="0045416E"/>
    <w:rsid w:val="004544D9"/>
    <w:rsid w:val="004551F7"/>
    <w:rsid w:val="00455C45"/>
    <w:rsid w:val="00456773"/>
    <w:rsid w:val="00456ABA"/>
    <w:rsid w:val="00456EB2"/>
    <w:rsid w:val="00457768"/>
    <w:rsid w:val="0046218C"/>
    <w:rsid w:val="004630B6"/>
    <w:rsid w:val="004630F9"/>
    <w:rsid w:val="00463AB3"/>
    <w:rsid w:val="00465368"/>
    <w:rsid w:val="00465413"/>
    <w:rsid w:val="0046643B"/>
    <w:rsid w:val="00467128"/>
    <w:rsid w:val="00471DE0"/>
    <w:rsid w:val="004721DD"/>
    <w:rsid w:val="0047267D"/>
    <w:rsid w:val="00472902"/>
    <w:rsid w:val="00472FA6"/>
    <w:rsid w:val="00473044"/>
    <w:rsid w:val="004736A9"/>
    <w:rsid w:val="004736F3"/>
    <w:rsid w:val="004739DE"/>
    <w:rsid w:val="00475516"/>
    <w:rsid w:val="00476CDE"/>
    <w:rsid w:val="00477355"/>
    <w:rsid w:val="00477408"/>
    <w:rsid w:val="004800AE"/>
    <w:rsid w:val="00480935"/>
    <w:rsid w:val="00482B99"/>
    <w:rsid w:val="00482C5F"/>
    <w:rsid w:val="004831A4"/>
    <w:rsid w:val="00483C29"/>
    <w:rsid w:val="00484BD1"/>
    <w:rsid w:val="00485002"/>
    <w:rsid w:val="00485030"/>
    <w:rsid w:val="00485809"/>
    <w:rsid w:val="0048636F"/>
    <w:rsid w:val="0048642C"/>
    <w:rsid w:val="00487164"/>
    <w:rsid w:val="00487C38"/>
    <w:rsid w:val="004903AF"/>
    <w:rsid w:val="00491009"/>
    <w:rsid w:val="00491080"/>
    <w:rsid w:val="00491713"/>
    <w:rsid w:val="00491FA0"/>
    <w:rsid w:val="004920B2"/>
    <w:rsid w:val="0049225C"/>
    <w:rsid w:val="00492913"/>
    <w:rsid w:val="00492D9E"/>
    <w:rsid w:val="00494608"/>
    <w:rsid w:val="00495AED"/>
    <w:rsid w:val="00495FCF"/>
    <w:rsid w:val="004968CA"/>
    <w:rsid w:val="004969A3"/>
    <w:rsid w:val="004977E1"/>
    <w:rsid w:val="004A0536"/>
    <w:rsid w:val="004A11B3"/>
    <w:rsid w:val="004A1272"/>
    <w:rsid w:val="004A1384"/>
    <w:rsid w:val="004A1440"/>
    <w:rsid w:val="004A1E77"/>
    <w:rsid w:val="004A3351"/>
    <w:rsid w:val="004A4A61"/>
    <w:rsid w:val="004A5506"/>
    <w:rsid w:val="004A5E46"/>
    <w:rsid w:val="004A610D"/>
    <w:rsid w:val="004A6215"/>
    <w:rsid w:val="004A67CB"/>
    <w:rsid w:val="004A68F0"/>
    <w:rsid w:val="004A70BF"/>
    <w:rsid w:val="004A7B80"/>
    <w:rsid w:val="004B00D2"/>
    <w:rsid w:val="004B038C"/>
    <w:rsid w:val="004B0FC3"/>
    <w:rsid w:val="004B1776"/>
    <w:rsid w:val="004B1825"/>
    <w:rsid w:val="004B2058"/>
    <w:rsid w:val="004B2D12"/>
    <w:rsid w:val="004B34C9"/>
    <w:rsid w:val="004B38BE"/>
    <w:rsid w:val="004B4277"/>
    <w:rsid w:val="004B4C5E"/>
    <w:rsid w:val="004B4D03"/>
    <w:rsid w:val="004B50AB"/>
    <w:rsid w:val="004B6AE0"/>
    <w:rsid w:val="004B6C69"/>
    <w:rsid w:val="004C0C93"/>
    <w:rsid w:val="004C1ECD"/>
    <w:rsid w:val="004C23CA"/>
    <w:rsid w:val="004C2EDB"/>
    <w:rsid w:val="004C2EF2"/>
    <w:rsid w:val="004C356F"/>
    <w:rsid w:val="004C358E"/>
    <w:rsid w:val="004C5D62"/>
    <w:rsid w:val="004C64F6"/>
    <w:rsid w:val="004C6D69"/>
    <w:rsid w:val="004D013E"/>
    <w:rsid w:val="004D0AE4"/>
    <w:rsid w:val="004D105C"/>
    <w:rsid w:val="004D1060"/>
    <w:rsid w:val="004D10A7"/>
    <w:rsid w:val="004D2C06"/>
    <w:rsid w:val="004D317E"/>
    <w:rsid w:val="004D3B25"/>
    <w:rsid w:val="004D4B0D"/>
    <w:rsid w:val="004D4F0F"/>
    <w:rsid w:val="004D5EC0"/>
    <w:rsid w:val="004D5EEE"/>
    <w:rsid w:val="004D6478"/>
    <w:rsid w:val="004D6C01"/>
    <w:rsid w:val="004E0121"/>
    <w:rsid w:val="004E04AC"/>
    <w:rsid w:val="004E0A0E"/>
    <w:rsid w:val="004E0AE0"/>
    <w:rsid w:val="004E3208"/>
    <w:rsid w:val="004E329B"/>
    <w:rsid w:val="004E3372"/>
    <w:rsid w:val="004E35A4"/>
    <w:rsid w:val="004E3893"/>
    <w:rsid w:val="004E4017"/>
    <w:rsid w:val="004E4844"/>
    <w:rsid w:val="004E53B7"/>
    <w:rsid w:val="004E64AB"/>
    <w:rsid w:val="004E6903"/>
    <w:rsid w:val="004E77A1"/>
    <w:rsid w:val="004F06F3"/>
    <w:rsid w:val="004F072B"/>
    <w:rsid w:val="004F0D6D"/>
    <w:rsid w:val="004F0D85"/>
    <w:rsid w:val="004F1CD4"/>
    <w:rsid w:val="004F2632"/>
    <w:rsid w:val="004F3864"/>
    <w:rsid w:val="004F3CB9"/>
    <w:rsid w:val="004F44E8"/>
    <w:rsid w:val="004F4D2E"/>
    <w:rsid w:val="004F5D79"/>
    <w:rsid w:val="004F5E43"/>
    <w:rsid w:val="004F6D10"/>
    <w:rsid w:val="004F79E1"/>
    <w:rsid w:val="004F7AEA"/>
    <w:rsid w:val="00500371"/>
    <w:rsid w:val="005057B7"/>
    <w:rsid w:val="00505BFE"/>
    <w:rsid w:val="00506719"/>
    <w:rsid w:val="00506C0E"/>
    <w:rsid w:val="00506C1F"/>
    <w:rsid w:val="005073A1"/>
    <w:rsid w:val="00507BF5"/>
    <w:rsid w:val="0051102D"/>
    <w:rsid w:val="0051202F"/>
    <w:rsid w:val="00512C04"/>
    <w:rsid w:val="005131AE"/>
    <w:rsid w:val="00513CEF"/>
    <w:rsid w:val="00513FA0"/>
    <w:rsid w:val="00514090"/>
    <w:rsid w:val="00514A49"/>
    <w:rsid w:val="00514AEB"/>
    <w:rsid w:val="00514E98"/>
    <w:rsid w:val="00514EB6"/>
    <w:rsid w:val="00515510"/>
    <w:rsid w:val="00515F5D"/>
    <w:rsid w:val="005163D0"/>
    <w:rsid w:val="005167CB"/>
    <w:rsid w:val="00516EF5"/>
    <w:rsid w:val="005170F5"/>
    <w:rsid w:val="00520699"/>
    <w:rsid w:val="00520C57"/>
    <w:rsid w:val="00520DC1"/>
    <w:rsid w:val="005213C6"/>
    <w:rsid w:val="00521678"/>
    <w:rsid w:val="00521A63"/>
    <w:rsid w:val="0052283C"/>
    <w:rsid w:val="00522947"/>
    <w:rsid w:val="00522D05"/>
    <w:rsid w:val="005246F2"/>
    <w:rsid w:val="00524B1C"/>
    <w:rsid w:val="00524CC1"/>
    <w:rsid w:val="00525B74"/>
    <w:rsid w:val="005265AD"/>
    <w:rsid w:val="00526919"/>
    <w:rsid w:val="00527ADD"/>
    <w:rsid w:val="00530F0B"/>
    <w:rsid w:val="00531183"/>
    <w:rsid w:val="005313A7"/>
    <w:rsid w:val="00533335"/>
    <w:rsid w:val="005333B0"/>
    <w:rsid w:val="0053365A"/>
    <w:rsid w:val="00533FFB"/>
    <w:rsid w:val="00534C2F"/>
    <w:rsid w:val="00534D48"/>
    <w:rsid w:val="0053529E"/>
    <w:rsid w:val="00536B8D"/>
    <w:rsid w:val="0053746F"/>
    <w:rsid w:val="0053784B"/>
    <w:rsid w:val="00537E9F"/>
    <w:rsid w:val="00540391"/>
    <w:rsid w:val="005407FB"/>
    <w:rsid w:val="00540A46"/>
    <w:rsid w:val="0054161C"/>
    <w:rsid w:val="00541F0E"/>
    <w:rsid w:val="00542196"/>
    <w:rsid w:val="00543DC2"/>
    <w:rsid w:val="00543FDD"/>
    <w:rsid w:val="0054401E"/>
    <w:rsid w:val="005448CD"/>
    <w:rsid w:val="00544944"/>
    <w:rsid w:val="00546222"/>
    <w:rsid w:val="005463DC"/>
    <w:rsid w:val="005466E8"/>
    <w:rsid w:val="00547296"/>
    <w:rsid w:val="005516EF"/>
    <w:rsid w:val="005530B9"/>
    <w:rsid w:val="00554FC9"/>
    <w:rsid w:val="00555396"/>
    <w:rsid w:val="005554CC"/>
    <w:rsid w:val="00557B15"/>
    <w:rsid w:val="005603F7"/>
    <w:rsid w:val="00560A39"/>
    <w:rsid w:val="00560CB9"/>
    <w:rsid w:val="005624A6"/>
    <w:rsid w:val="0056267A"/>
    <w:rsid w:val="0056276E"/>
    <w:rsid w:val="00563500"/>
    <w:rsid w:val="0056363C"/>
    <w:rsid w:val="0056397D"/>
    <w:rsid w:val="00563F91"/>
    <w:rsid w:val="00564C00"/>
    <w:rsid w:val="00564EDC"/>
    <w:rsid w:val="005654B9"/>
    <w:rsid w:val="0056692B"/>
    <w:rsid w:val="005676E7"/>
    <w:rsid w:val="00567C47"/>
    <w:rsid w:val="0057058D"/>
    <w:rsid w:val="00571290"/>
    <w:rsid w:val="00575787"/>
    <w:rsid w:val="00576380"/>
    <w:rsid w:val="00576968"/>
    <w:rsid w:val="00577187"/>
    <w:rsid w:val="005801FD"/>
    <w:rsid w:val="00581AD1"/>
    <w:rsid w:val="00581F3E"/>
    <w:rsid w:val="0058269B"/>
    <w:rsid w:val="00585749"/>
    <w:rsid w:val="0058589B"/>
    <w:rsid w:val="005859B0"/>
    <w:rsid w:val="00587984"/>
    <w:rsid w:val="00587CAA"/>
    <w:rsid w:val="005901C8"/>
    <w:rsid w:val="00590515"/>
    <w:rsid w:val="00590DF1"/>
    <w:rsid w:val="00593F85"/>
    <w:rsid w:val="005944C8"/>
    <w:rsid w:val="0059491B"/>
    <w:rsid w:val="005949F8"/>
    <w:rsid w:val="00594A66"/>
    <w:rsid w:val="00594E6A"/>
    <w:rsid w:val="0059575F"/>
    <w:rsid w:val="00595F5E"/>
    <w:rsid w:val="00595FD6"/>
    <w:rsid w:val="005962B0"/>
    <w:rsid w:val="0059662C"/>
    <w:rsid w:val="0059668E"/>
    <w:rsid w:val="005A079F"/>
    <w:rsid w:val="005A0951"/>
    <w:rsid w:val="005A165F"/>
    <w:rsid w:val="005A1E1F"/>
    <w:rsid w:val="005A2DC5"/>
    <w:rsid w:val="005A2EC9"/>
    <w:rsid w:val="005A2F07"/>
    <w:rsid w:val="005A3D24"/>
    <w:rsid w:val="005A621A"/>
    <w:rsid w:val="005A6408"/>
    <w:rsid w:val="005A66EA"/>
    <w:rsid w:val="005A775F"/>
    <w:rsid w:val="005A7AD6"/>
    <w:rsid w:val="005B0333"/>
    <w:rsid w:val="005B0B82"/>
    <w:rsid w:val="005B175F"/>
    <w:rsid w:val="005B34B2"/>
    <w:rsid w:val="005B49BC"/>
    <w:rsid w:val="005B4BAC"/>
    <w:rsid w:val="005B5D5F"/>
    <w:rsid w:val="005B644E"/>
    <w:rsid w:val="005B64A7"/>
    <w:rsid w:val="005B666B"/>
    <w:rsid w:val="005C0646"/>
    <w:rsid w:val="005C108C"/>
    <w:rsid w:val="005C254F"/>
    <w:rsid w:val="005C275D"/>
    <w:rsid w:val="005C34CA"/>
    <w:rsid w:val="005C354D"/>
    <w:rsid w:val="005C3954"/>
    <w:rsid w:val="005C4367"/>
    <w:rsid w:val="005C4DE1"/>
    <w:rsid w:val="005C5580"/>
    <w:rsid w:val="005C6561"/>
    <w:rsid w:val="005C65EA"/>
    <w:rsid w:val="005C6E05"/>
    <w:rsid w:val="005C7A32"/>
    <w:rsid w:val="005D0137"/>
    <w:rsid w:val="005D0591"/>
    <w:rsid w:val="005D100D"/>
    <w:rsid w:val="005D152E"/>
    <w:rsid w:val="005D206A"/>
    <w:rsid w:val="005D225F"/>
    <w:rsid w:val="005D2460"/>
    <w:rsid w:val="005D253E"/>
    <w:rsid w:val="005D2CD5"/>
    <w:rsid w:val="005D40B7"/>
    <w:rsid w:val="005D46C4"/>
    <w:rsid w:val="005D5BA5"/>
    <w:rsid w:val="005D6772"/>
    <w:rsid w:val="005D6B82"/>
    <w:rsid w:val="005D71AF"/>
    <w:rsid w:val="005D7BD2"/>
    <w:rsid w:val="005E08D7"/>
    <w:rsid w:val="005E0C75"/>
    <w:rsid w:val="005E2128"/>
    <w:rsid w:val="005E2A64"/>
    <w:rsid w:val="005E397F"/>
    <w:rsid w:val="005E3BE8"/>
    <w:rsid w:val="005E505A"/>
    <w:rsid w:val="005E532E"/>
    <w:rsid w:val="005E628F"/>
    <w:rsid w:val="005E6ADC"/>
    <w:rsid w:val="005E720F"/>
    <w:rsid w:val="005E7D0D"/>
    <w:rsid w:val="005F03C8"/>
    <w:rsid w:val="005F0865"/>
    <w:rsid w:val="005F0FB7"/>
    <w:rsid w:val="005F0FDF"/>
    <w:rsid w:val="005F1053"/>
    <w:rsid w:val="005F16C4"/>
    <w:rsid w:val="005F1C4D"/>
    <w:rsid w:val="005F222D"/>
    <w:rsid w:val="005F22C6"/>
    <w:rsid w:val="005F2B39"/>
    <w:rsid w:val="005F53E4"/>
    <w:rsid w:val="005F5833"/>
    <w:rsid w:val="005F62DC"/>
    <w:rsid w:val="005F6AA8"/>
    <w:rsid w:val="005F7055"/>
    <w:rsid w:val="005F7482"/>
    <w:rsid w:val="00600095"/>
    <w:rsid w:val="006005C8"/>
    <w:rsid w:val="0060112C"/>
    <w:rsid w:val="00601954"/>
    <w:rsid w:val="00602043"/>
    <w:rsid w:val="006029F1"/>
    <w:rsid w:val="00603C47"/>
    <w:rsid w:val="00603E13"/>
    <w:rsid w:val="00604625"/>
    <w:rsid w:val="00604B72"/>
    <w:rsid w:val="00605017"/>
    <w:rsid w:val="006059DA"/>
    <w:rsid w:val="006067B7"/>
    <w:rsid w:val="0061061E"/>
    <w:rsid w:val="00610AD1"/>
    <w:rsid w:val="00610B3E"/>
    <w:rsid w:val="00610F03"/>
    <w:rsid w:val="00611869"/>
    <w:rsid w:val="00611F2F"/>
    <w:rsid w:val="00612010"/>
    <w:rsid w:val="0061250B"/>
    <w:rsid w:val="006125EC"/>
    <w:rsid w:val="0061271C"/>
    <w:rsid w:val="00613311"/>
    <w:rsid w:val="00614414"/>
    <w:rsid w:val="00614E18"/>
    <w:rsid w:val="00614ED4"/>
    <w:rsid w:val="0061586C"/>
    <w:rsid w:val="00615B60"/>
    <w:rsid w:val="00615D70"/>
    <w:rsid w:val="00615ECD"/>
    <w:rsid w:val="00615F5C"/>
    <w:rsid w:val="00616488"/>
    <w:rsid w:val="0061667E"/>
    <w:rsid w:val="00616889"/>
    <w:rsid w:val="006169EA"/>
    <w:rsid w:val="00616ABA"/>
    <w:rsid w:val="00617E37"/>
    <w:rsid w:val="00620231"/>
    <w:rsid w:val="006211ED"/>
    <w:rsid w:val="0062155D"/>
    <w:rsid w:val="0062168F"/>
    <w:rsid w:val="00621C2E"/>
    <w:rsid w:val="00622893"/>
    <w:rsid w:val="00622CEC"/>
    <w:rsid w:val="0062369B"/>
    <w:rsid w:val="00624E44"/>
    <w:rsid w:val="00625FDC"/>
    <w:rsid w:val="006266F9"/>
    <w:rsid w:val="00626803"/>
    <w:rsid w:val="006273EA"/>
    <w:rsid w:val="00627574"/>
    <w:rsid w:val="00631142"/>
    <w:rsid w:val="00631233"/>
    <w:rsid w:val="006315E6"/>
    <w:rsid w:val="00631B8F"/>
    <w:rsid w:val="00632535"/>
    <w:rsid w:val="006325C0"/>
    <w:rsid w:val="00632845"/>
    <w:rsid w:val="00633BFC"/>
    <w:rsid w:val="006341E3"/>
    <w:rsid w:val="00634332"/>
    <w:rsid w:val="006343D6"/>
    <w:rsid w:val="00634C51"/>
    <w:rsid w:val="00634E79"/>
    <w:rsid w:val="0063505A"/>
    <w:rsid w:val="00635E01"/>
    <w:rsid w:val="00637897"/>
    <w:rsid w:val="00637B96"/>
    <w:rsid w:val="00640366"/>
    <w:rsid w:val="006404C4"/>
    <w:rsid w:val="00641AB7"/>
    <w:rsid w:val="0064241A"/>
    <w:rsid w:val="00642481"/>
    <w:rsid w:val="006428C0"/>
    <w:rsid w:val="00642E12"/>
    <w:rsid w:val="00643C7E"/>
    <w:rsid w:val="0064474D"/>
    <w:rsid w:val="00644968"/>
    <w:rsid w:val="00644D40"/>
    <w:rsid w:val="0064527E"/>
    <w:rsid w:val="0064625C"/>
    <w:rsid w:val="0064662D"/>
    <w:rsid w:val="006467F2"/>
    <w:rsid w:val="0065047E"/>
    <w:rsid w:val="00650E0C"/>
    <w:rsid w:val="006512B1"/>
    <w:rsid w:val="00652961"/>
    <w:rsid w:val="00652F75"/>
    <w:rsid w:val="00655414"/>
    <w:rsid w:val="0065555B"/>
    <w:rsid w:val="006559B7"/>
    <w:rsid w:val="00655A5A"/>
    <w:rsid w:val="00655D02"/>
    <w:rsid w:val="00656368"/>
    <w:rsid w:val="00656832"/>
    <w:rsid w:val="006572E5"/>
    <w:rsid w:val="006575A3"/>
    <w:rsid w:val="006607C9"/>
    <w:rsid w:val="00661232"/>
    <w:rsid w:val="00661FA2"/>
    <w:rsid w:val="006622C7"/>
    <w:rsid w:val="00662485"/>
    <w:rsid w:val="00662ABF"/>
    <w:rsid w:val="00662C4A"/>
    <w:rsid w:val="0066375D"/>
    <w:rsid w:val="006638AC"/>
    <w:rsid w:val="00663E5E"/>
    <w:rsid w:val="00664343"/>
    <w:rsid w:val="00664BA1"/>
    <w:rsid w:val="00665BAB"/>
    <w:rsid w:val="00665F2B"/>
    <w:rsid w:val="006665E6"/>
    <w:rsid w:val="006668A0"/>
    <w:rsid w:val="00666973"/>
    <w:rsid w:val="00666A84"/>
    <w:rsid w:val="00667EB7"/>
    <w:rsid w:val="00670090"/>
    <w:rsid w:val="0067025B"/>
    <w:rsid w:val="00670B20"/>
    <w:rsid w:val="00670F56"/>
    <w:rsid w:val="006719FE"/>
    <w:rsid w:val="0067281B"/>
    <w:rsid w:val="00672DED"/>
    <w:rsid w:val="0067385D"/>
    <w:rsid w:val="006739EC"/>
    <w:rsid w:val="00673FDC"/>
    <w:rsid w:val="00674826"/>
    <w:rsid w:val="00675039"/>
    <w:rsid w:val="0067553A"/>
    <w:rsid w:val="0067578C"/>
    <w:rsid w:val="00676A81"/>
    <w:rsid w:val="006772F2"/>
    <w:rsid w:val="00677457"/>
    <w:rsid w:val="0068044D"/>
    <w:rsid w:val="0068123D"/>
    <w:rsid w:val="0068271E"/>
    <w:rsid w:val="006828A9"/>
    <w:rsid w:val="00683288"/>
    <w:rsid w:val="00683ADF"/>
    <w:rsid w:val="00683B5A"/>
    <w:rsid w:val="00683E5E"/>
    <w:rsid w:val="006843B5"/>
    <w:rsid w:val="006847FC"/>
    <w:rsid w:val="00684B78"/>
    <w:rsid w:val="00685AD8"/>
    <w:rsid w:val="00685E04"/>
    <w:rsid w:val="006865AC"/>
    <w:rsid w:val="00687C0C"/>
    <w:rsid w:val="006902FE"/>
    <w:rsid w:val="00690438"/>
    <w:rsid w:val="006917BB"/>
    <w:rsid w:val="006921CF"/>
    <w:rsid w:val="00692B41"/>
    <w:rsid w:val="00693091"/>
    <w:rsid w:val="00694102"/>
    <w:rsid w:val="0069417E"/>
    <w:rsid w:val="006946F2"/>
    <w:rsid w:val="00694843"/>
    <w:rsid w:val="006950F6"/>
    <w:rsid w:val="00696A21"/>
    <w:rsid w:val="00696DCD"/>
    <w:rsid w:val="00697264"/>
    <w:rsid w:val="00697A38"/>
    <w:rsid w:val="006A055E"/>
    <w:rsid w:val="006A0810"/>
    <w:rsid w:val="006A08C0"/>
    <w:rsid w:val="006A0BB1"/>
    <w:rsid w:val="006A1CBD"/>
    <w:rsid w:val="006A30E1"/>
    <w:rsid w:val="006A6B32"/>
    <w:rsid w:val="006A7E73"/>
    <w:rsid w:val="006A7ED2"/>
    <w:rsid w:val="006B0E45"/>
    <w:rsid w:val="006B1847"/>
    <w:rsid w:val="006B19A2"/>
    <w:rsid w:val="006B1B3C"/>
    <w:rsid w:val="006B1B78"/>
    <w:rsid w:val="006B2083"/>
    <w:rsid w:val="006B20B7"/>
    <w:rsid w:val="006B2796"/>
    <w:rsid w:val="006B290B"/>
    <w:rsid w:val="006B41C3"/>
    <w:rsid w:val="006B4346"/>
    <w:rsid w:val="006B4C55"/>
    <w:rsid w:val="006B533A"/>
    <w:rsid w:val="006B5384"/>
    <w:rsid w:val="006B6004"/>
    <w:rsid w:val="006B69CB"/>
    <w:rsid w:val="006B7651"/>
    <w:rsid w:val="006B7C9B"/>
    <w:rsid w:val="006C06B3"/>
    <w:rsid w:val="006C0F38"/>
    <w:rsid w:val="006C106D"/>
    <w:rsid w:val="006C1571"/>
    <w:rsid w:val="006C19CB"/>
    <w:rsid w:val="006C217F"/>
    <w:rsid w:val="006C3241"/>
    <w:rsid w:val="006C32DE"/>
    <w:rsid w:val="006C344D"/>
    <w:rsid w:val="006C37EA"/>
    <w:rsid w:val="006C405E"/>
    <w:rsid w:val="006C41AA"/>
    <w:rsid w:val="006C4E38"/>
    <w:rsid w:val="006C695E"/>
    <w:rsid w:val="006C6F38"/>
    <w:rsid w:val="006C7684"/>
    <w:rsid w:val="006D13F6"/>
    <w:rsid w:val="006D21CE"/>
    <w:rsid w:val="006D238D"/>
    <w:rsid w:val="006D289C"/>
    <w:rsid w:val="006D2C71"/>
    <w:rsid w:val="006D3AC7"/>
    <w:rsid w:val="006D5CFA"/>
    <w:rsid w:val="006D6DE8"/>
    <w:rsid w:val="006D7065"/>
    <w:rsid w:val="006D7A94"/>
    <w:rsid w:val="006E0161"/>
    <w:rsid w:val="006E0954"/>
    <w:rsid w:val="006E129F"/>
    <w:rsid w:val="006E1F4D"/>
    <w:rsid w:val="006E2AC4"/>
    <w:rsid w:val="006E2BE7"/>
    <w:rsid w:val="006E312C"/>
    <w:rsid w:val="006E3480"/>
    <w:rsid w:val="006E4224"/>
    <w:rsid w:val="006E4BBA"/>
    <w:rsid w:val="006E57C9"/>
    <w:rsid w:val="006E5DA2"/>
    <w:rsid w:val="006E64EE"/>
    <w:rsid w:val="006E6835"/>
    <w:rsid w:val="006E69AB"/>
    <w:rsid w:val="006E7D3D"/>
    <w:rsid w:val="006F0156"/>
    <w:rsid w:val="006F0737"/>
    <w:rsid w:val="006F0E14"/>
    <w:rsid w:val="006F1000"/>
    <w:rsid w:val="006F1890"/>
    <w:rsid w:val="006F26AB"/>
    <w:rsid w:val="006F3983"/>
    <w:rsid w:val="006F4884"/>
    <w:rsid w:val="006F6182"/>
    <w:rsid w:val="006F6E8F"/>
    <w:rsid w:val="006F6EBB"/>
    <w:rsid w:val="006F77B4"/>
    <w:rsid w:val="006F7C73"/>
    <w:rsid w:val="0070090D"/>
    <w:rsid w:val="00701571"/>
    <w:rsid w:val="00701648"/>
    <w:rsid w:val="00701873"/>
    <w:rsid w:val="00701C83"/>
    <w:rsid w:val="0070200E"/>
    <w:rsid w:val="00703BA6"/>
    <w:rsid w:val="00703E93"/>
    <w:rsid w:val="007049BA"/>
    <w:rsid w:val="00704C83"/>
    <w:rsid w:val="0070558E"/>
    <w:rsid w:val="00705FA6"/>
    <w:rsid w:val="00706B37"/>
    <w:rsid w:val="00710892"/>
    <w:rsid w:val="00711643"/>
    <w:rsid w:val="00711869"/>
    <w:rsid w:val="00713077"/>
    <w:rsid w:val="007136D2"/>
    <w:rsid w:val="00713B2E"/>
    <w:rsid w:val="007157C9"/>
    <w:rsid w:val="00715AEF"/>
    <w:rsid w:val="00715E4E"/>
    <w:rsid w:val="007163F1"/>
    <w:rsid w:val="00717695"/>
    <w:rsid w:val="00720124"/>
    <w:rsid w:val="00720756"/>
    <w:rsid w:val="00722576"/>
    <w:rsid w:val="0072371E"/>
    <w:rsid w:val="00723EE6"/>
    <w:rsid w:val="00724C83"/>
    <w:rsid w:val="007253B1"/>
    <w:rsid w:val="00725A30"/>
    <w:rsid w:val="00725A45"/>
    <w:rsid w:val="00730000"/>
    <w:rsid w:val="007301D5"/>
    <w:rsid w:val="007306D9"/>
    <w:rsid w:val="00730881"/>
    <w:rsid w:val="007308D3"/>
    <w:rsid w:val="00730D2E"/>
    <w:rsid w:val="007311AA"/>
    <w:rsid w:val="0073122F"/>
    <w:rsid w:val="007312C5"/>
    <w:rsid w:val="00731364"/>
    <w:rsid w:val="00731B02"/>
    <w:rsid w:val="00732C19"/>
    <w:rsid w:val="007332C9"/>
    <w:rsid w:val="00733388"/>
    <w:rsid w:val="007337D9"/>
    <w:rsid w:val="00734924"/>
    <w:rsid w:val="00734B3E"/>
    <w:rsid w:val="007355F6"/>
    <w:rsid w:val="00735993"/>
    <w:rsid w:val="00737E10"/>
    <w:rsid w:val="00740444"/>
    <w:rsid w:val="00740645"/>
    <w:rsid w:val="00740947"/>
    <w:rsid w:val="00740F88"/>
    <w:rsid w:val="00741017"/>
    <w:rsid w:val="0074194D"/>
    <w:rsid w:val="0074273D"/>
    <w:rsid w:val="007439AE"/>
    <w:rsid w:val="00745D6F"/>
    <w:rsid w:val="00745D88"/>
    <w:rsid w:val="007464A4"/>
    <w:rsid w:val="0074678A"/>
    <w:rsid w:val="00750499"/>
    <w:rsid w:val="00750551"/>
    <w:rsid w:val="00750A91"/>
    <w:rsid w:val="007512EB"/>
    <w:rsid w:val="007512FD"/>
    <w:rsid w:val="00752051"/>
    <w:rsid w:val="0075221C"/>
    <w:rsid w:val="0075366A"/>
    <w:rsid w:val="00753732"/>
    <w:rsid w:val="00754733"/>
    <w:rsid w:val="00756EE3"/>
    <w:rsid w:val="00757DF5"/>
    <w:rsid w:val="00760720"/>
    <w:rsid w:val="0076087E"/>
    <w:rsid w:val="00760A6F"/>
    <w:rsid w:val="00762050"/>
    <w:rsid w:val="00762820"/>
    <w:rsid w:val="00762E60"/>
    <w:rsid w:val="00762EAF"/>
    <w:rsid w:val="007633CB"/>
    <w:rsid w:val="0076489D"/>
    <w:rsid w:val="007648EC"/>
    <w:rsid w:val="007659D6"/>
    <w:rsid w:val="0076621F"/>
    <w:rsid w:val="00766342"/>
    <w:rsid w:val="007663B5"/>
    <w:rsid w:val="00770208"/>
    <w:rsid w:val="0077135D"/>
    <w:rsid w:val="00771393"/>
    <w:rsid w:val="007716E3"/>
    <w:rsid w:val="007723FA"/>
    <w:rsid w:val="00772C57"/>
    <w:rsid w:val="0077310C"/>
    <w:rsid w:val="007756B1"/>
    <w:rsid w:val="00775F6B"/>
    <w:rsid w:val="0077643E"/>
    <w:rsid w:val="00776777"/>
    <w:rsid w:val="007770AF"/>
    <w:rsid w:val="007776C4"/>
    <w:rsid w:val="00777912"/>
    <w:rsid w:val="00780095"/>
    <w:rsid w:val="00780B12"/>
    <w:rsid w:val="00781282"/>
    <w:rsid w:val="007814ED"/>
    <w:rsid w:val="0078175B"/>
    <w:rsid w:val="00781B79"/>
    <w:rsid w:val="00782133"/>
    <w:rsid w:val="00782915"/>
    <w:rsid w:val="007830A8"/>
    <w:rsid w:val="007830DE"/>
    <w:rsid w:val="00783222"/>
    <w:rsid w:val="00785B90"/>
    <w:rsid w:val="0078623F"/>
    <w:rsid w:val="00786A74"/>
    <w:rsid w:val="00787677"/>
    <w:rsid w:val="007900BD"/>
    <w:rsid w:val="007900E4"/>
    <w:rsid w:val="00790688"/>
    <w:rsid w:val="00790A0E"/>
    <w:rsid w:val="00790E7B"/>
    <w:rsid w:val="00790E7E"/>
    <w:rsid w:val="00791981"/>
    <w:rsid w:val="00791B0F"/>
    <w:rsid w:val="00791B4B"/>
    <w:rsid w:val="00791DC3"/>
    <w:rsid w:val="0079286D"/>
    <w:rsid w:val="00792894"/>
    <w:rsid w:val="00792FC2"/>
    <w:rsid w:val="0079640D"/>
    <w:rsid w:val="007972E4"/>
    <w:rsid w:val="00797775"/>
    <w:rsid w:val="007A12BC"/>
    <w:rsid w:val="007A1546"/>
    <w:rsid w:val="007A169F"/>
    <w:rsid w:val="007A230C"/>
    <w:rsid w:val="007A2695"/>
    <w:rsid w:val="007A303B"/>
    <w:rsid w:val="007A430B"/>
    <w:rsid w:val="007A4672"/>
    <w:rsid w:val="007A5BA1"/>
    <w:rsid w:val="007A67FC"/>
    <w:rsid w:val="007A6D70"/>
    <w:rsid w:val="007A7BEA"/>
    <w:rsid w:val="007A7C88"/>
    <w:rsid w:val="007B000D"/>
    <w:rsid w:val="007B166A"/>
    <w:rsid w:val="007B18D1"/>
    <w:rsid w:val="007B19A7"/>
    <w:rsid w:val="007B2138"/>
    <w:rsid w:val="007B2D7C"/>
    <w:rsid w:val="007B3629"/>
    <w:rsid w:val="007B3818"/>
    <w:rsid w:val="007B4D09"/>
    <w:rsid w:val="007B5284"/>
    <w:rsid w:val="007B593D"/>
    <w:rsid w:val="007B68F8"/>
    <w:rsid w:val="007B76D8"/>
    <w:rsid w:val="007C05AF"/>
    <w:rsid w:val="007C0A2F"/>
    <w:rsid w:val="007C0F87"/>
    <w:rsid w:val="007C0F94"/>
    <w:rsid w:val="007C15A1"/>
    <w:rsid w:val="007C24DB"/>
    <w:rsid w:val="007C35AF"/>
    <w:rsid w:val="007C427F"/>
    <w:rsid w:val="007C4F59"/>
    <w:rsid w:val="007C5445"/>
    <w:rsid w:val="007C6170"/>
    <w:rsid w:val="007C7762"/>
    <w:rsid w:val="007C7952"/>
    <w:rsid w:val="007D0463"/>
    <w:rsid w:val="007D071F"/>
    <w:rsid w:val="007D0DCF"/>
    <w:rsid w:val="007D0F3A"/>
    <w:rsid w:val="007D14E9"/>
    <w:rsid w:val="007D2EC0"/>
    <w:rsid w:val="007D3009"/>
    <w:rsid w:val="007D44A2"/>
    <w:rsid w:val="007D4E0D"/>
    <w:rsid w:val="007D4EC5"/>
    <w:rsid w:val="007D5C07"/>
    <w:rsid w:val="007D6056"/>
    <w:rsid w:val="007D65E7"/>
    <w:rsid w:val="007D788F"/>
    <w:rsid w:val="007E0FEB"/>
    <w:rsid w:val="007E2123"/>
    <w:rsid w:val="007E2DA4"/>
    <w:rsid w:val="007E3F1C"/>
    <w:rsid w:val="007E58AC"/>
    <w:rsid w:val="007F0F2A"/>
    <w:rsid w:val="007F15A4"/>
    <w:rsid w:val="007F1F63"/>
    <w:rsid w:val="007F218F"/>
    <w:rsid w:val="007F24F7"/>
    <w:rsid w:val="007F33E8"/>
    <w:rsid w:val="007F4853"/>
    <w:rsid w:val="007F48A2"/>
    <w:rsid w:val="007F4E4C"/>
    <w:rsid w:val="007F530A"/>
    <w:rsid w:val="007F5668"/>
    <w:rsid w:val="007F6AA3"/>
    <w:rsid w:val="007F6CF7"/>
    <w:rsid w:val="007F6CFB"/>
    <w:rsid w:val="007F6D16"/>
    <w:rsid w:val="007F7FAB"/>
    <w:rsid w:val="0080037C"/>
    <w:rsid w:val="00801258"/>
    <w:rsid w:val="0080145A"/>
    <w:rsid w:val="0080515B"/>
    <w:rsid w:val="008054C1"/>
    <w:rsid w:val="00805797"/>
    <w:rsid w:val="008074C6"/>
    <w:rsid w:val="008079E9"/>
    <w:rsid w:val="00811163"/>
    <w:rsid w:val="00811483"/>
    <w:rsid w:val="00811CC2"/>
    <w:rsid w:val="0081226C"/>
    <w:rsid w:val="00812E43"/>
    <w:rsid w:val="008131E5"/>
    <w:rsid w:val="00813353"/>
    <w:rsid w:val="008136A2"/>
    <w:rsid w:val="00814228"/>
    <w:rsid w:val="00814B67"/>
    <w:rsid w:val="00815A89"/>
    <w:rsid w:val="00816A51"/>
    <w:rsid w:val="00816AF3"/>
    <w:rsid w:val="00816C2E"/>
    <w:rsid w:val="00816CF5"/>
    <w:rsid w:val="0081712F"/>
    <w:rsid w:val="0082007E"/>
    <w:rsid w:val="008216EE"/>
    <w:rsid w:val="00822053"/>
    <w:rsid w:val="00822B77"/>
    <w:rsid w:val="00822EDA"/>
    <w:rsid w:val="00823871"/>
    <w:rsid w:val="0082631F"/>
    <w:rsid w:val="00826991"/>
    <w:rsid w:val="00826DE1"/>
    <w:rsid w:val="00827459"/>
    <w:rsid w:val="0082785E"/>
    <w:rsid w:val="008279C7"/>
    <w:rsid w:val="00827B42"/>
    <w:rsid w:val="00827B64"/>
    <w:rsid w:val="00827E84"/>
    <w:rsid w:val="00830DE0"/>
    <w:rsid w:val="0083111A"/>
    <w:rsid w:val="008319EA"/>
    <w:rsid w:val="00832182"/>
    <w:rsid w:val="00832D8F"/>
    <w:rsid w:val="008331DB"/>
    <w:rsid w:val="008335C1"/>
    <w:rsid w:val="00834A4B"/>
    <w:rsid w:val="0083531B"/>
    <w:rsid w:val="00835751"/>
    <w:rsid w:val="008369DB"/>
    <w:rsid w:val="008370E3"/>
    <w:rsid w:val="00837741"/>
    <w:rsid w:val="0083784A"/>
    <w:rsid w:val="00837F91"/>
    <w:rsid w:val="00840303"/>
    <w:rsid w:val="008403D1"/>
    <w:rsid w:val="00840A14"/>
    <w:rsid w:val="008428FA"/>
    <w:rsid w:val="00842A01"/>
    <w:rsid w:val="008432CF"/>
    <w:rsid w:val="00843750"/>
    <w:rsid w:val="00844390"/>
    <w:rsid w:val="0084486A"/>
    <w:rsid w:val="00846496"/>
    <w:rsid w:val="00846F11"/>
    <w:rsid w:val="00847205"/>
    <w:rsid w:val="0084764E"/>
    <w:rsid w:val="00847912"/>
    <w:rsid w:val="00847A5B"/>
    <w:rsid w:val="00847B1B"/>
    <w:rsid w:val="00850192"/>
    <w:rsid w:val="00850550"/>
    <w:rsid w:val="00850859"/>
    <w:rsid w:val="00851747"/>
    <w:rsid w:val="00852198"/>
    <w:rsid w:val="008532C9"/>
    <w:rsid w:val="00854083"/>
    <w:rsid w:val="00856F82"/>
    <w:rsid w:val="00857A8A"/>
    <w:rsid w:val="00857CBA"/>
    <w:rsid w:val="00860C98"/>
    <w:rsid w:val="008612D3"/>
    <w:rsid w:val="00861B39"/>
    <w:rsid w:val="00862B45"/>
    <w:rsid w:val="00863F8B"/>
    <w:rsid w:val="00864325"/>
    <w:rsid w:val="008645EC"/>
    <w:rsid w:val="00864A5B"/>
    <w:rsid w:val="00864CBA"/>
    <w:rsid w:val="00864CDF"/>
    <w:rsid w:val="008668FD"/>
    <w:rsid w:val="00867115"/>
    <w:rsid w:val="0086757F"/>
    <w:rsid w:val="00867B90"/>
    <w:rsid w:val="00867CDF"/>
    <w:rsid w:val="0087082F"/>
    <w:rsid w:val="00872116"/>
    <w:rsid w:val="00872A34"/>
    <w:rsid w:val="00872EB4"/>
    <w:rsid w:val="0087311D"/>
    <w:rsid w:val="00874B4A"/>
    <w:rsid w:val="00875242"/>
    <w:rsid w:val="00875828"/>
    <w:rsid w:val="00875CC5"/>
    <w:rsid w:val="00876548"/>
    <w:rsid w:val="008766A6"/>
    <w:rsid w:val="008769D0"/>
    <w:rsid w:val="00876C63"/>
    <w:rsid w:val="008771A2"/>
    <w:rsid w:val="008773CA"/>
    <w:rsid w:val="00880B99"/>
    <w:rsid w:val="0088175A"/>
    <w:rsid w:val="00881957"/>
    <w:rsid w:val="0088384E"/>
    <w:rsid w:val="00884FBA"/>
    <w:rsid w:val="0088559E"/>
    <w:rsid w:val="00885832"/>
    <w:rsid w:val="00885E90"/>
    <w:rsid w:val="0088790D"/>
    <w:rsid w:val="0089041B"/>
    <w:rsid w:val="00890429"/>
    <w:rsid w:val="0089080C"/>
    <w:rsid w:val="00890D5D"/>
    <w:rsid w:val="00891011"/>
    <w:rsid w:val="00891761"/>
    <w:rsid w:val="00891BED"/>
    <w:rsid w:val="00892109"/>
    <w:rsid w:val="0089219C"/>
    <w:rsid w:val="00893D40"/>
    <w:rsid w:val="00894DA6"/>
    <w:rsid w:val="00895F18"/>
    <w:rsid w:val="008960E1"/>
    <w:rsid w:val="00896256"/>
    <w:rsid w:val="0089649F"/>
    <w:rsid w:val="00896A49"/>
    <w:rsid w:val="00897730"/>
    <w:rsid w:val="00897A86"/>
    <w:rsid w:val="00897C10"/>
    <w:rsid w:val="00897DEA"/>
    <w:rsid w:val="008A0350"/>
    <w:rsid w:val="008A08CA"/>
    <w:rsid w:val="008A1095"/>
    <w:rsid w:val="008A22A9"/>
    <w:rsid w:val="008A33DE"/>
    <w:rsid w:val="008A3673"/>
    <w:rsid w:val="008A43A6"/>
    <w:rsid w:val="008A45AA"/>
    <w:rsid w:val="008A460F"/>
    <w:rsid w:val="008A49D8"/>
    <w:rsid w:val="008A4DAC"/>
    <w:rsid w:val="008A5443"/>
    <w:rsid w:val="008A55D0"/>
    <w:rsid w:val="008A63C8"/>
    <w:rsid w:val="008A6B61"/>
    <w:rsid w:val="008A77F5"/>
    <w:rsid w:val="008A7A73"/>
    <w:rsid w:val="008A7ED2"/>
    <w:rsid w:val="008B08DF"/>
    <w:rsid w:val="008B224F"/>
    <w:rsid w:val="008B3591"/>
    <w:rsid w:val="008B371C"/>
    <w:rsid w:val="008B3ACF"/>
    <w:rsid w:val="008B3DF0"/>
    <w:rsid w:val="008B472F"/>
    <w:rsid w:val="008B4772"/>
    <w:rsid w:val="008B4A83"/>
    <w:rsid w:val="008B65CA"/>
    <w:rsid w:val="008B6C35"/>
    <w:rsid w:val="008B7E23"/>
    <w:rsid w:val="008C0211"/>
    <w:rsid w:val="008C02BB"/>
    <w:rsid w:val="008C0726"/>
    <w:rsid w:val="008C097E"/>
    <w:rsid w:val="008C1530"/>
    <w:rsid w:val="008C26EE"/>
    <w:rsid w:val="008C3CB3"/>
    <w:rsid w:val="008C3EA3"/>
    <w:rsid w:val="008C457C"/>
    <w:rsid w:val="008C76B4"/>
    <w:rsid w:val="008C7EF1"/>
    <w:rsid w:val="008D0C18"/>
    <w:rsid w:val="008D0CBB"/>
    <w:rsid w:val="008D0DD6"/>
    <w:rsid w:val="008D1051"/>
    <w:rsid w:val="008D1201"/>
    <w:rsid w:val="008D1273"/>
    <w:rsid w:val="008D19C6"/>
    <w:rsid w:val="008D1BEF"/>
    <w:rsid w:val="008D1C81"/>
    <w:rsid w:val="008D3423"/>
    <w:rsid w:val="008D4499"/>
    <w:rsid w:val="008D4B83"/>
    <w:rsid w:val="008D6561"/>
    <w:rsid w:val="008D7296"/>
    <w:rsid w:val="008D799B"/>
    <w:rsid w:val="008D7F1D"/>
    <w:rsid w:val="008E1290"/>
    <w:rsid w:val="008E13F5"/>
    <w:rsid w:val="008E16C5"/>
    <w:rsid w:val="008E190B"/>
    <w:rsid w:val="008E25ED"/>
    <w:rsid w:val="008E3038"/>
    <w:rsid w:val="008E3D40"/>
    <w:rsid w:val="008E404A"/>
    <w:rsid w:val="008E458F"/>
    <w:rsid w:val="008E5569"/>
    <w:rsid w:val="008E55EA"/>
    <w:rsid w:val="008E7EF7"/>
    <w:rsid w:val="008F0122"/>
    <w:rsid w:val="008F121A"/>
    <w:rsid w:val="008F14BC"/>
    <w:rsid w:val="008F246F"/>
    <w:rsid w:val="008F25BA"/>
    <w:rsid w:val="008F2904"/>
    <w:rsid w:val="008F3B12"/>
    <w:rsid w:val="008F56EA"/>
    <w:rsid w:val="008F5ACE"/>
    <w:rsid w:val="008F5B4E"/>
    <w:rsid w:val="008F5FC6"/>
    <w:rsid w:val="008F5FEE"/>
    <w:rsid w:val="008F68E5"/>
    <w:rsid w:val="008F733B"/>
    <w:rsid w:val="008F777F"/>
    <w:rsid w:val="008F7839"/>
    <w:rsid w:val="00900A5D"/>
    <w:rsid w:val="009012AC"/>
    <w:rsid w:val="009017BE"/>
    <w:rsid w:val="0090194D"/>
    <w:rsid w:val="009031B5"/>
    <w:rsid w:val="00903553"/>
    <w:rsid w:val="00904AC0"/>
    <w:rsid w:val="00906898"/>
    <w:rsid w:val="009070FC"/>
    <w:rsid w:val="009075FC"/>
    <w:rsid w:val="00910644"/>
    <w:rsid w:val="009109BF"/>
    <w:rsid w:val="009117BB"/>
    <w:rsid w:val="00912997"/>
    <w:rsid w:val="0091363B"/>
    <w:rsid w:val="0091400A"/>
    <w:rsid w:val="00914429"/>
    <w:rsid w:val="009150C7"/>
    <w:rsid w:val="009172CE"/>
    <w:rsid w:val="009210A6"/>
    <w:rsid w:val="0092135A"/>
    <w:rsid w:val="009226AA"/>
    <w:rsid w:val="0092303D"/>
    <w:rsid w:val="00923353"/>
    <w:rsid w:val="00923370"/>
    <w:rsid w:val="00923D63"/>
    <w:rsid w:val="00924427"/>
    <w:rsid w:val="009244D4"/>
    <w:rsid w:val="00924D06"/>
    <w:rsid w:val="00924F37"/>
    <w:rsid w:val="00925507"/>
    <w:rsid w:val="00925C3C"/>
    <w:rsid w:val="00925CD5"/>
    <w:rsid w:val="00925F38"/>
    <w:rsid w:val="00926964"/>
    <w:rsid w:val="009270C6"/>
    <w:rsid w:val="009274DE"/>
    <w:rsid w:val="0093052A"/>
    <w:rsid w:val="0093086A"/>
    <w:rsid w:val="009328EA"/>
    <w:rsid w:val="00933046"/>
    <w:rsid w:val="00933318"/>
    <w:rsid w:val="00933786"/>
    <w:rsid w:val="009368A5"/>
    <w:rsid w:val="00940B9E"/>
    <w:rsid w:val="00940F8A"/>
    <w:rsid w:val="00941897"/>
    <w:rsid w:val="00942956"/>
    <w:rsid w:val="00942B56"/>
    <w:rsid w:val="00942CEE"/>
    <w:rsid w:val="0094319B"/>
    <w:rsid w:val="00943764"/>
    <w:rsid w:val="009438A6"/>
    <w:rsid w:val="00943E0E"/>
    <w:rsid w:val="00944DE8"/>
    <w:rsid w:val="00944F1B"/>
    <w:rsid w:val="009455D0"/>
    <w:rsid w:val="0094614D"/>
    <w:rsid w:val="00950131"/>
    <w:rsid w:val="00951FF7"/>
    <w:rsid w:val="00952499"/>
    <w:rsid w:val="00953676"/>
    <w:rsid w:val="00953E86"/>
    <w:rsid w:val="00953FA2"/>
    <w:rsid w:val="00954A59"/>
    <w:rsid w:val="00955517"/>
    <w:rsid w:val="00955C41"/>
    <w:rsid w:val="00955C91"/>
    <w:rsid w:val="0095684F"/>
    <w:rsid w:val="00956EA8"/>
    <w:rsid w:val="00956FBA"/>
    <w:rsid w:val="00960601"/>
    <w:rsid w:val="0096095E"/>
    <w:rsid w:val="00960E29"/>
    <w:rsid w:val="0096137C"/>
    <w:rsid w:val="0096171C"/>
    <w:rsid w:val="00961B05"/>
    <w:rsid w:val="00961DE6"/>
    <w:rsid w:val="00962137"/>
    <w:rsid w:val="00962800"/>
    <w:rsid w:val="00962E9D"/>
    <w:rsid w:val="0096344A"/>
    <w:rsid w:val="009634F9"/>
    <w:rsid w:val="0096517C"/>
    <w:rsid w:val="0096534A"/>
    <w:rsid w:val="009662CC"/>
    <w:rsid w:val="00966D06"/>
    <w:rsid w:val="00966F3C"/>
    <w:rsid w:val="00967C9C"/>
    <w:rsid w:val="00967DF1"/>
    <w:rsid w:val="00967FD7"/>
    <w:rsid w:val="00970BB0"/>
    <w:rsid w:val="009718D4"/>
    <w:rsid w:val="00973765"/>
    <w:rsid w:val="00973F67"/>
    <w:rsid w:val="00974228"/>
    <w:rsid w:val="009743BA"/>
    <w:rsid w:val="00974856"/>
    <w:rsid w:val="00975ABC"/>
    <w:rsid w:val="00976032"/>
    <w:rsid w:val="009816EB"/>
    <w:rsid w:val="009818EE"/>
    <w:rsid w:val="00981A0A"/>
    <w:rsid w:val="00983385"/>
    <w:rsid w:val="00983535"/>
    <w:rsid w:val="00983A32"/>
    <w:rsid w:val="00983B43"/>
    <w:rsid w:val="00983BFB"/>
    <w:rsid w:val="00983D8D"/>
    <w:rsid w:val="009840B5"/>
    <w:rsid w:val="00986CC4"/>
    <w:rsid w:val="009879F7"/>
    <w:rsid w:val="00987EB2"/>
    <w:rsid w:val="00991478"/>
    <w:rsid w:val="00992470"/>
    <w:rsid w:val="00992585"/>
    <w:rsid w:val="0099389C"/>
    <w:rsid w:val="00993EFD"/>
    <w:rsid w:val="0099408A"/>
    <w:rsid w:val="00994367"/>
    <w:rsid w:val="009946D2"/>
    <w:rsid w:val="00994B58"/>
    <w:rsid w:val="00995211"/>
    <w:rsid w:val="00996A23"/>
    <w:rsid w:val="009971D7"/>
    <w:rsid w:val="009A0C36"/>
    <w:rsid w:val="009A1444"/>
    <w:rsid w:val="009A180A"/>
    <w:rsid w:val="009A180C"/>
    <w:rsid w:val="009A32CD"/>
    <w:rsid w:val="009A393D"/>
    <w:rsid w:val="009A4083"/>
    <w:rsid w:val="009A41D3"/>
    <w:rsid w:val="009A47C4"/>
    <w:rsid w:val="009A4FC8"/>
    <w:rsid w:val="009A52C4"/>
    <w:rsid w:val="009A541F"/>
    <w:rsid w:val="009A54A7"/>
    <w:rsid w:val="009A648C"/>
    <w:rsid w:val="009A77F0"/>
    <w:rsid w:val="009A7879"/>
    <w:rsid w:val="009A7DE0"/>
    <w:rsid w:val="009A7FD1"/>
    <w:rsid w:val="009B10F3"/>
    <w:rsid w:val="009B1265"/>
    <w:rsid w:val="009B1371"/>
    <w:rsid w:val="009B340C"/>
    <w:rsid w:val="009B38A1"/>
    <w:rsid w:val="009B4413"/>
    <w:rsid w:val="009B495E"/>
    <w:rsid w:val="009B509E"/>
    <w:rsid w:val="009B67BE"/>
    <w:rsid w:val="009C03B1"/>
    <w:rsid w:val="009C0F3B"/>
    <w:rsid w:val="009C1661"/>
    <w:rsid w:val="009C167D"/>
    <w:rsid w:val="009C18F1"/>
    <w:rsid w:val="009C1A88"/>
    <w:rsid w:val="009C1BCA"/>
    <w:rsid w:val="009C254B"/>
    <w:rsid w:val="009C2E53"/>
    <w:rsid w:val="009C6482"/>
    <w:rsid w:val="009C64B6"/>
    <w:rsid w:val="009C6897"/>
    <w:rsid w:val="009C6C01"/>
    <w:rsid w:val="009C6E56"/>
    <w:rsid w:val="009C6F75"/>
    <w:rsid w:val="009D0A50"/>
    <w:rsid w:val="009D150B"/>
    <w:rsid w:val="009D1A14"/>
    <w:rsid w:val="009D1AB7"/>
    <w:rsid w:val="009D2250"/>
    <w:rsid w:val="009D3B21"/>
    <w:rsid w:val="009D4980"/>
    <w:rsid w:val="009D5C04"/>
    <w:rsid w:val="009D5DAF"/>
    <w:rsid w:val="009D6AF6"/>
    <w:rsid w:val="009D781E"/>
    <w:rsid w:val="009E0AA7"/>
    <w:rsid w:val="009E1683"/>
    <w:rsid w:val="009E1805"/>
    <w:rsid w:val="009E215B"/>
    <w:rsid w:val="009E21D1"/>
    <w:rsid w:val="009E27FB"/>
    <w:rsid w:val="009E2C04"/>
    <w:rsid w:val="009E4583"/>
    <w:rsid w:val="009E57C4"/>
    <w:rsid w:val="009E5AAC"/>
    <w:rsid w:val="009E5D97"/>
    <w:rsid w:val="009E60B3"/>
    <w:rsid w:val="009E6426"/>
    <w:rsid w:val="009E77FA"/>
    <w:rsid w:val="009F033D"/>
    <w:rsid w:val="009F0B0A"/>
    <w:rsid w:val="009F1421"/>
    <w:rsid w:val="009F1468"/>
    <w:rsid w:val="009F1BDE"/>
    <w:rsid w:val="009F21CB"/>
    <w:rsid w:val="009F2942"/>
    <w:rsid w:val="009F2F11"/>
    <w:rsid w:val="009F3006"/>
    <w:rsid w:val="009F3050"/>
    <w:rsid w:val="009F3930"/>
    <w:rsid w:val="009F3B32"/>
    <w:rsid w:val="009F60B7"/>
    <w:rsid w:val="009F6D61"/>
    <w:rsid w:val="009F7939"/>
    <w:rsid w:val="009F7E8D"/>
    <w:rsid w:val="00A002B7"/>
    <w:rsid w:val="00A0067C"/>
    <w:rsid w:val="00A00DD9"/>
    <w:rsid w:val="00A017BD"/>
    <w:rsid w:val="00A01D3D"/>
    <w:rsid w:val="00A02592"/>
    <w:rsid w:val="00A025BC"/>
    <w:rsid w:val="00A02874"/>
    <w:rsid w:val="00A02BED"/>
    <w:rsid w:val="00A03607"/>
    <w:rsid w:val="00A04433"/>
    <w:rsid w:val="00A04C13"/>
    <w:rsid w:val="00A057D5"/>
    <w:rsid w:val="00A05B24"/>
    <w:rsid w:val="00A06264"/>
    <w:rsid w:val="00A0631F"/>
    <w:rsid w:val="00A0654A"/>
    <w:rsid w:val="00A070FB"/>
    <w:rsid w:val="00A07885"/>
    <w:rsid w:val="00A07C05"/>
    <w:rsid w:val="00A1096C"/>
    <w:rsid w:val="00A112D0"/>
    <w:rsid w:val="00A11A84"/>
    <w:rsid w:val="00A12C10"/>
    <w:rsid w:val="00A12E3D"/>
    <w:rsid w:val="00A13EFF"/>
    <w:rsid w:val="00A14C55"/>
    <w:rsid w:val="00A14EEB"/>
    <w:rsid w:val="00A15532"/>
    <w:rsid w:val="00A15E30"/>
    <w:rsid w:val="00A16196"/>
    <w:rsid w:val="00A17891"/>
    <w:rsid w:val="00A17EAA"/>
    <w:rsid w:val="00A20339"/>
    <w:rsid w:val="00A206EE"/>
    <w:rsid w:val="00A208E8"/>
    <w:rsid w:val="00A20F75"/>
    <w:rsid w:val="00A217A1"/>
    <w:rsid w:val="00A219FE"/>
    <w:rsid w:val="00A21EA8"/>
    <w:rsid w:val="00A2220D"/>
    <w:rsid w:val="00A23535"/>
    <w:rsid w:val="00A2402D"/>
    <w:rsid w:val="00A2524E"/>
    <w:rsid w:val="00A2546B"/>
    <w:rsid w:val="00A25D59"/>
    <w:rsid w:val="00A30B60"/>
    <w:rsid w:val="00A310D3"/>
    <w:rsid w:val="00A31302"/>
    <w:rsid w:val="00A31C42"/>
    <w:rsid w:val="00A31CB9"/>
    <w:rsid w:val="00A32263"/>
    <w:rsid w:val="00A3249A"/>
    <w:rsid w:val="00A32670"/>
    <w:rsid w:val="00A327F7"/>
    <w:rsid w:val="00A32BDD"/>
    <w:rsid w:val="00A3346E"/>
    <w:rsid w:val="00A338A0"/>
    <w:rsid w:val="00A34C5D"/>
    <w:rsid w:val="00A35304"/>
    <w:rsid w:val="00A3664B"/>
    <w:rsid w:val="00A37232"/>
    <w:rsid w:val="00A37389"/>
    <w:rsid w:val="00A40540"/>
    <w:rsid w:val="00A40F81"/>
    <w:rsid w:val="00A41FEB"/>
    <w:rsid w:val="00A42A5B"/>
    <w:rsid w:val="00A43365"/>
    <w:rsid w:val="00A444DF"/>
    <w:rsid w:val="00A44808"/>
    <w:rsid w:val="00A44932"/>
    <w:rsid w:val="00A4499B"/>
    <w:rsid w:val="00A449A6"/>
    <w:rsid w:val="00A44BAC"/>
    <w:rsid w:val="00A44D73"/>
    <w:rsid w:val="00A44FE9"/>
    <w:rsid w:val="00A4575F"/>
    <w:rsid w:val="00A45C64"/>
    <w:rsid w:val="00A46387"/>
    <w:rsid w:val="00A469AC"/>
    <w:rsid w:val="00A46C8E"/>
    <w:rsid w:val="00A46E11"/>
    <w:rsid w:val="00A46E2F"/>
    <w:rsid w:val="00A46E61"/>
    <w:rsid w:val="00A47481"/>
    <w:rsid w:val="00A50551"/>
    <w:rsid w:val="00A5064B"/>
    <w:rsid w:val="00A51F4F"/>
    <w:rsid w:val="00A52AA3"/>
    <w:rsid w:val="00A52E1A"/>
    <w:rsid w:val="00A52FA3"/>
    <w:rsid w:val="00A54B77"/>
    <w:rsid w:val="00A5540E"/>
    <w:rsid w:val="00A55672"/>
    <w:rsid w:val="00A556D9"/>
    <w:rsid w:val="00A55740"/>
    <w:rsid w:val="00A5723A"/>
    <w:rsid w:val="00A575F2"/>
    <w:rsid w:val="00A57C66"/>
    <w:rsid w:val="00A60782"/>
    <w:rsid w:val="00A610D1"/>
    <w:rsid w:val="00A61D28"/>
    <w:rsid w:val="00A622A6"/>
    <w:rsid w:val="00A62B76"/>
    <w:rsid w:val="00A63122"/>
    <w:rsid w:val="00A63DA7"/>
    <w:rsid w:val="00A64169"/>
    <w:rsid w:val="00A641F5"/>
    <w:rsid w:val="00A64A88"/>
    <w:rsid w:val="00A64FE8"/>
    <w:rsid w:val="00A65109"/>
    <w:rsid w:val="00A655DB"/>
    <w:rsid w:val="00A66637"/>
    <w:rsid w:val="00A668C3"/>
    <w:rsid w:val="00A671F5"/>
    <w:rsid w:val="00A6728E"/>
    <w:rsid w:val="00A70586"/>
    <w:rsid w:val="00A705FC"/>
    <w:rsid w:val="00A70A4B"/>
    <w:rsid w:val="00A71573"/>
    <w:rsid w:val="00A7173D"/>
    <w:rsid w:val="00A72983"/>
    <w:rsid w:val="00A73CB9"/>
    <w:rsid w:val="00A748AE"/>
    <w:rsid w:val="00A7597E"/>
    <w:rsid w:val="00A759A9"/>
    <w:rsid w:val="00A75EE4"/>
    <w:rsid w:val="00A76103"/>
    <w:rsid w:val="00A772C7"/>
    <w:rsid w:val="00A772C8"/>
    <w:rsid w:val="00A8087C"/>
    <w:rsid w:val="00A809AB"/>
    <w:rsid w:val="00A80A8B"/>
    <w:rsid w:val="00A814FF"/>
    <w:rsid w:val="00A81517"/>
    <w:rsid w:val="00A81DCF"/>
    <w:rsid w:val="00A81E46"/>
    <w:rsid w:val="00A82BC2"/>
    <w:rsid w:val="00A82C97"/>
    <w:rsid w:val="00A83947"/>
    <w:rsid w:val="00A83ABB"/>
    <w:rsid w:val="00A84A54"/>
    <w:rsid w:val="00A85BFB"/>
    <w:rsid w:val="00A85D33"/>
    <w:rsid w:val="00A86356"/>
    <w:rsid w:val="00A86797"/>
    <w:rsid w:val="00A86922"/>
    <w:rsid w:val="00A872C3"/>
    <w:rsid w:val="00A874EE"/>
    <w:rsid w:val="00A8766E"/>
    <w:rsid w:val="00A879BE"/>
    <w:rsid w:val="00A87A27"/>
    <w:rsid w:val="00A90143"/>
    <w:rsid w:val="00A906BD"/>
    <w:rsid w:val="00A90A8C"/>
    <w:rsid w:val="00A927A9"/>
    <w:rsid w:val="00A9336B"/>
    <w:rsid w:val="00A93FAF"/>
    <w:rsid w:val="00A94102"/>
    <w:rsid w:val="00A9446C"/>
    <w:rsid w:val="00A95E31"/>
    <w:rsid w:val="00A9623D"/>
    <w:rsid w:val="00A9648A"/>
    <w:rsid w:val="00A9718B"/>
    <w:rsid w:val="00A97460"/>
    <w:rsid w:val="00A97645"/>
    <w:rsid w:val="00A97F35"/>
    <w:rsid w:val="00AA0389"/>
    <w:rsid w:val="00AA0A8C"/>
    <w:rsid w:val="00AA1239"/>
    <w:rsid w:val="00AA1AF7"/>
    <w:rsid w:val="00AA1DA9"/>
    <w:rsid w:val="00AA270C"/>
    <w:rsid w:val="00AA30A8"/>
    <w:rsid w:val="00AA3A8C"/>
    <w:rsid w:val="00AA4509"/>
    <w:rsid w:val="00AA5E77"/>
    <w:rsid w:val="00AA63B5"/>
    <w:rsid w:val="00AA7040"/>
    <w:rsid w:val="00AA7E5F"/>
    <w:rsid w:val="00AA7E6D"/>
    <w:rsid w:val="00AB0505"/>
    <w:rsid w:val="00AB068E"/>
    <w:rsid w:val="00AB06F3"/>
    <w:rsid w:val="00AB0812"/>
    <w:rsid w:val="00AB0B8D"/>
    <w:rsid w:val="00AB0DB8"/>
    <w:rsid w:val="00AB1470"/>
    <w:rsid w:val="00AB1CE0"/>
    <w:rsid w:val="00AB3654"/>
    <w:rsid w:val="00AB3867"/>
    <w:rsid w:val="00AB3C2C"/>
    <w:rsid w:val="00AB4221"/>
    <w:rsid w:val="00AB49AA"/>
    <w:rsid w:val="00AB4B0A"/>
    <w:rsid w:val="00AB55E7"/>
    <w:rsid w:val="00AB66A1"/>
    <w:rsid w:val="00AB7161"/>
    <w:rsid w:val="00AC0606"/>
    <w:rsid w:val="00AC06B8"/>
    <w:rsid w:val="00AC0E66"/>
    <w:rsid w:val="00AC18D7"/>
    <w:rsid w:val="00AC1CD4"/>
    <w:rsid w:val="00AC2CC6"/>
    <w:rsid w:val="00AC338B"/>
    <w:rsid w:val="00AC3CFA"/>
    <w:rsid w:val="00AC453C"/>
    <w:rsid w:val="00AC4DE8"/>
    <w:rsid w:val="00AC5413"/>
    <w:rsid w:val="00AC5667"/>
    <w:rsid w:val="00AC593D"/>
    <w:rsid w:val="00AC6007"/>
    <w:rsid w:val="00AC6940"/>
    <w:rsid w:val="00AC6F66"/>
    <w:rsid w:val="00AC721F"/>
    <w:rsid w:val="00AC72DA"/>
    <w:rsid w:val="00AC733B"/>
    <w:rsid w:val="00AC759D"/>
    <w:rsid w:val="00AD1BBE"/>
    <w:rsid w:val="00AD29F2"/>
    <w:rsid w:val="00AD2CA1"/>
    <w:rsid w:val="00AD3847"/>
    <w:rsid w:val="00AD3F23"/>
    <w:rsid w:val="00AD4716"/>
    <w:rsid w:val="00AD504A"/>
    <w:rsid w:val="00AD5BDB"/>
    <w:rsid w:val="00AD5FEF"/>
    <w:rsid w:val="00AD7037"/>
    <w:rsid w:val="00AE02D3"/>
    <w:rsid w:val="00AE0CE1"/>
    <w:rsid w:val="00AE0E08"/>
    <w:rsid w:val="00AE1626"/>
    <w:rsid w:val="00AE2839"/>
    <w:rsid w:val="00AE38FE"/>
    <w:rsid w:val="00AE3A47"/>
    <w:rsid w:val="00AE3AB0"/>
    <w:rsid w:val="00AE3F63"/>
    <w:rsid w:val="00AE4246"/>
    <w:rsid w:val="00AE4343"/>
    <w:rsid w:val="00AE4509"/>
    <w:rsid w:val="00AE6862"/>
    <w:rsid w:val="00AE6C91"/>
    <w:rsid w:val="00AE6E57"/>
    <w:rsid w:val="00AE75DB"/>
    <w:rsid w:val="00AE765A"/>
    <w:rsid w:val="00AE7F43"/>
    <w:rsid w:val="00AF0931"/>
    <w:rsid w:val="00AF14C7"/>
    <w:rsid w:val="00AF1FBE"/>
    <w:rsid w:val="00AF2513"/>
    <w:rsid w:val="00AF26A4"/>
    <w:rsid w:val="00AF3020"/>
    <w:rsid w:val="00AF332A"/>
    <w:rsid w:val="00AF4145"/>
    <w:rsid w:val="00AF4D17"/>
    <w:rsid w:val="00AF59ED"/>
    <w:rsid w:val="00AF63DC"/>
    <w:rsid w:val="00AF6503"/>
    <w:rsid w:val="00AF75DD"/>
    <w:rsid w:val="00B0016E"/>
    <w:rsid w:val="00B014B0"/>
    <w:rsid w:val="00B01C8C"/>
    <w:rsid w:val="00B04EAE"/>
    <w:rsid w:val="00B0543C"/>
    <w:rsid w:val="00B05464"/>
    <w:rsid w:val="00B057A0"/>
    <w:rsid w:val="00B05947"/>
    <w:rsid w:val="00B05A6C"/>
    <w:rsid w:val="00B0602E"/>
    <w:rsid w:val="00B06215"/>
    <w:rsid w:val="00B06C3E"/>
    <w:rsid w:val="00B10182"/>
    <w:rsid w:val="00B103BB"/>
    <w:rsid w:val="00B10AE8"/>
    <w:rsid w:val="00B10FCB"/>
    <w:rsid w:val="00B11515"/>
    <w:rsid w:val="00B11AF5"/>
    <w:rsid w:val="00B127B3"/>
    <w:rsid w:val="00B147D6"/>
    <w:rsid w:val="00B159C4"/>
    <w:rsid w:val="00B16003"/>
    <w:rsid w:val="00B16708"/>
    <w:rsid w:val="00B20677"/>
    <w:rsid w:val="00B223A8"/>
    <w:rsid w:val="00B22C86"/>
    <w:rsid w:val="00B23053"/>
    <w:rsid w:val="00B23211"/>
    <w:rsid w:val="00B237CA"/>
    <w:rsid w:val="00B2382F"/>
    <w:rsid w:val="00B23EE3"/>
    <w:rsid w:val="00B247E4"/>
    <w:rsid w:val="00B25CBD"/>
    <w:rsid w:val="00B26638"/>
    <w:rsid w:val="00B26861"/>
    <w:rsid w:val="00B26B45"/>
    <w:rsid w:val="00B26E65"/>
    <w:rsid w:val="00B272DB"/>
    <w:rsid w:val="00B27711"/>
    <w:rsid w:val="00B311A7"/>
    <w:rsid w:val="00B3292E"/>
    <w:rsid w:val="00B3320A"/>
    <w:rsid w:val="00B33488"/>
    <w:rsid w:val="00B33E23"/>
    <w:rsid w:val="00B34763"/>
    <w:rsid w:val="00B34A29"/>
    <w:rsid w:val="00B34EB9"/>
    <w:rsid w:val="00B35A39"/>
    <w:rsid w:val="00B36567"/>
    <w:rsid w:val="00B36B56"/>
    <w:rsid w:val="00B37E6C"/>
    <w:rsid w:val="00B37F7F"/>
    <w:rsid w:val="00B41612"/>
    <w:rsid w:val="00B41676"/>
    <w:rsid w:val="00B43174"/>
    <w:rsid w:val="00B43BCA"/>
    <w:rsid w:val="00B43CEB"/>
    <w:rsid w:val="00B443DB"/>
    <w:rsid w:val="00B44F6A"/>
    <w:rsid w:val="00B45395"/>
    <w:rsid w:val="00B45507"/>
    <w:rsid w:val="00B461BA"/>
    <w:rsid w:val="00B46273"/>
    <w:rsid w:val="00B46610"/>
    <w:rsid w:val="00B466F4"/>
    <w:rsid w:val="00B46B05"/>
    <w:rsid w:val="00B500AC"/>
    <w:rsid w:val="00B507F1"/>
    <w:rsid w:val="00B508CF"/>
    <w:rsid w:val="00B50E6D"/>
    <w:rsid w:val="00B50FF9"/>
    <w:rsid w:val="00B51CC7"/>
    <w:rsid w:val="00B524E6"/>
    <w:rsid w:val="00B52C0D"/>
    <w:rsid w:val="00B5360B"/>
    <w:rsid w:val="00B5527E"/>
    <w:rsid w:val="00B56231"/>
    <w:rsid w:val="00B567ED"/>
    <w:rsid w:val="00B56E9F"/>
    <w:rsid w:val="00B5715D"/>
    <w:rsid w:val="00B575EC"/>
    <w:rsid w:val="00B5793E"/>
    <w:rsid w:val="00B57E89"/>
    <w:rsid w:val="00B60F2C"/>
    <w:rsid w:val="00B611BE"/>
    <w:rsid w:val="00B6159D"/>
    <w:rsid w:val="00B61DE3"/>
    <w:rsid w:val="00B630DD"/>
    <w:rsid w:val="00B63257"/>
    <w:rsid w:val="00B63D1C"/>
    <w:rsid w:val="00B641F3"/>
    <w:rsid w:val="00B648B6"/>
    <w:rsid w:val="00B6525A"/>
    <w:rsid w:val="00B6563F"/>
    <w:rsid w:val="00B656CE"/>
    <w:rsid w:val="00B65A8B"/>
    <w:rsid w:val="00B65DB4"/>
    <w:rsid w:val="00B66788"/>
    <w:rsid w:val="00B671F2"/>
    <w:rsid w:val="00B67E85"/>
    <w:rsid w:val="00B71097"/>
    <w:rsid w:val="00B716FC"/>
    <w:rsid w:val="00B72021"/>
    <w:rsid w:val="00B726F7"/>
    <w:rsid w:val="00B7270A"/>
    <w:rsid w:val="00B72751"/>
    <w:rsid w:val="00B728DD"/>
    <w:rsid w:val="00B7360A"/>
    <w:rsid w:val="00B736B4"/>
    <w:rsid w:val="00B73867"/>
    <w:rsid w:val="00B743C4"/>
    <w:rsid w:val="00B74528"/>
    <w:rsid w:val="00B77136"/>
    <w:rsid w:val="00B77253"/>
    <w:rsid w:val="00B77304"/>
    <w:rsid w:val="00B8043B"/>
    <w:rsid w:val="00B80E3C"/>
    <w:rsid w:val="00B81028"/>
    <w:rsid w:val="00B8195C"/>
    <w:rsid w:val="00B82D38"/>
    <w:rsid w:val="00B82EBD"/>
    <w:rsid w:val="00B831D7"/>
    <w:rsid w:val="00B84129"/>
    <w:rsid w:val="00B84366"/>
    <w:rsid w:val="00B84739"/>
    <w:rsid w:val="00B8490A"/>
    <w:rsid w:val="00B84CD9"/>
    <w:rsid w:val="00B85197"/>
    <w:rsid w:val="00B85D26"/>
    <w:rsid w:val="00B85E05"/>
    <w:rsid w:val="00B86150"/>
    <w:rsid w:val="00B863A6"/>
    <w:rsid w:val="00B87203"/>
    <w:rsid w:val="00B873B5"/>
    <w:rsid w:val="00B90ABD"/>
    <w:rsid w:val="00B90BB1"/>
    <w:rsid w:val="00B90CCE"/>
    <w:rsid w:val="00B90D85"/>
    <w:rsid w:val="00B92301"/>
    <w:rsid w:val="00B92CEB"/>
    <w:rsid w:val="00B93BAF"/>
    <w:rsid w:val="00B94BA9"/>
    <w:rsid w:val="00B954F6"/>
    <w:rsid w:val="00B9559B"/>
    <w:rsid w:val="00B969D6"/>
    <w:rsid w:val="00B97C5C"/>
    <w:rsid w:val="00BA01F0"/>
    <w:rsid w:val="00BA0C57"/>
    <w:rsid w:val="00BA1890"/>
    <w:rsid w:val="00BA1CCE"/>
    <w:rsid w:val="00BA20AB"/>
    <w:rsid w:val="00BA416A"/>
    <w:rsid w:val="00BA559F"/>
    <w:rsid w:val="00BA5892"/>
    <w:rsid w:val="00BA6006"/>
    <w:rsid w:val="00BA6588"/>
    <w:rsid w:val="00BA664B"/>
    <w:rsid w:val="00BA6EDC"/>
    <w:rsid w:val="00BA7323"/>
    <w:rsid w:val="00BB1981"/>
    <w:rsid w:val="00BB1B27"/>
    <w:rsid w:val="00BB26B1"/>
    <w:rsid w:val="00BB29A6"/>
    <w:rsid w:val="00BB2BFA"/>
    <w:rsid w:val="00BB2E9E"/>
    <w:rsid w:val="00BB2F82"/>
    <w:rsid w:val="00BB33B8"/>
    <w:rsid w:val="00BB415F"/>
    <w:rsid w:val="00BB51AD"/>
    <w:rsid w:val="00BB59D7"/>
    <w:rsid w:val="00BB5FAD"/>
    <w:rsid w:val="00BB6071"/>
    <w:rsid w:val="00BB650B"/>
    <w:rsid w:val="00BB65E8"/>
    <w:rsid w:val="00BB65F4"/>
    <w:rsid w:val="00BC09B4"/>
    <w:rsid w:val="00BC1127"/>
    <w:rsid w:val="00BC1D51"/>
    <w:rsid w:val="00BC26F7"/>
    <w:rsid w:val="00BC2B45"/>
    <w:rsid w:val="00BC34D5"/>
    <w:rsid w:val="00BC3C50"/>
    <w:rsid w:val="00BC53EC"/>
    <w:rsid w:val="00BC6623"/>
    <w:rsid w:val="00BC722F"/>
    <w:rsid w:val="00BC7AEC"/>
    <w:rsid w:val="00BC7D77"/>
    <w:rsid w:val="00BC7E79"/>
    <w:rsid w:val="00BD0314"/>
    <w:rsid w:val="00BD03AC"/>
    <w:rsid w:val="00BD0D41"/>
    <w:rsid w:val="00BD2161"/>
    <w:rsid w:val="00BD2408"/>
    <w:rsid w:val="00BD3439"/>
    <w:rsid w:val="00BD3BBC"/>
    <w:rsid w:val="00BD403C"/>
    <w:rsid w:val="00BD4577"/>
    <w:rsid w:val="00BD4C03"/>
    <w:rsid w:val="00BD540C"/>
    <w:rsid w:val="00BD6105"/>
    <w:rsid w:val="00BD68FB"/>
    <w:rsid w:val="00BE0C58"/>
    <w:rsid w:val="00BE0FE8"/>
    <w:rsid w:val="00BE1648"/>
    <w:rsid w:val="00BE173E"/>
    <w:rsid w:val="00BE1745"/>
    <w:rsid w:val="00BE19E8"/>
    <w:rsid w:val="00BE1C2F"/>
    <w:rsid w:val="00BE1D81"/>
    <w:rsid w:val="00BE2A0F"/>
    <w:rsid w:val="00BE2CFF"/>
    <w:rsid w:val="00BE2D54"/>
    <w:rsid w:val="00BE313C"/>
    <w:rsid w:val="00BE375C"/>
    <w:rsid w:val="00BE40C8"/>
    <w:rsid w:val="00BE5296"/>
    <w:rsid w:val="00BE7744"/>
    <w:rsid w:val="00BF0231"/>
    <w:rsid w:val="00BF09CA"/>
    <w:rsid w:val="00BF0F8E"/>
    <w:rsid w:val="00BF10D5"/>
    <w:rsid w:val="00BF13A0"/>
    <w:rsid w:val="00BF1408"/>
    <w:rsid w:val="00BF1641"/>
    <w:rsid w:val="00BF1947"/>
    <w:rsid w:val="00BF1953"/>
    <w:rsid w:val="00BF1CED"/>
    <w:rsid w:val="00BF2092"/>
    <w:rsid w:val="00BF33F9"/>
    <w:rsid w:val="00BF3B0F"/>
    <w:rsid w:val="00BF4771"/>
    <w:rsid w:val="00BF4C89"/>
    <w:rsid w:val="00BF6643"/>
    <w:rsid w:val="00BF69FA"/>
    <w:rsid w:val="00BF780A"/>
    <w:rsid w:val="00BF7AE7"/>
    <w:rsid w:val="00C00220"/>
    <w:rsid w:val="00C010C0"/>
    <w:rsid w:val="00C015B7"/>
    <w:rsid w:val="00C04E57"/>
    <w:rsid w:val="00C0721B"/>
    <w:rsid w:val="00C07542"/>
    <w:rsid w:val="00C079A9"/>
    <w:rsid w:val="00C1026D"/>
    <w:rsid w:val="00C10298"/>
    <w:rsid w:val="00C10C34"/>
    <w:rsid w:val="00C11A4E"/>
    <w:rsid w:val="00C12CF2"/>
    <w:rsid w:val="00C13020"/>
    <w:rsid w:val="00C132D5"/>
    <w:rsid w:val="00C13501"/>
    <w:rsid w:val="00C13842"/>
    <w:rsid w:val="00C13A82"/>
    <w:rsid w:val="00C13E25"/>
    <w:rsid w:val="00C14208"/>
    <w:rsid w:val="00C14555"/>
    <w:rsid w:val="00C145B7"/>
    <w:rsid w:val="00C14EFC"/>
    <w:rsid w:val="00C16E23"/>
    <w:rsid w:val="00C175BA"/>
    <w:rsid w:val="00C20024"/>
    <w:rsid w:val="00C223FB"/>
    <w:rsid w:val="00C22B23"/>
    <w:rsid w:val="00C23177"/>
    <w:rsid w:val="00C23892"/>
    <w:rsid w:val="00C23C5D"/>
    <w:rsid w:val="00C24D07"/>
    <w:rsid w:val="00C278E8"/>
    <w:rsid w:val="00C27F40"/>
    <w:rsid w:val="00C30218"/>
    <w:rsid w:val="00C30416"/>
    <w:rsid w:val="00C30D98"/>
    <w:rsid w:val="00C30EE7"/>
    <w:rsid w:val="00C3208B"/>
    <w:rsid w:val="00C33B83"/>
    <w:rsid w:val="00C34334"/>
    <w:rsid w:val="00C35D88"/>
    <w:rsid w:val="00C36639"/>
    <w:rsid w:val="00C36D1F"/>
    <w:rsid w:val="00C37139"/>
    <w:rsid w:val="00C376DF"/>
    <w:rsid w:val="00C40035"/>
    <w:rsid w:val="00C4015B"/>
    <w:rsid w:val="00C40279"/>
    <w:rsid w:val="00C405B2"/>
    <w:rsid w:val="00C407A0"/>
    <w:rsid w:val="00C40F0B"/>
    <w:rsid w:val="00C4110F"/>
    <w:rsid w:val="00C41802"/>
    <w:rsid w:val="00C41CE2"/>
    <w:rsid w:val="00C43120"/>
    <w:rsid w:val="00C458BB"/>
    <w:rsid w:val="00C468E8"/>
    <w:rsid w:val="00C477EE"/>
    <w:rsid w:val="00C50685"/>
    <w:rsid w:val="00C5093F"/>
    <w:rsid w:val="00C50CC8"/>
    <w:rsid w:val="00C50E05"/>
    <w:rsid w:val="00C5216A"/>
    <w:rsid w:val="00C5248E"/>
    <w:rsid w:val="00C52699"/>
    <w:rsid w:val="00C5322A"/>
    <w:rsid w:val="00C534EE"/>
    <w:rsid w:val="00C53F15"/>
    <w:rsid w:val="00C549BD"/>
    <w:rsid w:val="00C54E7A"/>
    <w:rsid w:val="00C54F9F"/>
    <w:rsid w:val="00C55123"/>
    <w:rsid w:val="00C552CC"/>
    <w:rsid w:val="00C55347"/>
    <w:rsid w:val="00C557AE"/>
    <w:rsid w:val="00C603E8"/>
    <w:rsid w:val="00C6041B"/>
    <w:rsid w:val="00C6090D"/>
    <w:rsid w:val="00C610E0"/>
    <w:rsid w:val="00C619F8"/>
    <w:rsid w:val="00C61CC6"/>
    <w:rsid w:val="00C622BA"/>
    <w:rsid w:val="00C626D5"/>
    <w:rsid w:val="00C628BA"/>
    <w:rsid w:val="00C62AA1"/>
    <w:rsid w:val="00C6315E"/>
    <w:rsid w:val="00C63901"/>
    <w:rsid w:val="00C639BB"/>
    <w:rsid w:val="00C64070"/>
    <w:rsid w:val="00C65313"/>
    <w:rsid w:val="00C653D3"/>
    <w:rsid w:val="00C65BF3"/>
    <w:rsid w:val="00C6669E"/>
    <w:rsid w:val="00C6734C"/>
    <w:rsid w:val="00C70C2F"/>
    <w:rsid w:val="00C713B2"/>
    <w:rsid w:val="00C72087"/>
    <w:rsid w:val="00C723E2"/>
    <w:rsid w:val="00C73C80"/>
    <w:rsid w:val="00C750B8"/>
    <w:rsid w:val="00C75F17"/>
    <w:rsid w:val="00C761B2"/>
    <w:rsid w:val="00C76579"/>
    <w:rsid w:val="00C765CC"/>
    <w:rsid w:val="00C76ECB"/>
    <w:rsid w:val="00C770FC"/>
    <w:rsid w:val="00C771D4"/>
    <w:rsid w:val="00C77C31"/>
    <w:rsid w:val="00C77FB0"/>
    <w:rsid w:val="00C81598"/>
    <w:rsid w:val="00C8195F"/>
    <w:rsid w:val="00C81ADB"/>
    <w:rsid w:val="00C82D53"/>
    <w:rsid w:val="00C86BEC"/>
    <w:rsid w:val="00C86E20"/>
    <w:rsid w:val="00C87161"/>
    <w:rsid w:val="00C91DFC"/>
    <w:rsid w:val="00C92120"/>
    <w:rsid w:val="00C9324C"/>
    <w:rsid w:val="00C93811"/>
    <w:rsid w:val="00C93B3D"/>
    <w:rsid w:val="00C93BDE"/>
    <w:rsid w:val="00C9415A"/>
    <w:rsid w:val="00C945B0"/>
    <w:rsid w:val="00C94F1A"/>
    <w:rsid w:val="00C95282"/>
    <w:rsid w:val="00C9569E"/>
    <w:rsid w:val="00C9586F"/>
    <w:rsid w:val="00C95C1B"/>
    <w:rsid w:val="00C95DDB"/>
    <w:rsid w:val="00C95EB0"/>
    <w:rsid w:val="00C96773"/>
    <w:rsid w:val="00C96948"/>
    <w:rsid w:val="00CA05EF"/>
    <w:rsid w:val="00CA0747"/>
    <w:rsid w:val="00CA0794"/>
    <w:rsid w:val="00CA0B4C"/>
    <w:rsid w:val="00CA1C64"/>
    <w:rsid w:val="00CA2443"/>
    <w:rsid w:val="00CA27C7"/>
    <w:rsid w:val="00CA295A"/>
    <w:rsid w:val="00CA34B4"/>
    <w:rsid w:val="00CA3939"/>
    <w:rsid w:val="00CA401D"/>
    <w:rsid w:val="00CA4AF2"/>
    <w:rsid w:val="00CA4D48"/>
    <w:rsid w:val="00CA4D84"/>
    <w:rsid w:val="00CA4FE8"/>
    <w:rsid w:val="00CA50FB"/>
    <w:rsid w:val="00CA5880"/>
    <w:rsid w:val="00CA6CA0"/>
    <w:rsid w:val="00CA7C3C"/>
    <w:rsid w:val="00CB10AE"/>
    <w:rsid w:val="00CB1115"/>
    <w:rsid w:val="00CB1166"/>
    <w:rsid w:val="00CB1B7A"/>
    <w:rsid w:val="00CB2F32"/>
    <w:rsid w:val="00CB36FD"/>
    <w:rsid w:val="00CB3AF8"/>
    <w:rsid w:val="00CB4F65"/>
    <w:rsid w:val="00CB52AD"/>
    <w:rsid w:val="00CB587E"/>
    <w:rsid w:val="00CB5B84"/>
    <w:rsid w:val="00CC020A"/>
    <w:rsid w:val="00CC0C09"/>
    <w:rsid w:val="00CC2502"/>
    <w:rsid w:val="00CC3DC0"/>
    <w:rsid w:val="00CC4DF2"/>
    <w:rsid w:val="00CC4E7D"/>
    <w:rsid w:val="00CC4EFB"/>
    <w:rsid w:val="00CC533B"/>
    <w:rsid w:val="00CC5AF9"/>
    <w:rsid w:val="00CC7202"/>
    <w:rsid w:val="00CC7519"/>
    <w:rsid w:val="00CC7880"/>
    <w:rsid w:val="00CD0A91"/>
    <w:rsid w:val="00CD1C96"/>
    <w:rsid w:val="00CD1C9E"/>
    <w:rsid w:val="00CD1EF8"/>
    <w:rsid w:val="00CD2906"/>
    <w:rsid w:val="00CD2BF8"/>
    <w:rsid w:val="00CD30B2"/>
    <w:rsid w:val="00CD3513"/>
    <w:rsid w:val="00CD418A"/>
    <w:rsid w:val="00CD49DA"/>
    <w:rsid w:val="00CD4A4E"/>
    <w:rsid w:val="00CD599D"/>
    <w:rsid w:val="00CD5B6B"/>
    <w:rsid w:val="00CD603A"/>
    <w:rsid w:val="00CD66B8"/>
    <w:rsid w:val="00CD776E"/>
    <w:rsid w:val="00CE0942"/>
    <w:rsid w:val="00CE0FFC"/>
    <w:rsid w:val="00CE158B"/>
    <w:rsid w:val="00CE2DBF"/>
    <w:rsid w:val="00CE31C4"/>
    <w:rsid w:val="00CE31F7"/>
    <w:rsid w:val="00CE36AF"/>
    <w:rsid w:val="00CE5C9E"/>
    <w:rsid w:val="00CE6400"/>
    <w:rsid w:val="00CE6C4A"/>
    <w:rsid w:val="00CE77B4"/>
    <w:rsid w:val="00CE7975"/>
    <w:rsid w:val="00CE7B9A"/>
    <w:rsid w:val="00CE7C1C"/>
    <w:rsid w:val="00CF1AF2"/>
    <w:rsid w:val="00CF2E34"/>
    <w:rsid w:val="00CF3BB4"/>
    <w:rsid w:val="00CF58C6"/>
    <w:rsid w:val="00CF5F9D"/>
    <w:rsid w:val="00CF63D8"/>
    <w:rsid w:val="00CF7026"/>
    <w:rsid w:val="00CF770F"/>
    <w:rsid w:val="00CF78EA"/>
    <w:rsid w:val="00CF7FDD"/>
    <w:rsid w:val="00D005AF"/>
    <w:rsid w:val="00D01382"/>
    <w:rsid w:val="00D01993"/>
    <w:rsid w:val="00D01EF4"/>
    <w:rsid w:val="00D024CD"/>
    <w:rsid w:val="00D040E7"/>
    <w:rsid w:val="00D0432D"/>
    <w:rsid w:val="00D04D7A"/>
    <w:rsid w:val="00D05155"/>
    <w:rsid w:val="00D052FD"/>
    <w:rsid w:val="00D05DDA"/>
    <w:rsid w:val="00D0673A"/>
    <w:rsid w:val="00D06850"/>
    <w:rsid w:val="00D06E68"/>
    <w:rsid w:val="00D073AF"/>
    <w:rsid w:val="00D07C8D"/>
    <w:rsid w:val="00D07DDB"/>
    <w:rsid w:val="00D1007A"/>
    <w:rsid w:val="00D10F0D"/>
    <w:rsid w:val="00D1144E"/>
    <w:rsid w:val="00D12662"/>
    <w:rsid w:val="00D12919"/>
    <w:rsid w:val="00D12C16"/>
    <w:rsid w:val="00D12F38"/>
    <w:rsid w:val="00D13BFA"/>
    <w:rsid w:val="00D1405D"/>
    <w:rsid w:val="00D145A4"/>
    <w:rsid w:val="00D1466F"/>
    <w:rsid w:val="00D14718"/>
    <w:rsid w:val="00D14E99"/>
    <w:rsid w:val="00D166B3"/>
    <w:rsid w:val="00D16EA7"/>
    <w:rsid w:val="00D1748E"/>
    <w:rsid w:val="00D17A10"/>
    <w:rsid w:val="00D17FAE"/>
    <w:rsid w:val="00D20D18"/>
    <w:rsid w:val="00D2282C"/>
    <w:rsid w:val="00D22AF4"/>
    <w:rsid w:val="00D22FB3"/>
    <w:rsid w:val="00D231B0"/>
    <w:rsid w:val="00D2342B"/>
    <w:rsid w:val="00D23F23"/>
    <w:rsid w:val="00D24094"/>
    <w:rsid w:val="00D250CD"/>
    <w:rsid w:val="00D25146"/>
    <w:rsid w:val="00D25F5A"/>
    <w:rsid w:val="00D25FF7"/>
    <w:rsid w:val="00D27038"/>
    <w:rsid w:val="00D277ED"/>
    <w:rsid w:val="00D2791B"/>
    <w:rsid w:val="00D27D03"/>
    <w:rsid w:val="00D31A32"/>
    <w:rsid w:val="00D31C90"/>
    <w:rsid w:val="00D31E22"/>
    <w:rsid w:val="00D339CC"/>
    <w:rsid w:val="00D33C37"/>
    <w:rsid w:val="00D33F61"/>
    <w:rsid w:val="00D34A3F"/>
    <w:rsid w:val="00D34BA4"/>
    <w:rsid w:val="00D35365"/>
    <w:rsid w:val="00D35734"/>
    <w:rsid w:val="00D357A8"/>
    <w:rsid w:val="00D3676D"/>
    <w:rsid w:val="00D36E4E"/>
    <w:rsid w:val="00D37404"/>
    <w:rsid w:val="00D374D1"/>
    <w:rsid w:val="00D40027"/>
    <w:rsid w:val="00D400BA"/>
    <w:rsid w:val="00D400FA"/>
    <w:rsid w:val="00D40979"/>
    <w:rsid w:val="00D41176"/>
    <w:rsid w:val="00D4205D"/>
    <w:rsid w:val="00D42640"/>
    <w:rsid w:val="00D42A95"/>
    <w:rsid w:val="00D431FE"/>
    <w:rsid w:val="00D43311"/>
    <w:rsid w:val="00D44212"/>
    <w:rsid w:val="00D44787"/>
    <w:rsid w:val="00D45557"/>
    <w:rsid w:val="00D45931"/>
    <w:rsid w:val="00D46BB4"/>
    <w:rsid w:val="00D47072"/>
    <w:rsid w:val="00D475F9"/>
    <w:rsid w:val="00D503EA"/>
    <w:rsid w:val="00D5125A"/>
    <w:rsid w:val="00D513A7"/>
    <w:rsid w:val="00D51E4E"/>
    <w:rsid w:val="00D52104"/>
    <w:rsid w:val="00D525DF"/>
    <w:rsid w:val="00D53359"/>
    <w:rsid w:val="00D533CE"/>
    <w:rsid w:val="00D533E6"/>
    <w:rsid w:val="00D5357C"/>
    <w:rsid w:val="00D56857"/>
    <w:rsid w:val="00D56E09"/>
    <w:rsid w:val="00D6106D"/>
    <w:rsid w:val="00D61B55"/>
    <w:rsid w:val="00D6250C"/>
    <w:rsid w:val="00D63062"/>
    <w:rsid w:val="00D63294"/>
    <w:rsid w:val="00D6534B"/>
    <w:rsid w:val="00D65B0F"/>
    <w:rsid w:val="00D6668B"/>
    <w:rsid w:val="00D6675B"/>
    <w:rsid w:val="00D66B87"/>
    <w:rsid w:val="00D6753C"/>
    <w:rsid w:val="00D67E35"/>
    <w:rsid w:val="00D70788"/>
    <w:rsid w:val="00D70F46"/>
    <w:rsid w:val="00D71C2E"/>
    <w:rsid w:val="00D731B4"/>
    <w:rsid w:val="00D73BCE"/>
    <w:rsid w:val="00D73C6A"/>
    <w:rsid w:val="00D73DF3"/>
    <w:rsid w:val="00D7659F"/>
    <w:rsid w:val="00D7662F"/>
    <w:rsid w:val="00D81F14"/>
    <w:rsid w:val="00D838B5"/>
    <w:rsid w:val="00D83FA3"/>
    <w:rsid w:val="00D84463"/>
    <w:rsid w:val="00D849C7"/>
    <w:rsid w:val="00D84F2B"/>
    <w:rsid w:val="00D8554E"/>
    <w:rsid w:val="00D85862"/>
    <w:rsid w:val="00D85C67"/>
    <w:rsid w:val="00D8666E"/>
    <w:rsid w:val="00D903FB"/>
    <w:rsid w:val="00D90E52"/>
    <w:rsid w:val="00D90ECD"/>
    <w:rsid w:val="00D914E8"/>
    <w:rsid w:val="00D91DC6"/>
    <w:rsid w:val="00D9212F"/>
    <w:rsid w:val="00D92AFA"/>
    <w:rsid w:val="00D92C02"/>
    <w:rsid w:val="00D92C55"/>
    <w:rsid w:val="00D936CA"/>
    <w:rsid w:val="00D9384B"/>
    <w:rsid w:val="00D938E0"/>
    <w:rsid w:val="00D93F07"/>
    <w:rsid w:val="00D94651"/>
    <w:rsid w:val="00D9620B"/>
    <w:rsid w:val="00D97283"/>
    <w:rsid w:val="00DA0086"/>
    <w:rsid w:val="00DA0447"/>
    <w:rsid w:val="00DA0477"/>
    <w:rsid w:val="00DA0609"/>
    <w:rsid w:val="00DA0920"/>
    <w:rsid w:val="00DA0A89"/>
    <w:rsid w:val="00DA0B45"/>
    <w:rsid w:val="00DA1830"/>
    <w:rsid w:val="00DA28E7"/>
    <w:rsid w:val="00DA37E0"/>
    <w:rsid w:val="00DA3A3E"/>
    <w:rsid w:val="00DA3C6E"/>
    <w:rsid w:val="00DA3F26"/>
    <w:rsid w:val="00DA4835"/>
    <w:rsid w:val="00DA57A4"/>
    <w:rsid w:val="00DA5A65"/>
    <w:rsid w:val="00DA5DD6"/>
    <w:rsid w:val="00DA5F7F"/>
    <w:rsid w:val="00DA6421"/>
    <w:rsid w:val="00DA6823"/>
    <w:rsid w:val="00DA7164"/>
    <w:rsid w:val="00DA7D13"/>
    <w:rsid w:val="00DB02E4"/>
    <w:rsid w:val="00DB0656"/>
    <w:rsid w:val="00DB0A3A"/>
    <w:rsid w:val="00DB15B3"/>
    <w:rsid w:val="00DB176A"/>
    <w:rsid w:val="00DB1CC5"/>
    <w:rsid w:val="00DB1F9D"/>
    <w:rsid w:val="00DB3AC7"/>
    <w:rsid w:val="00DB42CA"/>
    <w:rsid w:val="00DB52C8"/>
    <w:rsid w:val="00DB52ED"/>
    <w:rsid w:val="00DB5446"/>
    <w:rsid w:val="00DB5E3E"/>
    <w:rsid w:val="00DB64F0"/>
    <w:rsid w:val="00DB6576"/>
    <w:rsid w:val="00DB6AD5"/>
    <w:rsid w:val="00DB7E92"/>
    <w:rsid w:val="00DB7EFF"/>
    <w:rsid w:val="00DC1336"/>
    <w:rsid w:val="00DC1672"/>
    <w:rsid w:val="00DC227D"/>
    <w:rsid w:val="00DC241C"/>
    <w:rsid w:val="00DC30F9"/>
    <w:rsid w:val="00DC3598"/>
    <w:rsid w:val="00DC510D"/>
    <w:rsid w:val="00DC5243"/>
    <w:rsid w:val="00DC5847"/>
    <w:rsid w:val="00DC5FCC"/>
    <w:rsid w:val="00DC6110"/>
    <w:rsid w:val="00DC6151"/>
    <w:rsid w:val="00DC615E"/>
    <w:rsid w:val="00DC721C"/>
    <w:rsid w:val="00DD0DD3"/>
    <w:rsid w:val="00DD2933"/>
    <w:rsid w:val="00DD2E6C"/>
    <w:rsid w:val="00DD30D4"/>
    <w:rsid w:val="00DD59DD"/>
    <w:rsid w:val="00DD5C87"/>
    <w:rsid w:val="00DD72C4"/>
    <w:rsid w:val="00DD7E02"/>
    <w:rsid w:val="00DE08F5"/>
    <w:rsid w:val="00DE1210"/>
    <w:rsid w:val="00DE1FD6"/>
    <w:rsid w:val="00DE21CF"/>
    <w:rsid w:val="00DE2E90"/>
    <w:rsid w:val="00DE32B9"/>
    <w:rsid w:val="00DE3FEC"/>
    <w:rsid w:val="00DE5D3B"/>
    <w:rsid w:val="00DE70BF"/>
    <w:rsid w:val="00DF1197"/>
    <w:rsid w:val="00DF12E9"/>
    <w:rsid w:val="00DF18D0"/>
    <w:rsid w:val="00DF1C43"/>
    <w:rsid w:val="00DF3079"/>
    <w:rsid w:val="00DF3793"/>
    <w:rsid w:val="00DF3A18"/>
    <w:rsid w:val="00DF4638"/>
    <w:rsid w:val="00DF4807"/>
    <w:rsid w:val="00DF5488"/>
    <w:rsid w:val="00DF54FC"/>
    <w:rsid w:val="00DF6A66"/>
    <w:rsid w:val="00E0175B"/>
    <w:rsid w:val="00E02315"/>
    <w:rsid w:val="00E024B6"/>
    <w:rsid w:val="00E02694"/>
    <w:rsid w:val="00E02783"/>
    <w:rsid w:val="00E027A9"/>
    <w:rsid w:val="00E027FA"/>
    <w:rsid w:val="00E02980"/>
    <w:rsid w:val="00E02A5D"/>
    <w:rsid w:val="00E04A7E"/>
    <w:rsid w:val="00E057B3"/>
    <w:rsid w:val="00E058C5"/>
    <w:rsid w:val="00E05E67"/>
    <w:rsid w:val="00E05FF1"/>
    <w:rsid w:val="00E06461"/>
    <w:rsid w:val="00E065E4"/>
    <w:rsid w:val="00E1105F"/>
    <w:rsid w:val="00E116A4"/>
    <w:rsid w:val="00E12348"/>
    <w:rsid w:val="00E125EF"/>
    <w:rsid w:val="00E13954"/>
    <w:rsid w:val="00E13D42"/>
    <w:rsid w:val="00E1437D"/>
    <w:rsid w:val="00E14C00"/>
    <w:rsid w:val="00E14EA3"/>
    <w:rsid w:val="00E16B4A"/>
    <w:rsid w:val="00E16C0A"/>
    <w:rsid w:val="00E16E69"/>
    <w:rsid w:val="00E16EE6"/>
    <w:rsid w:val="00E171AF"/>
    <w:rsid w:val="00E20B4D"/>
    <w:rsid w:val="00E20C49"/>
    <w:rsid w:val="00E20F30"/>
    <w:rsid w:val="00E21F86"/>
    <w:rsid w:val="00E225E9"/>
    <w:rsid w:val="00E24CCD"/>
    <w:rsid w:val="00E25B39"/>
    <w:rsid w:val="00E25E9C"/>
    <w:rsid w:val="00E261FC"/>
    <w:rsid w:val="00E2688E"/>
    <w:rsid w:val="00E26F97"/>
    <w:rsid w:val="00E27C6F"/>
    <w:rsid w:val="00E3018C"/>
    <w:rsid w:val="00E3063D"/>
    <w:rsid w:val="00E3093B"/>
    <w:rsid w:val="00E3133B"/>
    <w:rsid w:val="00E31774"/>
    <w:rsid w:val="00E31E0B"/>
    <w:rsid w:val="00E31F6D"/>
    <w:rsid w:val="00E32543"/>
    <w:rsid w:val="00E34092"/>
    <w:rsid w:val="00E341BB"/>
    <w:rsid w:val="00E3463C"/>
    <w:rsid w:val="00E34682"/>
    <w:rsid w:val="00E348DD"/>
    <w:rsid w:val="00E34A49"/>
    <w:rsid w:val="00E34BA8"/>
    <w:rsid w:val="00E34D75"/>
    <w:rsid w:val="00E35109"/>
    <w:rsid w:val="00E351AA"/>
    <w:rsid w:val="00E357B8"/>
    <w:rsid w:val="00E360E3"/>
    <w:rsid w:val="00E36575"/>
    <w:rsid w:val="00E37999"/>
    <w:rsid w:val="00E37F34"/>
    <w:rsid w:val="00E40BFC"/>
    <w:rsid w:val="00E41C21"/>
    <w:rsid w:val="00E42D07"/>
    <w:rsid w:val="00E43ABB"/>
    <w:rsid w:val="00E443FB"/>
    <w:rsid w:val="00E449B6"/>
    <w:rsid w:val="00E4524B"/>
    <w:rsid w:val="00E45483"/>
    <w:rsid w:val="00E45873"/>
    <w:rsid w:val="00E46337"/>
    <w:rsid w:val="00E4797C"/>
    <w:rsid w:val="00E50A72"/>
    <w:rsid w:val="00E51B01"/>
    <w:rsid w:val="00E5286F"/>
    <w:rsid w:val="00E52BEF"/>
    <w:rsid w:val="00E52DB4"/>
    <w:rsid w:val="00E53ADE"/>
    <w:rsid w:val="00E55609"/>
    <w:rsid w:val="00E55ADE"/>
    <w:rsid w:val="00E60248"/>
    <w:rsid w:val="00E6051F"/>
    <w:rsid w:val="00E6080A"/>
    <w:rsid w:val="00E60823"/>
    <w:rsid w:val="00E6091F"/>
    <w:rsid w:val="00E610F0"/>
    <w:rsid w:val="00E62047"/>
    <w:rsid w:val="00E6414F"/>
    <w:rsid w:val="00E6535B"/>
    <w:rsid w:val="00E6665F"/>
    <w:rsid w:val="00E666F4"/>
    <w:rsid w:val="00E66929"/>
    <w:rsid w:val="00E66BDF"/>
    <w:rsid w:val="00E67EAF"/>
    <w:rsid w:val="00E70575"/>
    <w:rsid w:val="00E71EA1"/>
    <w:rsid w:val="00E72BE1"/>
    <w:rsid w:val="00E72D1E"/>
    <w:rsid w:val="00E72F5B"/>
    <w:rsid w:val="00E7316F"/>
    <w:rsid w:val="00E7473C"/>
    <w:rsid w:val="00E74B2E"/>
    <w:rsid w:val="00E756B0"/>
    <w:rsid w:val="00E77164"/>
    <w:rsid w:val="00E771FD"/>
    <w:rsid w:val="00E77806"/>
    <w:rsid w:val="00E77F59"/>
    <w:rsid w:val="00E80273"/>
    <w:rsid w:val="00E8079F"/>
    <w:rsid w:val="00E8107F"/>
    <w:rsid w:val="00E810B8"/>
    <w:rsid w:val="00E811F3"/>
    <w:rsid w:val="00E8387A"/>
    <w:rsid w:val="00E83A0C"/>
    <w:rsid w:val="00E84057"/>
    <w:rsid w:val="00E84912"/>
    <w:rsid w:val="00E8502D"/>
    <w:rsid w:val="00E85926"/>
    <w:rsid w:val="00E85CF2"/>
    <w:rsid w:val="00E85FF4"/>
    <w:rsid w:val="00E8612E"/>
    <w:rsid w:val="00E8700B"/>
    <w:rsid w:val="00E87A21"/>
    <w:rsid w:val="00E900CC"/>
    <w:rsid w:val="00E904A0"/>
    <w:rsid w:val="00E90820"/>
    <w:rsid w:val="00E90A86"/>
    <w:rsid w:val="00E91362"/>
    <w:rsid w:val="00E91A86"/>
    <w:rsid w:val="00E92A1D"/>
    <w:rsid w:val="00E92C5C"/>
    <w:rsid w:val="00E92F44"/>
    <w:rsid w:val="00E93109"/>
    <w:rsid w:val="00E9421B"/>
    <w:rsid w:val="00E948C9"/>
    <w:rsid w:val="00E948D3"/>
    <w:rsid w:val="00E955C8"/>
    <w:rsid w:val="00E96161"/>
    <w:rsid w:val="00E96460"/>
    <w:rsid w:val="00E969AE"/>
    <w:rsid w:val="00E976CC"/>
    <w:rsid w:val="00E97B0C"/>
    <w:rsid w:val="00EA01E9"/>
    <w:rsid w:val="00EA0849"/>
    <w:rsid w:val="00EA092B"/>
    <w:rsid w:val="00EA0C42"/>
    <w:rsid w:val="00EA1452"/>
    <w:rsid w:val="00EA1D45"/>
    <w:rsid w:val="00EA1E24"/>
    <w:rsid w:val="00EA3412"/>
    <w:rsid w:val="00EA4530"/>
    <w:rsid w:val="00EA58D8"/>
    <w:rsid w:val="00EA5D82"/>
    <w:rsid w:val="00EA62A2"/>
    <w:rsid w:val="00EA7A0D"/>
    <w:rsid w:val="00EB0E73"/>
    <w:rsid w:val="00EB1868"/>
    <w:rsid w:val="00EB27EB"/>
    <w:rsid w:val="00EB2A0D"/>
    <w:rsid w:val="00EB2C9D"/>
    <w:rsid w:val="00EB4BCF"/>
    <w:rsid w:val="00EB4E4E"/>
    <w:rsid w:val="00EB5204"/>
    <w:rsid w:val="00EB5A02"/>
    <w:rsid w:val="00EB632F"/>
    <w:rsid w:val="00EB69B7"/>
    <w:rsid w:val="00EB6CE7"/>
    <w:rsid w:val="00EB6CF4"/>
    <w:rsid w:val="00EB6EE6"/>
    <w:rsid w:val="00EB6FA6"/>
    <w:rsid w:val="00EB7389"/>
    <w:rsid w:val="00EB77B3"/>
    <w:rsid w:val="00EC09C9"/>
    <w:rsid w:val="00EC1478"/>
    <w:rsid w:val="00EC14FC"/>
    <w:rsid w:val="00EC1E29"/>
    <w:rsid w:val="00EC225F"/>
    <w:rsid w:val="00EC22AF"/>
    <w:rsid w:val="00EC335E"/>
    <w:rsid w:val="00EC3BE3"/>
    <w:rsid w:val="00EC4FF2"/>
    <w:rsid w:val="00EC54A2"/>
    <w:rsid w:val="00EC58B0"/>
    <w:rsid w:val="00EC5B8A"/>
    <w:rsid w:val="00ED160B"/>
    <w:rsid w:val="00ED1F98"/>
    <w:rsid w:val="00ED21EE"/>
    <w:rsid w:val="00ED2A15"/>
    <w:rsid w:val="00ED2AF3"/>
    <w:rsid w:val="00ED305F"/>
    <w:rsid w:val="00ED32B1"/>
    <w:rsid w:val="00ED32B2"/>
    <w:rsid w:val="00ED3583"/>
    <w:rsid w:val="00ED4222"/>
    <w:rsid w:val="00ED49C8"/>
    <w:rsid w:val="00ED5443"/>
    <w:rsid w:val="00ED56A3"/>
    <w:rsid w:val="00ED6359"/>
    <w:rsid w:val="00ED6C24"/>
    <w:rsid w:val="00ED735B"/>
    <w:rsid w:val="00ED798B"/>
    <w:rsid w:val="00EE09A5"/>
    <w:rsid w:val="00EE09C2"/>
    <w:rsid w:val="00EE1E37"/>
    <w:rsid w:val="00EE29C2"/>
    <w:rsid w:val="00EE3562"/>
    <w:rsid w:val="00EE4584"/>
    <w:rsid w:val="00EE475C"/>
    <w:rsid w:val="00EE4AD3"/>
    <w:rsid w:val="00EE4BD6"/>
    <w:rsid w:val="00EE5136"/>
    <w:rsid w:val="00EE586B"/>
    <w:rsid w:val="00EE5DEB"/>
    <w:rsid w:val="00EE6A61"/>
    <w:rsid w:val="00EE6B73"/>
    <w:rsid w:val="00EE6FE3"/>
    <w:rsid w:val="00EF0469"/>
    <w:rsid w:val="00EF0972"/>
    <w:rsid w:val="00EF158F"/>
    <w:rsid w:val="00EF165F"/>
    <w:rsid w:val="00EF231D"/>
    <w:rsid w:val="00EF267B"/>
    <w:rsid w:val="00EF278B"/>
    <w:rsid w:val="00EF30E5"/>
    <w:rsid w:val="00EF3E56"/>
    <w:rsid w:val="00EF4341"/>
    <w:rsid w:val="00EF4E7E"/>
    <w:rsid w:val="00EF5391"/>
    <w:rsid w:val="00EF5957"/>
    <w:rsid w:val="00EF5FC3"/>
    <w:rsid w:val="00EF712B"/>
    <w:rsid w:val="00EF730B"/>
    <w:rsid w:val="00EF796B"/>
    <w:rsid w:val="00EF7F0B"/>
    <w:rsid w:val="00F011E8"/>
    <w:rsid w:val="00F01C0B"/>
    <w:rsid w:val="00F02EA5"/>
    <w:rsid w:val="00F02F5B"/>
    <w:rsid w:val="00F0349E"/>
    <w:rsid w:val="00F0406C"/>
    <w:rsid w:val="00F0447B"/>
    <w:rsid w:val="00F04AE4"/>
    <w:rsid w:val="00F056A2"/>
    <w:rsid w:val="00F05936"/>
    <w:rsid w:val="00F06A1A"/>
    <w:rsid w:val="00F06F48"/>
    <w:rsid w:val="00F0766F"/>
    <w:rsid w:val="00F07C4D"/>
    <w:rsid w:val="00F10366"/>
    <w:rsid w:val="00F10538"/>
    <w:rsid w:val="00F1120E"/>
    <w:rsid w:val="00F1203F"/>
    <w:rsid w:val="00F12944"/>
    <w:rsid w:val="00F1336D"/>
    <w:rsid w:val="00F13695"/>
    <w:rsid w:val="00F1385E"/>
    <w:rsid w:val="00F13AA5"/>
    <w:rsid w:val="00F15D4E"/>
    <w:rsid w:val="00F1644F"/>
    <w:rsid w:val="00F1668D"/>
    <w:rsid w:val="00F16AB5"/>
    <w:rsid w:val="00F17205"/>
    <w:rsid w:val="00F17617"/>
    <w:rsid w:val="00F17CCA"/>
    <w:rsid w:val="00F202A9"/>
    <w:rsid w:val="00F20478"/>
    <w:rsid w:val="00F207D2"/>
    <w:rsid w:val="00F20B97"/>
    <w:rsid w:val="00F21F3D"/>
    <w:rsid w:val="00F222AE"/>
    <w:rsid w:val="00F22477"/>
    <w:rsid w:val="00F227DE"/>
    <w:rsid w:val="00F22936"/>
    <w:rsid w:val="00F2309C"/>
    <w:rsid w:val="00F241B4"/>
    <w:rsid w:val="00F24DFB"/>
    <w:rsid w:val="00F24E0A"/>
    <w:rsid w:val="00F2582D"/>
    <w:rsid w:val="00F25EC5"/>
    <w:rsid w:val="00F26483"/>
    <w:rsid w:val="00F267CC"/>
    <w:rsid w:val="00F26EF3"/>
    <w:rsid w:val="00F2749B"/>
    <w:rsid w:val="00F27CE6"/>
    <w:rsid w:val="00F30923"/>
    <w:rsid w:val="00F321AA"/>
    <w:rsid w:val="00F32FF0"/>
    <w:rsid w:val="00F33891"/>
    <w:rsid w:val="00F33928"/>
    <w:rsid w:val="00F33990"/>
    <w:rsid w:val="00F33DD1"/>
    <w:rsid w:val="00F340C7"/>
    <w:rsid w:val="00F347A3"/>
    <w:rsid w:val="00F36B88"/>
    <w:rsid w:val="00F4091D"/>
    <w:rsid w:val="00F40B6D"/>
    <w:rsid w:val="00F40DF0"/>
    <w:rsid w:val="00F4146F"/>
    <w:rsid w:val="00F4177E"/>
    <w:rsid w:val="00F42152"/>
    <w:rsid w:val="00F422B5"/>
    <w:rsid w:val="00F42730"/>
    <w:rsid w:val="00F42945"/>
    <w:rsid w:val="00F42A4F"/>
    <w:rsid w:val="00F434D6"/>
    <w:rsid w:val="00F43775"/>
    <w:rsid w:val="00F44F5C"/>
    <w:rsid w:val="00F45767"/>
    <w:rsid w:val="00F458B1"/>
    <w:rsid w:val="00F45FE7"/>
    <w:rsid w:val="00F472E4"/>
    <w:rsid w:val="00F47399"/>
    <w:rsid w:val="00F474FB"/>
    <w:rsid w:val="00F475F0"/>
    <w:rsid w:val="00F507C8"/>
    <w:rsid w:val="00F51E2C"/>
    <w:rsid w:val="00F52A23"/>
    <w:rsid w:val="00F53B8D"/>
    <w:rsid w:val="00F53D71"/>
    <w:rsid w:val="00F548E0"/>
    <w:rsid w:val="00F54D74"/>
    <w:rsid w:val="00F5507F"/>
    <w:rsid w:val="00F554F4"/>
    <w:rsid w:val="00F557F4"/>
    <w:rsid w:val="00F55910"/>
    <w:rsid w:val="00F56965"/>
    <w:rsid w:val="00F56FBA"/>
    <w:rsid w:val="00F57B2F"/>
    <w:rsid w:val="00F603D7"/>
    <w:rsid w:val="00F60607"/>
    <w:rsid w:val="00F60F1E"/>
    <w:rsid w:val="00F612CA"/>
    <w:rsid w:val="00F6147B"/>
    <w:rsid w:val="00F61928"/>
    <w:rsid w:val="00F61C6F"/>
    <w:rsid w:val="00F623E3"/>
    <w:rsid w:val="00F63ADF"/>
    <w:rsid w:val="00F64C8A"/>
    <w:rsid w:val="00F6510D"/>
    <w:rsid w:val="00F65DE4"/>
    <w:rsid w:val="00F66B06"/>
    <w:rsid w:val="00F66D53"/>
    <w:rsid w:val="00F677DA"/>
    <w:rsid w:val="00F67982"/>
    <w:rsid w:val="00F67A67"/>
    <w:rsid w:val="00F70412"/>
    <w:rsid w:val="00F70D2B"/>
    <w:rsid w:val="00F70F0F"/>
    <w:rsid w:val="00F72494"/>
    <w:rsid w:val="00F72B6A"/>
    <w:rsid w:val="00F743E3"/>
    <w:rsid w:val="00F7469C"/>
    <w:rsid w:val="00F74E0B"/>
    <w:rsid w:val="00F75373"/>
    <w:rsid w:val="00F7619C"/>
    <w:rsid w:val="00F76732"/>
    <w:rsid w:val="00F77023"/>
    <w:rsid w:val="00F801D6"/>
    <w:rsid w:val="00F8052A"/>
    <w:rsid w:val="00F816A1"/>
    <w:rsid w:val="00F825D6"/>
    <w:rsid w:val="00F82748"/>
    <w:rsid w:val="00F82DE8"/>
    <w:rsid w:val="00F830B9"/>
    <w:rsid w:val="00F834A5"/>
    <w:rsid w:val="00F83573"/>
    <w:rsid w:val="00F837F8"/>
    <w:rsid w:val="00F84682"/>
    <w:rsid w:val="00F84A36"/>
    <w:rsid w:val="00F85081"/>
    <w:rsid w:val="00F85F99"/>
    <w:rsid w:val="00F864C5"/>
    <w:rsid w:val="00F86E36"/>
    <w:rsid w:val="00F86EF5"/>
    <w:rsid w:val="00F87B35"/>
    <w:rsid w:val="00F87F3A"/>
    <w:rsid w:val="00F90249"/>
    <w:rsid w:val="00F91480"/>
    <w:rsid w:val="00F9172B"/>
    <w:rsid w:val="00F91BFF"/>
    <w:rsid w:val="00F92074"/>
    <w:rsid w:val="00F9311C"/>
    <w:rsid w:val="00F93241"/>
    <w:rsid w:val="00F947C1"/>
    <w:rsid w:val="00F9496B"/>
    <w:rsid w:val="00F94C4E"/>
    <w:rsid w:val="00F94F3C"/>
    <w:rsid w:val="00F95EEC"/>
    <w:rsid w:val="00F96184"/>
    <w:rsid w:val="00F96186"/>
    <w:rsid w:val="00F96265"/>
    <w:rsid w:val="00F964C9"/>
    <w:rsid w:val="00F9689D"/>
    <w:rsid w:val="00F96B7B"/>
    <w:rsid w:val="00F96B8F"/>
    <w:rsid w:val="00F971F7"/>
    <w:rsid w:val="00F97766"/>
    <w:rsid w:val="00F97E08"/>
    <w:rsid w:val="00FA01DD"/>
    <w:rsid w:val="00FA10E7"/>
    <w:rsid w:val="00FA1369"/>
    <w:rsid w:val="00FA1804"/>
    <w:rsid w:val="00FA1F2D"/>
    <w:rsid w:val="00FA4311"/>
    <w:rsid w:val="00FA4A5A"/>
    <w:rsid w:val="00FA5074"/>
    <w:rsid w:val="00FA532A"/>
    <w:rsid w:val="00FA59E4"/>
    <w:rsid w:val="00FA68C8"/>
    <w:rsid w:val="00FA6B99"/>
    <w:rsid w:val="00FA6E3A"/>
    <w:rsid w:val="00FB0C54"/>
    <w:rsid w:val="00FB0CAF"/>
    <w:rsid w:val="00FB10E5"/>
    <w:rsid w:val="00FB2516"/>
    <w:rsid w:val="00FB2A6A"/>
    <w:rsid w:val="00FB371A"/>
    <w:rsid w:val="00FB3AC3"/>
    <w:rsid w:val="00FB4388"/>
    <w:rsid w:val="00FB46EC"/>
    <w:rsid w:val="00FB4D86"/>
    <w:rsid w:val="00FB6405"/>
    <w:rsid w:val="00FB6C6F"/>
    <w:rsid w:val="00FB7783"/>
    <w:rsid w:val="00FC0348"/>
    <w:rsid w:val="00FC199D"/>
    <w:rsid w:val="00FC3732"/>
    <w:rsid w:val="00FC46EA"/>
    <w:rsid w:val="00FC4DE5"/>
    <w:rsid w:val="00FC596A"/>
    <w:rsid w:val="00FC6B6B"/>
    <w:rsid w:val="00FC72D5"/>
    <w:rsid w:val="00FD0946"/>
    <w:rsid w:val="00FD1100"/>
    <w:rsid w:val="00FD194B"/>
    <w:rsid w:val="00FD1F54"/>
    <w:rsid w:val="00FD244B"/>
    <w:rsid w:val="00FD2DF9"/>
    <w:rsid w:val="00FD3912"/>
    <w:rsid w:val="00FD461E"/>
    <w:rsid w:val="00FD51BE"/>
    <w:rsid w:val="00FD57A1"/>
    <w:rsid w:val="00FD6765"/>
    <w:rsid w:val="00FD7442"/>
    <w:rsid w:val="00FD75FC"/>
    <w:rsid w:val="00FD774A"/>
    <w:rsid w:val="00FD77ED"/>
    <w:rsid w:val="00FE0390"/>
    <w:rsid w:val="00FE0434"/>
    <w:rsid w:val="00FE1749"/>
    <w:rsid w:val="00FE2B1F"/>
    <w:rsid w:val="00FE2E6D"/>
    <w:rsid w:val="00FE3CB7"/>
    <w:rsid w:val="00FE41AC"/>
    <w:rsid w:val="00FF0273"/>
    <w:rsid w:val="00FF0BBA"/>
    <w:rsid w:val="00FF0F78"/>
    <w:rsid w:val="00FF0F8D"/>
    <w:rsid w:val="00FF1094"/>
    <w:rsid w:val="00FF22C9"/>
    <w:rsid w:val="00FF357A"/>
    <w:rsid w:val="00FF35BC"/>
    <w:rsid w:val="00FF3C71"/>
    <w:rsid w:val="00FF4446"/>
    <w:rsid w:val="00FF4691"/>
    <w:rsid w:val="00FF4F97"/>
    <w:rsid w:val="00FF5DBC"/>
    <w:rsid w:val="00FF5F52"/>
    <w:rsid w:val="00FF67A6"/>
    <w:rsid w:val="00FF7129"/>
    <w:rsid w:val="00FF72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 Bullet 4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B3E"/>
    <w:pPr>
      <w:spacing w:before="60" w:after="180"/>
      <w:jc w:val="both"/>
    </w:pPr>
    <w:rPr>
      <w:rFonts w:eastAsia="Times New Roman" w:cs="Arial"/>
      <w:sz w:val="24"/>
      <w:szCs w:val="24"/>
      <w:lang w:val="vi-VN"/>
    </w:rPr>
  </w:style>
  <w:style w:type="paragraph" w:styleId="Heading1">
    <w:name w:val="heading 1"/>
    <w:aliases w:val="CRM - H1,Heading 1 Char2,Heading 1 Char1 Char,Heading 1 Char2 Char Char,Heading 1 Char1 Char Char Char,Section Heading Char Char Char Char,chapternumber Char Char Char Char,(Chapter Nbr) Char Char Char Char,No numbers Char Char Char Char,1,h:1"/>
    <w:basedOn w:val="Normal"/>
    <w:next w:val="Normal"/>
    <w:link w:val="Heading1Char"/>
    <w:autoRedefine/>
    <w:qFormat/>
    <w:rsid w:val="00875242"/>
    <w:pPr>
      <w:keepNext/>
      <w:numPr>
        <w:numId w:val="1"/>
      </w:numPr>
      <w:spacing w:before="240"/>
      <w:outlineLvl w:val="0"/>
    </w:pPr>
    <w:rPr>
      <w:rFonts w:cs="Times New Roman"/>
      <w:b/>
      <w:bCs/>
      <w:caps/>
      <w:color w:val="244061"/>
      <w:kern w:val="32"/>
      <w:sz w:val="32"/>
      <w:szCs w:val="32"/>
      <w:lang w:val="en-GB"/>
    </w:rPr>
  </w:style>
  <w:style w:type="paragraph" w:styleId="Heading2">
    <w:name w:val="heading 2"/>
    <w:aliases w:val="Chapter Title,h2,2,l2,H2,Header 2,h21,21,Header 21,l21,h22,22,Header 22,l22,h23,23,Header 23,l23,h24,24,Header 24,l24,h25,25,Header 25,l25,h26,26,Header 26,l26,h27,27,Header 27,l27,h28,28,Header 28,l28,h29,29,Header 29,l29,h210,210,Header 210"/>
    <w:basedOn w:val="Normal"/>
    <w:next w:val="Normal"/>
    <w:link w:val="Heading2Char"/>
    <w:autoRedefine/>
    <w:unhideWhenUsed/>
    <w:qFormat/>
    <w:rsid w:val="00393AA9"/>
    <w:pPr>
      <w:keepNext/>
      <w:numPr>
        <w:ilvl w:val="1"/>
        <w:numId w:val="1"/>
      </w:numPr>
      <w:spacing w:before="240"/>
      <w:outlineLvl w:val="1"/>
    </w:pPr>
    <w:rPr>
      <w:rFonts w:asciiTheme="minorHAnsi" w:hAnsiTheme="minorHAnsi" w:cs="Times New Roman"/>
      <w:b/>
      <w:bCs/>
      <w:iCs/>
      <w:noProof/>
      <w:color w:val="17365D"/>
      <w:sz w:val="28"/>
      <w:szCs w:val="28"/>
      <w:lang w:val="en-GB"/>
    </w:rPr>
  </w:style>
  <w:style w:type="paragraph" w:styleId="Heading3">
    <w:name w:val="heading 3"/>
    <w:aliases w:val=" Char,Heading 3 Char1,Heading 3 Char Char,Heading 3 Char1 Char Char,Heading 3 Char Char Char Char,Headnum 3 Char Char Char1 Char,H3 Char Char Char1 Char,Heading 3 Char1 Char Char Char1 Char,Heading 3 Char Char Char Char Char1 Char,Char,IPCC-H3"/>
    <w:basedOn w:val="Normal"/>
    <w:next w:val="Normal"/>
    <w:link w:val="Heading3Char"/>
    <w:unhideWhenUsed/>
    <w:qFormat/>
    <w:rsid w:val="00055729"/>
    <w:pPr>
      <w:keepNext/>
      <w:numPr>
        <w:ilvl w:val="2"/>
        <w:numId w:val="1"/>
      </w:numPr>
      <w:spacing w:before="240"/>
      <w:outlineLvl w:val="2"/>
    </w:pPr>
    <w:rPr>
      <w:rFonts w:cs="Times New Roman"/>
      <w:b/>
      <w:bCs/>
      <w:color w:val="365F91"/>
      <w:sz w:val="26"/>
      <w:szCs w:val="26"/>
    </w:rPr>
  </w:style>
  <w:style w:type="paragraph" w:styleId="Heading4">
    <w:name w:val="heading 4"/>
    <w:aliases w:val="Map Title,H4,ITT t4,PA Micro Section,I4,4,l4,heading,h:4,h4,heading 4 + Indent: Left 0.5 in,a.,heading4,Title4,Header 4,Level 4,Paragraph Title,E4,Head4,Level 2 - a,1.1.1.1,h41,a.1,H41,41,h42,a.2,H42,42,h43,a.3,H43,43,h44,a.4,H44,44,h45,a.5"/>
    <w:basedOn w:val="Normal"/>
    <w:next w:val="Normal"/>
    <w:link w:val="Heading4Char"/>
    <w:unhideWhenUsed/>
    <w:qFormat/>
    <w:rsid w:val="00C93B3D"/>
    <w:pPr>
      <w:keepNext/>
      <w:numPr>
        <w:ilvl w:val="3"/>
        <w:numId w:val="1"/>
      </w:numPr>
      <w:spacing w:before="240"/>
      <w:outlineLvl w:val="3"/>
    </w:pPr>
    <w:rPr>
      <w:rFonts w:cs="Times New Roman"/>
      <w:b/>
      <w:bCs/>
      <w:color w:val="C00000"/>
      <w:szCs w:val="28"/>
    </w:rPr>
  </w:style>
  <w:style w:type="paragraph" w:styleId="Heading5">
    <w:name w:val="heading 5"/>
    <w:aliases w:val="Block Label,ITT t5,PA Pico Section,Subheading,Level 3 - i,Level 5,h5,H5,Para5,Roman list,Appendix A to X,Heading 5   Appendix A to X,5 sub-bullet,sb,Header 5,Roman list1,Roman list2,Roman list11,Roman list3,Roman list12,Roman list21,L1 Heading"/>
    <w:basedOn w:val="Normal"/>
    <w:next w:val="Normal"/>
    <w:link w:val="Heading5Char"/>
    <w:unhideWhenUsed/>
    <w:qFormat/>
    <w:rsid w:val="00B43174"/>
    <w:pPr>
      <w:numPr>
        <w:ilvl w:val="4"/>
        <w:numId w:val="1"/>
      </w:numPr>
      <w:spacing w:before="240"/>
      <w:outlineLvl w:val="4"/>
    </w:pPr>
    <w:rPr>
      <w:rFonts w:cs="Times New Roman"/>
      <w:b/>
      <w:bCs/>
      <w:i/>
      <w:iCs/>
      <w:szCs w:val="28"/>
      <w:lang w:val="en-US"/>
    </w:rPr>
  </w:style>
  <w:style w:type="paragraph" w:styleId="Heading6">
    <w:name w:val="heading 6"/>
    <w:aliases w:val="IPCC-H6"/>
    <w:basedOn w:val="Normal"/>
    <w:next w:val="Normal"/>
    <w:link w:val="Heading6Char"/>
    <w:unhideWhenUsed/>
    <w:qFormat/>
    <w:rsid w:val="00E06461"/>
    <w:pPr>
      <w:numPr>
        <w:ilvl w:val="5"/>
        <w:numId w:val="1"/>
      </w:numPr>
      <w:spacing w:before="240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aliases w:val="Appendix"/>
    <w:basedOn w:val="Normal"/>
    <w:next w:val="Normal"/>
    <w:link w:val="Heading7Char"/>
    <w:unhideWhenUsed/>
    <w:qFormat/>
    <w:rsid w:val="00E06461"/>
    <w:pPr>
      <w:numPr>
        <w:ilvl w:val="6"/>
        <w:numId w:val="1"/>
      </w:numPr>
      <w:spacing w:before="240"/>
      <w:outlineLvl w:val="6"/>
    </w:pPr>
    <w:rPr>
      <w:rFonts w:cs="Times New Roman"/>
    </w:rPr>
  </w:style>
  <w:style w:type="paragraph" w:styleId="Heading8">
    <w:name w:val="heading 8"/>
    <w:aliases w:val="App Ebene 2"/>
    <w:basedOn w:val="Normal"/>
    <w:next w:val="Normal"/>
    <w:link w:val="Heading8Char"/>
    <w:unhideWhenUsed/>
    <w:qFormat/>
    <w:rsid w:val="00E06461"/>
    <w:pPr>
      <w:numPr>
        <w:ilvl w:val="7"/>
        <w:numId w:val="1"/>
      </w:numPr>
      <w:spacing w:before="240"/>
      <w:outlineLvl w:val="7"/>
    </w:pPr>
    <w:rPr>
      <w:rFonts w:cs="Times New Roman"/>
      <w:i/>
      <w:iCs/>
    </w:rPr>
  </w:style>
  <w:style w:type="paragraph" w:styleId="Heading9">
    <w:name w:val="heading 9"/>
    <w:aliases w:val="App Ebene 3"/>
    <w:basedOn w:val="Normal"/>
    <w:next w:val="Normal"/>
    <w:link w:val="Heading9Char"/>
    <w:unhideWhenUsed/>
    <w:qFormat/>
    <w:rsid w:val="00E06461"/>
    <w:pPr>
      <w:numPr>
        <w:ilvl w:val="8"/>
        <w:numId w:val="1"/>
      </w:numPr>
      <w:spacing w:before="240"/>
      <w:outlineLvl w:val="8"/>
    </w:pPr>
    <w:rPr>
      <w:rFonts w:ascii="Cambria" w:hAnsi="Cambria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D7088"/>
    <w:rPr>
      <w:rFonts w:eastAsia="MS Mincho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0D7088"/>
    <w:rPr>
      <w:rFonts w:eastAsia="MS Mincho"/>
      <w:sz w:val="22"/>
      <w:szCs w:val="22"/>
      <w:lang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088"/>
    <w:pPr>
      <w:spacing w:before="0" w:after="0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D7088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aliases w:val="CRM - H1 Char,Heading 1 Char2 Char,Heading 1 Char1 Char Char,Heading 1 Char2 Char Char Char,Heading 1 Char1 Char Char Char Char,Section Heading Char Char Char Char Char,chapternumber Char Char Char Char Char,1 Char,h:1 Char"/>
    <w:link w:val="Heading1"/>
    <w:rsid w:val="00875242"/>
    <w:rPr>
      <w:rFonts w:eastAsia="Times New Roman"/>
      <w:b/>
      <w:bCs/>
      <w:caps/>
      <w:color w:val="244061"/>
      <w:kern w:val="32"/>
      <w:sz w:val="32"/>
      <w:szCs w:val="32"/>
      <w:lang w:val="en-GB"/>
    </w:rPr>
  </w:style>
  <w:style w:type="character" w:customStyle="1" w:styleId="Heading2Char">
    <w:name w:val="Heading 2 Char"/>
    <w:aliases w:val="Chapter Title Char,h2 Char,2 Char,l2 Char,H2 Char,Header 2 Char,h21 Char,21 Char,Header 21 Char,l21 Char,h22 Char,22 Char,Header 22 Char,l22 Char,h23 Char,23 Char,Header 23 Char,l23 Char,h24 Char,24 Char,Header 24 Char,l24 Char,h25 Char"/>
    <w:link w:val="Heading2"/>
    <w:rsid w:val="00393AA9"/>
    <w:rPr>
      <w:rFonts w:asciiTheme="minorHAnsi" w:eastAsia="Times New Roman" w:hAnsiTheme="minorHAnsi"/>
      <w:b/>
      <w:bCs/>
      <w:iCs/>
      <w:noProof/>
      <w:color w:val="17365D"/>
      <w:sz w:val="28"/>
      <w:szCs w:val="28"/>
      <w:lang w:val="en-GB"/>
    </w:rPr>
  </w:style>
  <w:style w:type="character" w:customStyle="1" w:styleId="Heading3Char">
    <w:name w:val="Heading 3 Char"/>
    <w:aliases w:val=" Char Char,Heading 3 Char1 Char,Heading 3 Char Char Char,Heading 3 Char1 Char Char Char,Heading 3 Char Char Char Char Char,Headnum 3 Char Char Char1 Char Char,H3 Char Char Char1 Char Char,Heading 3 Char1 Char Char Char1 Char Char"/>
    <w:link w:val="Heading3"/>
    <w:rsid w:val="00055729"/>
    <w:rPr>
      <w:rFonts w:eastAsia="Times New Roman"/>
      <w:b/>
      <w:bCs/>
      <w:color w:val="365F91"/>
      <w:sz w:val="26"/>
      <w:szCs w:val="26"/>
      <w:lang w:val="vi-VN"/>
    </w:rPr>
  </w:style>
  <w:style w:type="character" w:customStyle="1" w:styleId="Heading4Char">
    <w:name w:val="Heading 4 Char"/>
    <w:aliases w:val="Map Title Char,H4 Char,ITT t4 Char,PA Micro Section Char,I4 Char,4 Char,l4 Char,heading Char,h:4 Char,h4 Char,heading 4 + Indent: Left 0.5 in Char,a. Char,heading4 Char,Title4 Char,Header 4 Char,Level 4 Char,Paragraph Title Char,E4 Char"/>
    <w:link w:val="Heading4"/>
    <w:rsid w:val="00C93B3D"/>
    <w:rPr>
      <w:rFonts w:eastAsia="Times New Roman"/>
      <w:b/>
      <w:bCs/>
      <w:color w:val="C00000"/>
      <w:sz w:val="24"/>
      <w:szCs w:val="28"/>
      <w:lang w:val="vi-VN"/>
    </w:rPr>
  </w:style>
  <w:style w:type="character" w:customStyle="1" w:styleId="Heading5Char">
    <w:name w:val="Heading 5 Char"/>
    <w:aliases w:val="Block Label Char,ITT t5 Char,PA Pico Section Char,Subheading Char,Level 3 - i Char,Level 5 Char,h5 Char,H5 Char,Para5 Char,Roman list Char,Appendix A to X Char,Heading 5   Appendix A to X Char,5 sub-bullet Char,sb Char,Header 5 Char"/>
    <w:link w:val="Heading5"/>
    <w:rsid w:val="00B43174"/>
    <w:rPr>
      <w:rFonts w:eastAsia="Times New Roman"/>
      <w:b/>
      <w:bCs/>
      <w:i/>
      <w:iCs/>
      <w:sz w:val="24"/>
      <w:szCs w:val="28"/>
    </w:rPr>
  </w:style>
  <w:style w:type="character" w:customStyle="1" w:styleId="Heading6Char">
    <w:name w:val="Heading 6 Char"/>
    <w:aliases w:val="IPCC-H6 Char"/>
    <w:link w:val="Heading6"/>
    <w:rsid w:val="00E06461"/>
    <w:rPr>
      <w:rFonts w:eastAsia="Times New Roman"/>
      <w:b/>
      <w:bCs/>
      <w:sz w:val="22"/>
      <w:szCs w:val="22"/>
      <w:lang w:val="vi-VN"/>
    </w:rPr>
  </w:style>
  <w:style w:type="character" w:customStyle="1" w:styleId="Heading7Char">
    <w:name w:val="Heading 7 Char"/>
    <w:aliases w:val="Appendix Char"/>
    <w:link w:val="Heading7"/>
    <w:rsid w:val="00E06461"/>
    <w:rPr>
      <w:rFonts w:eastAsia="Times New Roman"/>
      <w:sz w:val="24"/>
      <w:szCs w:val="24"/>
      <w:lang w:val="vi-VN"/>
    </w:rPr>
  </w:style>
  <w:style w:type="character" w:customStyle="1" w:styleId="Heading8Char">
    <w:name w:val="Heading 8 Char"/>
    <w:aliases w:val="App Ebene 2 Char"/>
    <w:link w:val="Heading8"/>
    <w:rsid w:val="00E06461"/>
    <w:rPr>
      <w:rFonts w:eastAsia="Times New Roman"/>
      <w:i/>
      <w:iCs/>
      <w:sz w:val="24"/>
      <w:szCs w:val="24"/>
      <w:lang w:val="vi-VN"/>
    </w:rPr>
  </w:style>
  <w:style w:type="character" w:customStyle="1" w:styleId="Heading9Char">
    <w:name w:val="Heading 9 Char"/>
    <w:aliases w:val="App Ebene 3 Char"/>
    <w:link w:val="Heading9"/>
    <w:rsid w:val="00E06461"/>
    <w:rPr>
      <w:rFonts w:ascii="Cambria" w:eastAsia="Times New Roman" w:hAnsi="Cambria"/>
      <w:sz w:val="22"/>
      <w:szCs w:val="22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F1644F"/>
    <w:pPr>
      <w:framePr w:hSpace="187" w:wrap="around" w:vAnchor="page" w:hAnchor="margin" w:y="3796"/>
      <w:spacing w:before="240"/>
      <w:jc w:val="center"/>
    </w:pPr>
    <w:rPr>
      <w:rFonts w:cs="Calibri"/>
      <w:b/>
      <w:bCs/>
      <w:color w:val="002060"/>
      <w:sz w:val="46"/>
      <w:szCs w:val="100"/>
      <w:lang w:eastAsia="ja-JP"/>
    </w:rPr>
  </w:style>
  <w:style w:type="character" w:customStyle="1" w:styleId="TitleChar">
    <w:name w:val="Title Char"/>
    <w:link w:val="Title"/>
    <w:uiPriority w:val="10"/>
    <w:rsid w:val="00F1644F"/>
    <w:rPr>
      <w:rFonts w:eastAsia="Times New Roman" w:cs="Calibri"/>
      <w:b/>
      <w:bCs/>
      <w:color w:val="002060"/>
      <w:sz w:val="46"/>
      <w:szCs w:val="100"/>
      <w:lang w:eastAsia="ja-JP"/>
    </w:rPr>
  </w:style>
  <w:style w:type="paragraph" w:customStyle="1" w:styleId="BulletList">
    <w:name w:val="Bullet List"/>
    <w:basedOn w:val="Normal"/>
    <w:rsid w:val="00F96265"/>
    <w:pPr>
      <w:numPr>
        <w:numId w:val="2"/>
      </w:numPr>
      <w:spacing w:before="0" w:after="120"/>
      <w:contextualSpacing/>
    </w:pPr>
    <w:rPr>
      <w:rFonts w:cs="Times New Roman"/>
      <w:szCs w:val="20"/>
      <w:lang w:val="de-DE" w:eastAsia="de-DE"/>
    </w:rPr>
  </w:style>
  <w:style w:type="paragraph" w:styleId="Caption">
    <w:name w:val="caption"/>
    <w:aliases w:val="Fig &amp; Table Title,use for figure and table titles"/>
    <w:basedOn w:val="Normal"/>
    <w:next w:val="Normal"/>
    <w:unhideWhenUsed/>
    <w:qFormat/>
    <w:rsid w:val="00640366"/>
    <w:pPr>
      <w:spacing w:after="60"/>
      <w:jc w:val="center"/>
    </w:pPr>
    <w:rPr>
      <w:bCs/>
      <w:i/>
      <w:sz w:val="22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238D"/>
    <w:pPr>
      <w:keepLines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25A30"/>
    <w:pPr>
      <w:tabs>
        <w:tab w:val="left" w:pos="480"/>
        <w:tab w:val="right" w:leader="dot" w:pos="9350"/>
      </w:tabs>
      <w:spacing w:before="180"/>
    </w:pPr>
    <w:rPr>
      <w:b/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534C2F"/>
    <w:pPr>
      <w:tabs>
        <w:tab w:val="left" w:pos="880"/>
        <w:tab w:val="right" w:leader="dot" w:pos="9350"/>
      </w:tabs>
      <w:spacing w:after="120"/>
      <w:ind w:left="245"/>
    </w:pPr>
    <w:rPr>
      <w:rFonts w:cs="Calibri"/>
      <w:b/>
      <w:noProof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CD776E"/>
    <w:pPr>
      <w:tabs>
        <w:tab w:val="left" w:pos="1320"/>
        <w:tab w:val="right" w:leader="dot" w:pos="9350"/>
      </w:tabs>
      <w:spacing w:after="60"/>
      <w:ind w:left="475"/>
    </w:pPr>
    <w:rPr>
      <w:noProof/>
    </w:rPr>
  </w:style>
  <w:style w:type="character" w:styleId="Hyperlink">
    <w:name w:val="Hyperlink"/>
    <w:uiPriority w:val="99"/>
    <w:unhideWhenUsed/>
    <w:rsid w:val="006D238D"/>
    <w:rPr>
      <w:color w:val="0000FF"/>
      <w:u w:val="single"/>
    </w:rPr>
  </w:style>
  <w:style w:type="table" w:styleId="TableGrid">
    <w:name w:val="Table Grid"/>
    <w:basedOn w:val="TableNormal"/>
    <w:rsid w:val="00235230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235230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ListParagraph">
    <w:name w:val="List Paragraph"/>
    <w:basedOn w:val="Normal"/>
    <w:uiPriority w:val="34"/>
    <w:qFormat/>
    <w:rsid w:val="00640366"/>
    <w:pPr>
      <w:spacing w:before="0" w:after="200" w:line="276" w:lineRule="auto"/>
      <w:ind w:left="720"/>
      <w:contextualSpacing/>
      <w:jc w:val="left"/>
    </w:pPr>
    <w:rPr>
      <w:rFonts w:eastAsia="Calibri" w:cs="Times New Roman"/>
      <w:sz w:val="22"/>
      <w:szCs w:val="22"/>
    </w:rPr>
  </w:style>
  <w:style w:type="character" w:styleId="IntenseReference">
    <w:name w:val="Intense Reference"/>
    <w:uiPriority w:val="32"/>
    <w:qFormat/>
    <w:rsid w:val="00710892"/>
    <w:rPr>
      <w:b/>
      <w:bCs/>
      <w:smallCaps/>
      <w:color w:val="C0504D"/>
      <w:spacing w:val="5"/>
      <w:u w:val="single"/>
    </w:rPr>
  </w:style>
  <w:style w:type="character" w:styleId="IntenseEmphasis">
    <w:name w:val="Intense Emphasis"/>
    <w:uiPriority w:val="21"/>
    <w:qFormat/>
    <w:rsid w:val="00A32BDD"/>
    <w:rPr>
      <w:b/>
      <w:bCs/>
      <w:i/>
      <w:iCs/>
      <w:color w:val="4F81BD"/>
    </w:rPr>
  </w:style>
  <w:style w:type="paragraph" w:customStyle="1" w:styleId="docbodytext">
    <w:name w:val="docbodytext"/>
    <w:basedOn w:val="Normal"/>
    <w:rsid w:val="00754733"/>
    <w:pPr>
      <w:spacing w:before="100" w:beforeAutospacing="1" w:after="100" w:afterAutospacing="1"/>
      <w:jc w:val="left"/>
    </w:pPr>
    <w:rPr>
      <w:rFonts w:ascii="Times New Roman" w:hAnsi="Times New Roman" w:cs="Times New Roman"/>
      <w:lang w:eastAsia="zh-CN"/>
    </w:rPr>
  </w:style>
  <w:style w:type="paragraph" w:customStyle="1" w:styleId="docbullet1-6pt">
    <w:name w:val="docbullet1-6pt"/>
    <w:basedOn w:val="Normal"/>
    <w:rsid w:val="00754733"/>
    <w:pPr>
      <w:spacing w:before="100" w:beforeAutospacing="1" w:after="100" w:afterAutospacing="1"/>
      <w:jc w:val="left"/>
    </w:pPr>
    <w:rPr>
      <w:rFonts w:ascii="Times New Roman" w:hAnsi="Times New Roman" w:cs="Times New Roman"/>
      <w:lang w:eastAsia="zh-C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623"/>
    <w:pPr>
      <w:pBdr>
        <w:bottom w:val="single" w:sz="4" w:space="4" w:color="4F81BD"/>
      </w:pBdr>
      <w:spacing w:before="200" w:after="280"/>
      <w:ind w:left="936" w:right="936"/>
    </w:pPr>
    <w:rPr>
      <w:rFonts w:cs="Times New Roman"/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163623"/>
    <w:rPr>
      <w:rFonts w:eastAsia="Times New Roman" w:cs="Arial"/>
      <w:b/>
      <w:bCs/>
      <w:i/>
      <w:iCs/>
      <w:color w:val="4F81BD"/>
      <w:sz w:val="24"/>
      <w:szCs w:val="24"/>
    </w:rPr>
  </w:style>
  <w:style w:type="character" w:styleId="Strong">
    <w:name w:val="Strong"/>
    <w:uiPriority w:val="22"/>
    <w:qFormat/>
    <w:rsid w:val="005F16C4"/>
    <w:rPr>
      <w:b/>
      <w:bCs/>
    </w:rPr>
  </w:style>
  <w:style w:type="paragraph" w:customStyle="1" w:styleId="docbullet1-3pt">
    <w:name w:val="docbullet1-3pt"/>
    <w:basedOn w:val="Normal"/>
    <w:rsid w:val="005F16C4"/>
    <w:pPr>
      <w:spacing w:before="100" w:beforeAutospacing="1" w:after="100" w:afterAutospacing="1"/>
      <w:jc w:val="left"/>
    </w:pPr>
    <w:rPr>
      <w:rFonts w:ascii="Times New Roman" w:hAnsi="Times New Roman" w:cs="Times New Roman"/>
      <w:lang w:eastAsia="zh-CN"/>
    </w:rPr>
  </w:style>
  <w:style w:type="character" w:customStyle="1" w:styleId="hcp2">
    <w:name w:val="hcp2"/>
    <w:rsid w:val="005F16C4"/>
  </w:style>
  <w:style w:type="character" w:styleId="SubtleReference">
    <w:name w:val="Subtle Reference"/>
    <w:uiPriority w:val="31"/>
    <w:qFormat/>
    <w:rsid w:val="005F16C4"/>
    <w:rPr>
      <w:smallCaps/>
      <w:color w:val="C0504D"/>
      <w:u w:val="single"/>
    </w:rPr>
  </w:style>
  <w:style w:type="paragraph" w:customStyle="1" w:styleId="docbullet2-3pt">
    <w:name w:val="docbullet2-3pt"/>
    <w:basedOn w:val="Normal"/>
    <w:rsid w:val="00635E01"/>
    <w:pPr>
      <w:spacing w:before="100" w:beforeAutospacing="1" w:after="100" w:afterAutospacing="1"/>
      <w:jc w:val="left"/>
    </w:pPr>
    <w:rPr>
      <w:rFonts w:ascii="Times New Roman" w:hAnsi="Times New Roman" w:cs="Times New Roman"/>
      <w:lang w:eastAsia="zh-CN"/>
    </w:rPr>
  </w:style>
  <w:style w:type="paragraph" w:customStyle="1" w:styleId="dochead1">
    <w:name w:val="dochead1"/>
    <w:basedOn w:val="Normal"/>
    <w:rsid w:val="00635E01"/>
    <w:pPr>
      <w:spacing w:before="100" w:beforeAutospacing="1" w:after="100" w:afterAutospacing="1"/>
      <w:jc w:val="left"/>
    </w:pPr>
    <w:rPr>
      <w:rFonts w:ascii="Times New Roman" w:hAnsi="Times New Roman" w:cs="Times New Roman"/>
      <w:lang w:eastAsia="zh-CN"/>
    </w:rPr>
  </w:style>
  <w:style w:type="character" w:customStyle="1" w:styleId="hcp1">
    <w:name w:val="hcp1"/>
    <w:rsid w:val="003B6FF1"/>
  </w:style>
  <w:style w:type="paragraph" w:styleId="Header">
    <w:name w:val="header"/>
    <w:basedOn w:val="Normal"/>
    <w:link w:val="HeaderChar"/>
    <w:uiPriority w:val="99"/>
    <w:unhideWhenUsed/>
    <w:rsid w:val="00301883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HeaderChar">
    <w:name w:val="Header Char"/>
    <w:link w:val="Header"/>
    <w:uiPriority w:val="99"/>
    <w:rsid w:val="00301883"/>
    <w:rPr>
      <w:rFonts w:eastAsia="Times New Roman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01883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FooterChar">
    <w:name w:val="Footer Char"/>
    <w:link w:val="Footer"/>
    <w:uiPriority w:val="99"/>
    <w:rsid w:val="00301883"/>
    <w:rPr>
      <w:rFonts w:eastAsia="Times New Roman" w:cs="Arial"/>
      <w:sz w:val="24"/>
      <w:szCs w:val="24"/>
    </w:rPr>
  </w:style>
  <w:style w:type="paragraph" w:customStyle="1" w:styleId="7C1946CF494743F5B08C410AE550D60F">
    <w:name w:val="7C1946CF494743F5B08C410AE550D60F"/>
    <w:rsid w:val="00301883"/>
    <w:pPr>
      <w:spacing w:after="200" w:line="276" w:lineRule="auto"/>
    </w:pPr>
    <w:rPr>
      <w:rFonts w:eastAsia="MS Mincho" w:cs="Arial"/>
      <w:sz w:val="22"/>
      <w:szCs w:val="22"/>
      <w:lang w:eastAsia="ja-JP"/>
    </w:rPr>
  </w:style>
  <w:style w:type="paragraph" w:customStyle="1" w:styleId="175238C6739A4BBE8FEE0F02298B51D7">
    <w:name w:val="175238C6739A4BBE8FEE0F02298B51D7"/>
    <w:rsid w:val="00301883"/>
    <w:pPr>
      <w:spacing w:after="200" w:line="276" w:lineRule="auto"/>
    </w:pPr>
    <w:rPr>
      <w:rFonts w:eastAsia="MS Mincho" w:cs="Arial"/>
      <w:sz w:val="22"/>
      <w:szCs w:val="22"/>
      <w:lang w:eastAsia="ja-JP"/>
    </w:rPr>
  </w:style>
  <w:style w:type="paragraph" w:styleId="TOC4">
    <w:name w:val="toc 4"/>
    <w:basedOn w:val="Normal"/>
    <w:next w:val="Normal"/>
    <w:autoRedefine/>
    <w:uiPriority w:val="39"/>
    <w:unhideWhenUsed/>
    <w:rsid w:val="00534C2F"/>
    <w:pPr>
      <w:tabs>
        <w:tab w:val="left" w:pos="1760"/>
        <w:tab w:val="right" w:leader="dot" w:pos="9350"/>
      </w:tabs>
      <w:spacing w:after="60"/>
      <w:ind w:left="720"/>
    </w:pPr>
    <w:rPr>
      <w:rFonts w:ascii="Times New Roman" w:hAnsi="Times New Roman" w:cs="Times New Roman"/>
      <w:i/>
      <w:noProof/>
      <w:sz w:val="22"/>
      <w:szCs w:val="22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F218F"/>
    <w:pPr>
      <w:spacing w:before="0" w:after="0"/>
      <w:jc w:val="left"/>
    </w:pPr>
    <w:rPr>
      <w:rFonts w:ascii="Consolas" w:eastAsia="Calibri" w:hAnsi="Consolas" w:cs="Times New Roman"/>
      <w:color w:val="0000FF"/>
      <w:sz w:val="20"/>
      <w:szCs w:val="21"/>
    </w:rPr>
  </w:style>
  <w:style w:type="character" w:customStyle="1" w:styleId="PlainTextChar">
    <w:name w:val="Plain Text Char"/>
    <w:link w:val="PlainText"/>
    <w:uiPriority w:val="99"/>
    <w:semiHidden/>
    <w:rsid w:val="007F218F"/>
    <w:rPr>
      <w:rFonts w:ascii="Consolas" w:hAnsi="Consolas"/>
      <w:color w:val="0000FF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C4E"/>
    <w:pPr>
      <w:numPr>
        <w:ilvl w:val="1"/>
      </w:numPr>
      <w:spacing w:before="0" w:after="200" w:line="276" w:lineRule="auto"/>
      <w:jc w:val="left"/>
    </w:pPr>
    <w:rPr>
      <w:rFonts w:ascii="Cambria" w:eastAsia="MS Gothic" w:hAnsi="Cambria" w:cs="Times New Roman"/>
      <w:i/>
      <w:iCs/>
      <w:color w:val="4F81BD"/>
      <w:spacing w:val="15"/>
      <w:lang w:eastAsia="ja-JP"/>
    </w:rPr>
  </w:style>
  <w:style w:type="character" w:customStyle="1" w:styleId="SubtitleChar">
    <w:name w:val="Subtitle Char"/>
    <w:link w:val="Subtitle"/>
    <w:uiPriority w:val="11"/>
    <w:rsid w:val="00F94C4E"/>
    <w:rPr>
      <w:rFonts w:ascii="Cambria" w:eastAsia="MS Gothic" w:hAnsi="Cambria"/>
      <w:i/>
      <w:iCs/>
      <w:color w:val="4F81BD"/>
      <w:spacing w:val="15"/>
      <w:sz w:val="24"/>
      <w:szCs w:val="24"/>
      <w:lang w:eastAsia="ja-JP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61A24"/>
    <w:rPr>
      <w:rFonts w:ascii="Tahoma" w:hAnsi="Tahoma" w:cs="Times New Roman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361A24"/>
    <w:rPr>
      <w:rFonts w:ascii="Tahoma" w:eastAsia="Times New Roman" w:hAnsi="Tahoma" w:cs="Tahoma"/>
      <w:sz w:val="16"/>
      <w:szCs w:val="16"/>
    </w:rPr>
  </w:style>
  <w:style w:type="paragraph" w:customStyle="1" w:styleId="pbody">
    <w:name w:val="pbody"/>
    <w:basedOn w:val="Normal"/>
    <w:rsid w:val="00F7469C"/>
    <w:pPr>
      <w:spacing w:before="100" w:beforeAutospacing="1" w:after="100" w:afterAutospacing="1"/>
      <w:jc w:val="left"/>
    </w:pPr>
    <w:rPr>
      <w:rFonts w:ascii="Times New Roman" w:hAnsi="Times New Roman" w:cs="Times New Roman"/>
    </w:rPr>
  </w:style>
  <w:style w:type="character" w:styleId="Emphasis">
    <w:name w:val="Emphasis"/>
    <w:uiPriority w:val="20"/>
    <w:qFormat/>
    <w:rsid w:val="00F7469C"/>
    <w:rPr>
      <w:i/>
      <w:iCs/>
    </w:rPr>
  </w:style>
  <w:style w:type="paragraph" w:styleId="NormalWeb">
    <w:name w:val="Normal (Web)"/>
    <w:basedOn w:val="Normal"/>
    <w:uiPriority w:val="99"/>
    <w:unhideWhenUsed/>
    <w:rsid w:val="00F7469C"/>
    <w:pPr>
      <w:spacing w:before="100" w:beforeAutospacing="1" w:after="100" w:afterAutospacing="1"/>
      <w:jc w:val="left"/>
    </w:pPr>
    <w:rPr>
      <w:rFonts w:ascii="Times New Roman" w:hAnsi="Times New Roman" w:cs="Times New Roman"/>
    </w:rPr>
  </w:style>
  <w:style w:type="character" w:customStyle="1" w:styleId="sixteenpx">
    <w:name w:val="sixteenpx"/>
    <w:rsid w:val="00F7469C"/>
  </w:style>
  <w:style w:type="character" w:customStyle="1" w:styleId="apple-style-span">
    <w:name w:val="apple-style-span"/>
    <w:rsid w:val="00983535"/>
  </w:style>
  <w:style w:type="paragraph" w:styleId="ListBullet4">
    <w:name w:val="List Bullet 4"/>
    <w:basedOn w:val="Normal"/>
    <w:rsid w:val="00983535"/>
    <w:pPr>
      <w:numPr>
        <w:numId w:val="3"/>
      </w:numPr>
      <w:spacing w:after="60"/>
      <w:contextualSpacing/>
    </w:pPr>
  </w:style>
  <w:style w:type="character" w:customStyle="1" w:styleId="WhitePaper10">
    <w:name w:val="White Paper 10"/>
    <w:rsid w:val="00F91BFF"/>
    <w:rPr>
      <w:sz w:val="20"/>
    </w:rPr>
  </w:style>
  <w:style w:type="paragraph" w:customStyle="1" w:styleId="Requirement">
    <w:name w:val="Requirement"/>
    <w:basedOn w:val="List"/>
    <w:link w:val="RequirementChar"/>
    <w:qFormat/>
    <w:rsid w:val="00456773"/>
    <w:pPr>
      <w:numPr>
        <w:numId w:val="4"/>
      </w:numPr>
      <w:spacing w:before="100" w:beforeAutospacing="1" w:after="100" w:afterAutospacing="1" w:line="300" w:lineRule="exact"/>
      <w:ind w:left="1238" w:hanging="1238"/>
      <w:contextualSpacing w:val="0"/>
    </w:pPr>
    <w:rPr>
      <w:rFonts w:cs="Times New Roman"/>
      <w:color w:val="000000"/>
      <w:lang w:eastAsia="de-DE"/>
    </w:rPr>
  </w:style>
  <w:style w:type="character" w:customStyle="1" w:styleId="RequirementChar">
    <w:name w:val="Requirement Char"/>
    <w:link w:val="Requirement"/>
    <w:rsid w:val="00456773"/>
    <w:rPr>
      <w:rFonts w:eastAsia="Times New Roman"/>
      <w:color w:val="000000"/>
      <w:sz w:val="24"/>
      <w:szCs w:val="24"/>
      <w:lang w:val="vi-VN" w:eastAsia="de-DE"/>
    </w:rPr>
  </w:style>
  <w:style w:type="paragraph" w:customStyle="1" w:styleId="Mandatory">
    <w:name w:val="Mandatory"/>
    <w:basedOn w:val="Requirement"/>
    <w:link w:val="MandatoryChar"/>
    <w:qFormat/>
    <w:rsid w:val="00456773"/>
  </w:style>
  <w:style w:type="character" w:customStyle="1" w:styleId="MandatoryChar">
    <w:name w:val="Mandatory Char"/>
    <w:link w:val="Mandatory"/>
    <w:rsid w:val="00456773"/>
    <w:rPr>
      <w:rFonts w:eastAsia="Times New Roman"/>
      <w:color w:val="000000"/>
      <w:sz w:val="24"/>
      <w:szCs w:val="24"/>
      <w:lang w:val="vi-VN" w:eastAsia="de-DE"/>
    </w:rPr>
  </w:style>
  <w:style w:type="paragraph" w:styleId="List">
    <w:name w:val="List"/>
    <w:basedOn w:val="Normal"/>
    <w:uiPriority w:val="99"/>
    <w:semiHidden/>
    <w:unhideWhenUsed/>
    <w:rsid w:val="00456773"/>
    <w:pPr>
      <w:ind w:left="360" w:hanging="360"/>
      <w:contextualSpacing/>
    </w:pPr>
  </w:style>
  <w:style w:type="paragraph" w:customStyle="1" w:styleId="Pa9">
    <w:name w:val="Pa9"/>
    <w:basedOn w:val="Normal"/>
    <w:next w:val="Normal"/>
    <w:uiPriority w:val="99"/>
    <w:rsid w:val="00F30923"/>
    <w:pPr>
      <w:autoSpaceDE w:val="0"/>
      <w:autoSpaceDN w:val="0"/>
      <w:adjustRightInd w:val="0"/>
      <w:spacing w:before="0" w:after="0" w:line="176" w:lineRule="atLeast"/>
      <w:jc w:val="left"/>
    </w:pPr>
    <w:rPr>
      <w:rFonts w:ascii="Antenna Medium" w:eastAsia="Calibri" w:hAnsi="Antenna Medium" w:cs="Times New Roman"/>
    </w:rPr>
  </w:style>
  <w:style w:type="paragraph" w:customStyle="1" w:styleId="Pa13">
    <w:name w:val="Pa13"/>
    <w:basedOn w:val="Normal"/>
    <w:next w:val="Normal"/>
    <w:uiPriority w:val="99"/>
    <w:rsid w:val="00F30923"/>
    <w:pPr>
      <w:autoSpaceDE w:val="0"/>
      <w:autoSpaceDN w:val="0"/>
      <w:adjustRightInd w:val="0"/>
      <w:spacing w:before="0" w:after="0" w:line="151" w:lineRule="atLeast"/>
      <w:jc w:val="left"/>
    </w:pPr>
    <w:rPr>
      <w:rFonts w:ascii="Antenna Medium" w:eastAsia="Calibri" w:hAnsi="Antenna Medium" w:cs="Times New Roman"/>
    </w:rPr>
  </w:style>
  <w:style w:type="character" w:customStyle="1" w:styleId="A8">
    <w:name w:val="A8"/>
    <w:uiPriority w:val="99"/>
    <w:rsid w:val="00F30923"/>
    <w:rPr>
      <w:rFonts w:ascii="Antenna Light" w:hAnsi="Antenna Light" w:cs="Antenna Light"/>
      <w:color w:val="000000"/>
      <w:sz w:val="15"/>
      <w:szCs w:val="15"/>
    </w:rPr>
  </w:style>
  <w:style w:type="character" w:customStyle="1" w:styleId="A4">
    <w:name w:val="A4"/>
    <w:uiPriority w:val="99"/>
    <w:rsid w:val="00F30923"/>
    <w:rPr>
      <w:rFonts w:ascii="Antenna Light" w:hAnsi="Antenna Light" w:cs="Antenna Light"/>
      <w:color w:val="000000"/>
      <w:sz w:val="8"/>
      <w:szCs w:val="8"/>
    </w:rPr>
  </w:style>
  <w:style w:type="paragraph" w:customStyle="1" w:styleId="Default">
    <w:name w:val="Default"/>
    <w:rsid w:val="004A6215"/>
    <w:pPr>
      <w:autoSpaceDE w:val="0"/>
      <w:autoSpaceDN w:val="0"/>
      <w:adjustRightInd w:val="0"/>
    </w:pPr>
    <w:rPr>
      <w:rFonts w:ascii="Frutiger LT Std 45 Light" w:hAnsi="Frutiger LT Std 45 Light" w:cs="Frutiger LT Std 45 Light"/>
      <w:color w:val="000000"/>
      <w:sz w:val="24"/>
      <w:szCs w:val="24"/>
    </w:rPr>
  </w:style>
  <w:style w:type="paragraph" w:customStyle="1" w:styleId="Pa5">
    <w:name w:val="Pa5"/>
    <w:basedOn w:val="Default"/>
    <w:next w:val="Default"/>
    <w:uiPriority w:val="99"/>
    <w:rsid w:val="004A6215"/>
    <w:pPr>
      <w:spacing w:line="221" w:lineRule="atLeast"/>
    </w:pPr>
    <w:rPr>
      <w:rFonts w:cs="Times New Roman"/>
      <w:color w:val="auto"/>
    </w:rPr>
  </w:style>
  <w:style w:type="paragraph" w:customStyle="1" w:styleId="Pa6">
    <w:name w:val="Pa6"/>
    <w:basedOn w:val="Default"/>
    <w:next w:val="Default"/>
    <w:uiPriority w:val="99"/>
    <w:rsid w:val="004A6215"/>
    <w:pPr>
      <w:spacing w:line="201" w:lineRule="atLeast"/>
    </w:pPr>
    <w:rPr>
      <w:rFonts w:cs="Times New Roman"/>
      <w:color w:val="auto"/>
    </w:rPr>
  </w:style>
  <w:style w:type="paragraph" w:customStyle="1" w:styleId="Pa7">
    <w:name w:val="Pa7"/>
    <w:basedOn w:val="Default"/>
    <w:next w:val="Default"/>
    <w:uiPriority w:val="99"/>
    <w:rsid w:val="004A6215"/>
    <w:pPr>
      <w:spacing w:line="171" w:lineRule="atLeast"/>
    </w:pPr>
    <w:rPr>
      <w:rFonts w:cs="Times New Roman"/>
      <w:color w:val="auto"/>
    </w:rPr>
  </w:style>
  <w:style w:type="paragraph" w:customStyle="1" w:styleId="Normal1ligneaprs">
    <w:name w:val="Normal + 1 ligne après"/>
    <w:basedOn w:val="Normal"/>
    <w:rsid w:val="00B77304"/>
    <w:pPr>
      <w:spacing w:before="0" w:after="260"/>
      <w:ind w:left="425"/>
    </w:pPr>
    <w:rPr>
      <w:rFonts w:ascii="FuturaA Bk BT" w:hAnsi="FuturaA Bk BT" w:cs="Times New Roman"/>
      <w:sz w:val="22"/>
      <w:szCs w:val="20"/>
    </w:rPr>
  </w:style>
  <w:style w:type="paragraph" w:customStyle="1" w:styleId="BizPlanParagraph">
    <w:name w:val="BizPlan Paragraph"/>
    <w:basedOn w:val="Normal"/>
    <w:link w:val="BizPlanParagraphChar"/>
    <w:rsid w:val="00832D8F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right" w:pos="9000"/>
      </w:tabs>
      <w:spacing w:before="100" w:beforeAutospacing="1" w:after="100" w:afterAutospacing="1" w:line="240" w:lineRule="atLeast"/>
    </w:pPr>
    <w:rPr>
      <w:rFonts w:eastAsia="SimSun"/>
      <w:color w:val="000000"/>
      <w:sz w:val="22"/>
      <w:szCs w:val="22"/>
      <w:lang w:val="en-AU" w:eastAsia="en-AU"/>
    </w:rPr>
  </w:style>
  <w:style w:type="character" w:customStyle="1" w:styleId="BizPlanParagraphChar">
    <w:name w:val="BizPlan Paragraph Char"/>
    <w:basedOn w:val="DefaultParagraphFont"/>
    <w:link w:val="BizPlanParagraph"/>
    <w:rsid w:val="00832D8F"/>
    <w:rPr>
      <w:rFonts w:eastAsia="SimSun" w:cs="Arial"/>
      <w:color w:val="000000"/>
      <w:sz w:val="22"/>
      <w:szCs w:val="22"/>
      <w:lang w:val="en-AU" w:eastAsia="en-AU"/>
    </w:rPr>
  </w:style>
  <w:style w:type="paragraph" w:customStyle="1" w:styleId="BizPlanList">
    <w:name w:val="BizPlan List"/>
    <w:basedOn w:val="Normal"/>
    <w:rsid w:val="00832D8F"/>
    <w:pPr>
      <w:spacing w:before="100" w:beforeAutospacing="1" w:after="100" w:afterAutospacing="1"/>
      <w:ind w:left="720" w:hanging="360"/>
      <w:jc w:val="left"/>
    </w:pPr>
    <w:rPr>
      <w:rFonts w:eastAsia="SimSun"/>
      <w:color w:val="000000"/>
      <w:sz w:val="22"/>
      <w:szCs w:val="22"/>
      <w:lang w:val="en-AU" w:eastAsia="en-AU"/>
    </w:rPr>
  </w:style>
  <w:style w:type="paragraph" w:styleId="TableofFigures">
    <w:name w:val="table of figures"/>
    <w:basedOn w:val="Normal"/>
    <w:next w:val="Normal"/>
    <w:uiPriority w:val="99"/>
    <w:unhideWhenUsed/>
    <w:rsid w:val="00832D8F"/>
    <w:pPr>
      <w:spacing w:after="0"/>
    </w:pPr>
    <w:rPr>
      <w:lang w:val="en-US"/>
    </w:rPr>
  </w:style>
  <w:style w:type="paragraph" w:customStyle="1" w:styleId="TextSAD">
    <w:name w:val="Text SAD"/>
    <w:basedOn w:val="Normal"/>
    <w:link w:val="TextSADChar"/>
    <w:rsid w:val="00832D8F"/>
    <w:pPr>
      <w:spacing w:before="120" w:after="120"/>
      <w:jc w:val="left"/>
    </w:pPr>
    <w:rPr>
      <w:rFonts w:ascii="Arial" w:hAnsi="Arial" w:cs="Times New Roman"/>
      <w:sz w:val="20"/>
      <w:szCs w:val="20"/>
      <w:lang w:val="en-AU" w:eastAsia="en-AU"/>
    </w:rPr>
  </w:style>
  <w:style w:type="character" w:customStyle="1" w:styleId="TextSADChar">
    <w:name w:val="Text SAD Char"/>
    <w:basedOn w:val="DefaultParagraphFont"/>
    <w:link w:val="TextSAD"/>
    <w:rsid w:val="00832D8F"/>
    <w:rPr>
      <w:rFonts w:ascii="Arial" w:eastAsia="Times New Roman" w:hAnsi="Arial"/>
      <w:lang w:val="en-AU" w:eastAsia="en-AU"/>
    </w:rPr>
  </w:style>
  <w:style w:type="numbering" w:customStyle="1" w:styleId="I1">
    <w:name w:val="I.1"/>
    <w:uiPriority w:val="99"/>
    <w:rsid w:val="00832D8F"/>
    <w:pPr>
      <w:numPr>
        <w:numId w:val="5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832D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32D8F"/>
    <w:pPr>
      <w:spacing w:before="0" w:after="200"/>
      <w:jc w:val="left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32D8F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2D8F"/>
    <w:pPr>
      <w:spacing w:before="60" w:after="180"/>
      <w:jc w:val="both"/>
    </w:pPr>
    <w:rPr>
      <w:rFonts w:ascii="Calibri" w:eastAsia="Times New Roman" w:hAnsi="Calibri" w:cs="Arial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2D8F"/>
    <w:rPr>
      <w:rFonts w:asciiTheme="minorHAnsi" w:eastAsia="Times New Roman" w:hAnsiTheme="minorHAnsi" w:cs="Arial"/>
      <w:b/>
      <w:bCs/>
    </w:rPr>
  </w:style>
  <w:style w:type="paragraph" w:styleId="Revision">
    <w:name w:val="Revision"/>
    <w:hidden/>
    <w:uiPriority w:val="99"/>
    <w:semiHidden/>
    <w:rsid w:val="00832D8F"/>
    <w:rPr>
      <w:rFonts w:eastAsia="Times New Roman" w:cs="Arial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unhideWhenUsed/>
    <w:rsid w:val="00832D8F"/>
    <w:pPr>
      <w:tabs>
        <w:tab w:val="right" w:leader="dot" w:pos="4310"/>
      </w:tabs>
      <w:spacing w:before="0" w:after="0"/>
      <w:ind w:left="240" w:hanging="240"/>
    </w:pPr>
    <w:rPr>
      <w:rFonts w:asciiTheme="minorHAnsi" w:hAnsiTheme="minorHAnsi" w:cs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832D8F"/>
    <w:pPr>
      <w:spacing w:before="0" w:after="0"/>
      <w:ind w:left="48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832D8F"/>
    <w:pPr>
      <w:spacing w:before="0" w:after="0"/>
      <w:ind w:left="72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832D8F"/>
    <w:pPr>
      <w:spacing w:before="0" w:after="0"/>
      <w:ind w:left="96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832D8F"/>
    <w:pPr>
      <w:spacing w:before="0" w:after="0"/>
      <w:ind w:left="120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832D8F"/>
    <w:pPr>
      <w:spacing w:before="0" w:after="0"/>
      <w:ind w:left="144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832D8F"/>
    <w:pPr>
      <w:spacing w:before="0" w:after="0"/>
      <w:ind w:left="168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832D8F"/>
    <w:pPr>
      <w:spacing w:before="0" w:after="0"/>
      <w:ind w:left="192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832D8F"/>
    <w:pPr>
      <w:spacing w:before="0" w:after="0"/>
      <w:ind w:left="216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832D8F"/>
    <w:pPr>
      <w:spacing w:before="120" w:after="120"/>
      <w:jc w:val="left"/>
    </w:pPr>
    <w:rPr>
      <w:rFonts w:asciiTheme="minorHAnsi" w:hAnsiTheme="minorHAnsi" w:cstheme="minorHAnsi"/>
      <w:b/>
      <w:bCs/>
      <w:i/>
      <w:iCs/>
      <w:sz w:val="20"/>
      <w:szCs w:val="20"/>
    </w:rPr>
  </w:style>
  <w:style w:type="paragraph" w:customStyle="1" w:styleId="ANSVHeading1">
    <w:name w:val="ANSV Heading1"/>
    <w:basedOn w:val="Heading1"/>
    <w:next w:val="Normal"/>
    <w:qFormat/>
    <w:rsid w:val="00505BFE"/>
    <w:pPr>
      <w:keepLines/>
      <w:pBdr>
        <w:bottom w:val="single" w:sz="18" w:space="1" w:color="990000"/>
      </w:pBdr>
      <w:spacing w:after="240"/>
      <w:ind w:left="357" w:hanging="357"/>
      <w:jc w:val="left"/>
    </w:pPr>
    <w:rPr>
      <w:rFonts w:ascii="Segoe UI" w:hAnsi="Segoe UI" w:cs="Segoe UI"/>
      <w:caps w:val="0"/>
      <w:color w:val="990000"/>
      <w:kern w:val="0"/>
      <w:lang w:val="fr-FR"/>
    </w:rPr>
  </w:style>
  <w:style w:type="paragraph" w:customStyle="1" w:styleId="ANSVHeading2">
    <w:name w:val="ANSV Heading2"/>
    <w:basedOn w:val="Heading2"/>
    <w:next w:val="Normal"/>
    <w:qFormat/>
    <w:rsid w:val="00832D8F"/>
    <w:pPr>
      <w:keepLines/>
      <w:spacing w:after="240" w:line="276" w:lineRule="auto"/>
    </w:pPr>
    <w:rPr>
      <w:rFonts w:ascii="Segoe UI" w:hAnsi="Segoe UI"/>
      <w:iCs w:val="0"/>
      <w:color w:val="990000"/>
      <w:lang w:val="en-US"/>
    </w:rPr>
  </w:style>
  <w:style w:type="character" w:customStyle="1" w:styleId="hps">
    <w:name w:val="hps"/>
    <w:basedOn w:val="DefaultParagraphFont"/>
    <w:rsid w:val="00832D8F"/>
  </w:style>
  <w:style w:type="paragraph" w:styleId="TOC5">
    <w:name w:val="toc 5"/>
    <w:basedOn w:val="Normal"/>
    <w:next w:val="Normal"/>
    <w:autoRedefine/>
    <w:uiPriority w:val="39"/>
    <w:unhideWhenUsed/>
    <w:rsid w:val="00832D8F"/>
    <w:pPr>
      <w:spacing w:before="0"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  <w:lang w:eastAsia="vi-VN"/>
    </w:rPr>
  </w:style>
  <w:style w:type="paragraph" w:styleId="TOC6">
    <w:name w:val="toc 6"/>
    <w:basedOn w:val="Normal"/>
    <w:next w:val="Normal"/>
    <w:autoRedefine/>
    <w:uiPriority w:val="39"/>
    <w:unhideWhenUsed/>
    <w:rsid w:val="00832D8F"/>
    <w:pPr>
      <w:spacing w:before="0"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  <w:lang w:eastAsia="vi-VN"/>
    </w:rPr>
  </w:style>
  <w:style w:type="paragraph" w:styleId="TOC7">
    <w:name w:val="toc 7"/>
    <w:basedOn w:val="Normal"/>
    <w:next w:val="Normal"/>
    <w:autoRedefine/>
    <w:uiPriority w:val="39"/>
    <w:unhideWhenUsed/>
    <w:rsid w:val="00832D8F"/>
    <w:pPr>
      <w:spacing w:before="0"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eastAsia="vi-VN"/>
    </w:rPr>
  </w:style>
  <w:style w:type="paragraph" w:styleId="TOC8">
    <w:name w:val="toc 8"/>
    <w:basedOn w:val="Normal"/>
    <w:next w:val="Normal"/>
    <w:autoRedefine/>
    <w:uiPriority w:val="39"/>
    <w:unhideWhenUsed/>
    <w:rsid w:val="00832D8F"/>
    <w:pPr>
      <w:spacing w:before="0"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eastAsia="vi-VN"/>
    </w:rPr>
  </w:style>
  <w:style w:type="paragraph" w:styleId="TOC9">
    <w:name w:val="toc 9"/>
    <w:basedOn w:val="Normal"/>
    <w:next w:val="Normal"/>
    <w:autoRedefine/>
    <w:uiPriority w:val="39"/>
    <w:unhideWhenUsed/>
    <w:rsid w:val="00832D8F"/>
    <w:pPr>
      <w:spacing w:before="0"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eastAsia="vi-VN"/>
    </w:rPr>
  </w:style>
  <w:style w:type="character" w:styleId="FollowedHyperlink">
    <w:name w:val="FollowedHyperlink"/>
    <w:basedOn w:val="DefaultParagraphFont"/>
    <w:uiPriority w:val="99"/>
    <w:semiHidden/>
    <w:unhideWhenUsed/>
    <w:rsid w:val="00003531"/>
    <w:rPr>
      <w:color w:val="800080" w:themeColor="followedHyperlink"/>
      <w:u w:val="single"/>
    </w:rPr>
  </w:style>
  <w:style w:type="paragraph" w:customStyle="1" w:styleId="ANSVTitle">
    <w:name w:val="ANSV Title"/>
    <w:basedOn w:val="Normal"/>
    <w:qFormat/>
    <w:rsid w:val="006C405E"/>
    <w:pPr>
      <w:spacing w:before="240" w:after="60" w:line="276" w:lineRule="auto"/>
      <w:jc w:val="center"/>
    </w:pPr>
    <w:rPr>
      <w:rFonts w:ascii="Segoe UI" w:hAnsi="Segoe UI" w:cs="Times New Roman"/>
      <w:b/>
      <w:bCs/>
      <w:kern w:val="28"/>
      <w:sz w:val="52"/>
      <w:szCs w:val="32"/>
      <w:lang w:val="en-US"/>
    </w:rPr>
  </w:style>
  <w:style w:type="paragraph" w:customStyle="1" w:styleId="ANSVTitle1">
    <w:name w:val="ANSV Title1"/>
    <w:basedOn w:val="Normal"/>
    <w:qFormat/>
    <w:rsid w:val="006C405E"/>
    <w:pPr>
      <w:spacing w:before="0" w:after="200" w:line="276" w:lineRule="auto"/>
      <w:jc w:val="left"/>
    </w:pPr>
    <w:rPr>
      <w:rFonts w:ascii="Segoe UI" w:eastAsia="MS Mincho" w:hAnsi="Segoe UI" w:cs="Segoe UI"/>
      <w:noProof/>
      <w:color w:val="0F243E"/>
      <w:sz w:val="52"/>
      <w:szCs w:val="44"/>
      <w:lang w:val="en-US"/>
    </w:rPr>
  </w:style>
  <w:style w:type="paragraph" w:customStyle="1" w:styleId="ANSVSubtitle1">
    <w:name w:val="ANSV Subtitle1"/>
    <w:basedOn w:val="Normal"/>
    <w:qFormat/>
    <w:rsid w:val="006C405E"/>
    <w:pPr>
      <w:spacing w:before="0" w:after="200" w:line="276" w:lineRule="auto"/>
      <w:jc w:val="left"/>
    </w:pPr>
    <w:rPr>
      <w:rFonts w:ascii="Segoe UI" w:eastAsia="MS Mincho" w:hAnsi="Segoe UI" w:cs="Segoe UI"/>
      <w:b/>
      <w:color w:val="0F243E"/>
      <w:sz w:val="32"/>
      <w:szCs w:val="36"/>
      <w:lang w:val="en-US"/>
    </w:rPr>
  </w:style>
  <w:style w:type="paragraph" w:customStyle="1" w:styleId="ANSVSubtitle2">
    <w:name w:val="ANSV Subtitle2"/>
    <w:basedOn w:val="Normal"/>
    <w:qFormat/>
    <w:rsid w:val="006C405E"/>
    <w:pPr>
      <w:tabs>
        <w:tab w:val="center" w:pos="4680"/>
        <w:tab w:val="right" w:pos="9360"/>
      </w:tabs>
      <w:spacing w:before="0" w:after="200" w:line="276" w:lineRule="auto"/>
      <w:jc w:val="left"/>
    </w:pPr>
    <w:rPr>
      <w:rFonts w:ascii="Segoe UI" w:eastAsia="MS Mincho" w:hAnsi="Segoe UI" w:cs="Segoe UI"/>
      <w:bCs/>
      <w:color w:val="0F243E"/>
      <w:sz w:val="28"/>
      <w:szCs w:val="36"/>
      <w:lang w:val="en-US"/>
    </w:rPr>
  </w:style>
  <w:style w:type="paragraph" w:customStyle="1" w:styleId="ANSVHeader1">
    <w:name w:val="ANSV Header1"/>
    <w:basedOn w:val="Header"/>
    <w:qFormat/>
    <w:rsid w:val="009B509E"/>
    <w:pPr>
      <w:pBdr>
        <w:bottom w:val="single" w:sz="4" w:space="1" w:color="A5A5A5"/>
      </w:pBdr>
      <w:tabs>
        <w:tab w:val="left" w:pos="0"/>
      </w:tabs>
      <w:spacing w:before="0" w:after="120" w:line="276" w:lineRule="auto"/>
      <w:jc w:val="left"/>
    </w:pPr>
    <w:rPr>
      <w:rFonts w:ascii="Segoe UI" w:eastAsia="MS Mincho" w:hAnsi="Segoe UI"/>
      <w:color w:val="565656"/>
      <w:sz w:val="20"/>
      <w:szCs w:val="22"/>
      <w:lang w:val="en-US"/>
    </w:rPr>
  </w:style>
  <w:style w:type="character" w:customStyle="1" w:styleId="apple-converted-space">
    <w:name w:val="apple-converted-space"/>
    <w:basedOn w:val="DefaultParagraphFont"/>
    <w:rsid w:val="00811163"/>
  </w:style>
  <w:style w:type="character" w:styleId="HTMLCode">
    <w:name w:val="HTML Code"/>
    <w:basedOn w:val="DefaultParagraphFont"/>
    <w:uiPriority w:val="99"/>
    <w:semiHidden/>
    <w:unhideWhenUsed/>
    <w:rsid w:val="008A63C8"/>
    <w:rPr>
      <w:rFonts w:ascii="Courier New" w:eastAsia="Times New Roman" w:hAnsi="Courier New" w:cs="Courier New"/>
      <w:sz w:val="20"/>
      <w:szCs w:val="20"/>
    </w:rPr>
  </w:style>
  <w:style w:type="paragraph" w:customStyle="1" w:styleId="txtp0">
    <w:name w:val="txt:p:0"/>
    <w:basedOn w:val="Normal"/>
    <w:rsid w:val="00A206EE"/>
    <w:pPr>
      <w:spacing w:before="142" w:after="0" w:line="260" w:lineRule="atLeast"/>
    </w:pPr>
    <w:rPr>
      <w:rFonts w:ascii="Arial" w:eastAsia="Calibri" w:hAnsi="Arial"/>
      <w:sz w:val="20"/>
      <w:szCs w:val="20"/>
      <w:lang w:val="en-US"/>
    </w:rPr>
  </w:style>
  <w:style w:type="character" w:styleId="HTMLTypewriter">
    <w:name w:val="HTML Typewriter"/>
    <w:uiPriority w:val="99"/>
    <w:semiHidden/>
    <w:unhideWhenUsed/>
    <w:rsid w:val="00A206EE"/>
    <w:rPr>
      <w:rFonts w:ascii="Courier New" w:eastAsia="Times New Roman" w:hAnsi="Courier New" w:cs="Courier New"/>
      <w:sz w:val="20"/>
      <w:szCs w:val="20"/>
    </w:rPr>
  </w:style>
  <w:style w:type="paragraph" w:customStyle="1" w:styleId="ANSVHeading3">
    <w:name w:val="ANSV Heading3"/>
    <w:basedOn w:val="Heading3"/>
    <w:qFormat/>
    <w:rsid w:val="00E51B01"/>
    <w:pPr>
      <w:keepLines/>
      <w:spacing w:after="240" w:line="276" w:lineRule="auto"/>
    </w:pPr>
    <w:rPr>
      <w:rFonts w:ascii="Segoe UI" w:hAnsi="Segoe UI"/>
      <w:color w:val="990000"/>
      <w:szCs w:val="28"/>
    </w:rPr>
  </w:style>
  <w:style w:type="paragraph" w:styleId="BodyTextIndent">
    <w:name w:val="Body Text Indent"/>
    <w:basedOn w:val="Normal"/>
    <w:link w:val="BodyTextIndentChar"/>
    <w:rsid w:val="00425461"/>
    <w:pPr>
      <w:spacing w:before="0" w:after="120"/>
      <w:ind w:left="360"/>
      <w:jc w:val="left"/>
    </w:pPr>
    <w:rPr>
      <w:rFonts w:ascii="Trebuchet MS" w:hAnsi="Trebuchet MS" w:cs="Times New Roman"/>
      <w:color w:val="808080"/>
      <w:sz w:val="20"/>
      <w:lang w:val="en-AU" w:eastAsia="en-AU"/>
    </w:rPr>
  </w:style>
  <w:style w:type="character" w:customStyle="1" w:styleId="BodyTextIndentChar">
    <w:name w:val="Body Text Indent Char"/>
    <w:basedOn w:val="DefaultParagraphFont"/>
    <w:link w:val="BodyTextIndent"/>
    <w:rsid w:val="00425461"/>
    <w:rPr>
      <w:rFonts w:ascii="Trebuchet MS" w:eastAsia="Times New Roman" w:hAnsi="Trebuchet MS"/>
      <w:color w:val="808080"/>
      <w:szCs w:val="24"/>
      <w:lang w:val="en-AU" w:eastAsia="en-AU"/>
    </w:rPr>
  </w:style>
  <w:style w:type="paragraph" w:customStyle="1" w:styleId="Base">
    <w:name w:val="Base"/>
    <w:rsid w:val="00026D6C"/>
    <w:pPr>
      <w:spacing w:line="260" w:lineRule="exact"/>
    </w:pPr>
    <w:rPr>
      <w:rFonts w:ascii="FuturaA Bk BT" w:eastAsia="Times New Roman" w:hAnsi="FuturaA Bk BT"/>
      <w:color w:val="000000"/>
      <w:sz w:val="22"/>
      <w:lang w:val="fr-FR"/>
    </w:rPr>
  </w:style>
  <w:style w:type="character" w:customStyle="1" w:styleId="mw-headline">
    <w:name w:val="mw-headline"/>
    <w:basedOn w:val="DefaultParagraphFont"/>
    <w:rsid w:val="00740947"/>
  </w:style>
  <w:style w:type="table" w:customStyle="1" w:styleId="LightShading1">
    <w:name w:val="Light Shading1"/>
    <w:basedOn w:val="TableNormal"/>
    <w:uiPriority w:val="60"/>
    <w:rsid w:val="007B52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3">
    <w:name w:val="Light Shading Accent 3"/>
    <w:basedOn w:val="TableNormal"/>
    <w:uiPriority w:val="60"/>
    <w:rsid w:val="007B5284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toctoggle">
    <w:name w:val="toctoggle"/>
    <w:basedOn w:val="DefaultParagraphFont"/>
    <w:rsid w:val="00983B43"/>
  </w:style>
  <w:style w:type="character" w:customStyle="1" w:styleId="tocnumber">
    <w:name w:val="tocnumber"/>
    <w:basedOn w:val="DefaultParagraphFont"/>
    <w:rsid w:val="00983B43"/>
  </w:style>
  <w:style w:type="character" w:customStyle="1" w:styleId="toctext">
    <w:name w:val="toctext"/>
    <w:basedOn w:val="DefaultParagraphFont"/>
    <w:rsid w:val="00983B43"/>
  </w:style>
  <w:style w:type="table" w:customStyle="1" w:styleId="GridTable3-Accent61">
    <w:name w:val="Grid Table 3 - Accent 61"/>
    <w:basedOn w:val="TableNormal"/>
    <w:uiPriority w:val="48"/>
    <w:rsid w:val="00A63122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-Accent41">
    <w:name w:val="Grid Table 4 - Accent 41"/>
    <w:basedOn w:val="TableNormal"/>
    <w:uiPriority w:val="49"/>
    <w:rsid w:val="00A63122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A63122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A63122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customStyle="1" w:styleId="Paragraph">
    <w:name w:val="Paragraph"/>
    <w:link w:val="ParagraphChar"/>
    <w:autoRedefine/>
    <w:rsid w:val="003C7368"/>
    <w:pPr>
      <w:widowControl w:val="0"/>
      <w:suppressAutoHyphens/>
      <w:spacing w:before="120" w:after="120"/>
      <w:ind w:left="284"/>
    </w:pPr>
    <w:rPr>
      <w:rFonts w:ascii="Trebuchet MS" w:eastAsia="Times New Roman" w:hAnsi="Trebuchet MS"/>
      <w:lang w:val="en-AU"/>
    </w:rPr>
  </w:style>
  <w:style w:type="character" w:customStyle="1" w:styleId="ParagraphChar">
    <w:name w:val="Paragraph Char"/>
    <w:basedOn w:val="DefaultParagraphFont"/>
    <w:link w:val="Paragraph"/>
    <w:rsid w:val="003C7368"/>
    <w:rPr>
      <w:rFonts w:ascii="Trebuchet MS" w:eastAsia="Times New Roman" w:hAnsi="Trebuchet MS"/>
      <w:lang w:val="en-AU"/>
    </w:rPr>
  </w:style>
  <w:style w:type="paragraph" w:customStyle="1" w:styleId="MachineCommandstable">
    <w:name w:val="Machine Commands table"/>
    <w:basedOn w:val="Normal"/>
    <w:link w:val="MachineCommandstableChar"/>
    <w:rsid w:val="003C7368"/>
    <w:pPr>
      <w:shd w:val="clear" w:color="auto" w:fill="00FFFF"/>
      <w:spacing w:before="120" w:after="120"/>
      <w:jc w:val="left"/>
    </w:pPr>
    <w:rPr>
      <w:rFonts w:ascii="Courier" w:hAnsi="Courier" w:cs="Times New Roman"/>
      <w:b/>
      <w:noProof/>
      <w:sz w:val="20"/>
      <w:szCs w:val="20"/>
      <w:lang w:val="en-AU"/>
    </w:rPr>
  </w:style>
  <w:style w:type="paragraph" w:customStyle="1" w:styleId="Tabletext">
    <w:name w:val="Table text"/>
    <w:basedOn w:val="Paragraph"/>
    <w:link w:val="TabletextChar"/>
    <w:rsid w:val="003C7368"/>
    <w:pPr>
      <w:spacing w:before="40" w:after="40"/>
      <w:ind w:left="0"/>
    </w:pPr>
  </w:style>
  <w:style w:type="character" w:customStyle="1" w:styleId="TabletextChar">
    <w:name w:val="Table text Char"/>
    <w:basedOn w:val="ParagraphChar"/>
    <w:link w:val="Tabletext"/>
    <w:rsid w:val="003C7368"/>
    <w:rPr>
      <w:rFonts w:ascii="Trebuchet MS" w:eastAsia="Times New Roman" w:hAnsi="Trebuchet MS"/>
      <w:lang w:val="en-AU"/>
    </w:rPr>
  </w:style>
  <w:style w:type="paragraph" w:customStyle="1" w:styleId="Tabletextheading">
    <w:name w:val="Table text heading"/>
    <w:autoRedefine/>
    <w:rsid w:val="003C7368"/>
    <w:rPr>
      <w:rFonts w:ascii="Trebuchet MS" w:eastAsia="Times New Roman" w:hAnsi="Trebuchet MS"/>
      <w:caps/>
      <w:noProof/>
      <w:lang w:val="en-AU"/>
    </w:rPr>
  </w:style>
  <w:style w:type="character" w:customStyle="1" w:styleId="MachineCommandstableChar">
    <w:name w:val="Machine Commands table Char"/>
    <w:link w:val="MachineCommandstable"/>
    <w:rsid w:val="000C3E87"/>
    <w:rPr>
      <w:rFonts w:ascii="Courier" w:eastAsia="Times New Roman" w:hAnsi="Courier"/>
      <w:b/>
      <w:noProof/>
      <w:shd w:val="clear" w:color="auto" w:fill="00FFFF"/>
      <w:lang w:val="en-AU"/>
    </w:rPr>
  </w:style>
  <w:style w:type="paragraph" w:styleId="Quote">
    <w:name w:val="Quote"/>
    <w:basedOn w:val="MachineCommandstable"/>
    <w:next w:val="Normal"/>
    <w:link w:val="QuoteChar"/>
    <w:uiPriority w:val="29"/>
    <w:qFormat/>
    <w:rsid w:val="000722E4"/>
    <w:rPr>
      <w:b w:val="0"/>
      <w:sz w:val="18"/>
      <w:szCs w:val="18"/>
    </w:rPr>
  </w:style>
  <w:style w:type="character" w:customStyle="1" w:styleId="QuoteChar">
    <w:name w:val="Quote Char"/>
    <w:basedOn w:val="DefaultParagraphFont"/>
    <w:link w:val="Quote"/>
    <w:uiPriority w:val="29"/>
    <w:rsid w:val="000722E4"/>
    <w:rPr>
      <w:rFonts w:ascii="Courier" w:eastAsia="Times New Roman" w:hAnsi="Courier"/>
      <w:noProof/>
      <w:sz w:val="18"/>
      <w:szCs w:val="18"/>
      <w:shd w:val="clear" w:color="auto" w:fill="00FFFF"/>
      <w:lang w:val="en-AU"/>
    </w:rPr>
  </w:style>
  <w:style w:type="character" w:customStyle="1" w:styleId="error">
    <w:name w:val="error"/>
    <w:basedOn w:val="DefaultParagraphFont"/>
    <w:rsid w:val="00A9718B"/>
  </w:style>
  <w:style w:type="table" w:customStyle="1" w:styleId="TableGrid1">
    <w:name w:val="Table Grid1"/>
    <w:basedOn w:val="TableNormal"/>
    <w:next w:val="TableGrid"/>
    <w:rsid w:val="00195CBC"/>
    <w:rPr>
      <w:sz w:val="24"/>
      <w:szCs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rsid w:val="00FF4F97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111">
    <w:name w:val="Grid Table 4 - Accent 111"/>
    <w:basedOn w:val="TableNormal"/>
    <w:uiPriority w:val="49"/>
    <w:rsid w:val="006343D6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112">
    <w:name w:val="Grid Table 4 - Accent 112"/>
    <w:basedOn w:val="TableNormal"/>
    <w:uiPriority w:val="49"/>
    <w:rsid w:val="00330C44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113">
    <w:name w:val="Grid Table 4 - Accent 113"/>
    <w:basedOn w:val="TableNormal"/>
    <w:uiPriority w:val="49"/>
    <w:rsid w:val="00D71C2E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6B1B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1B3C"/>
    <w:rPr>
      <w:rFonts w:ascii="Courier New" w:eastAsia="Times New Roman" w:hAnsi="Courier New" w:cs="Courier New"/>
    </w:rPr>
  </w:style>
  <w:style w:type="paragraph" w:customStyle="1" w:styleId="Linuxline">
    <w:name w:val="Linux line"/>
    <w:basedOn w:val="Normal"/>
    <w:link w:val="LinuxlineChar"/>
    <w:qFormat/>
    <w:rsid w:val="00AB068E"/>
    <w:pPr>
      <w:shd w:val="clear" w:color="auto" w:fill="F6F6F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color w:val="000000"/>
      <w:sz w:val="21"/>
      <w:szCs w:val="21"/>
      <w:lang w:val="en-US"/>
    </w:rPr>
  </w:style>
  <w:style w:type="character" w:customStyle="1" w:styleId="LinuxlineChar">
    <w:name w:val="Linux line Char"/>
    <w:basedOn w:val="DefaultParagraphFont"/>
    <w:link w:val="Linuxline"/>
    <w:rsid w:val="00AB068E"/>
    <w:rPr>
      <w:rFonts w:ascii="Courier New" w:eastAsia="Times New Roman" w:hAnsi="Courier New" w:cs="Courier New"/>
      <w:color w:val="000000"/>
      <w:sz w:val="21"/>
      <w:szCs w:val="21"/>
      <w:shd w:val="clear" w:color="auto" w:fill="F6F6F6"/>
    </w:rPr>
  </w:style>
  <w:style w:type="table" w:customStyle="1" w:styleId="PlainTable1">
    <w:name w:val="Plain Table 1"/>
    <w:basedOn w:val="TableNormal"/>
    <w:uiPriority w:val="41"/>
    <w:rsid w:val="007633C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4">
    <w:name w:val="Grid Table 1 Light Accent 4"/>
    <w:basedOn w:val="TableNormal"/>
    <w:uiPriority w:val="46"/>
    <w:rsid w:val="007633CB"/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 Bullet 4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B3E"/>
    <w:pPr>
      <w:spacing w:before="60" w:after="180"/>
      <w:jc w:val="both"/>
    </w:pPr>
    <w:rPr>
      <w:rFonts w:eastAsia="Times New Roman" w:cs="Arial"/>
      <w:sz w:val="24"/>
      <w:szCs w:val="24"/>
      <w:lang w:val="vi-VN"/>
    </w:rPr>
  </w:style>
  <w:style w:type="paragraph" w:styleId="Heading1">
    <w:name w:val="heading 1"/>
    <w:aliases w:val="CRM - H1,Heading 1 Char2,Heading 1 Char1 Char,Heading 1 Char2 Char Char,Heading 1 Char1 Char Char Char,Section Heading Char Char Char Char,chapternumber Char Char Char Char,(Chapter Nbr) Char Char Char Char,No numbers Char Char Char Char,1,h:1"/>
    <w:basedOn w:val="Normal"/>
    <w:next w:val="Normal"/>
    <w:link w:val="Heading1Char"/>
    <w:autoRedefine/>
    <w:qFormat/>
    <w:rsid w:val="00875242"/>
    <w:pPr>
      <w:keepNext/>
      <w:numPr>
        <w:numId w:val="1"/>
      </w:numPr>
      <w:spacing w:before="240"/>
      <w:outlineLvl w:val="0"/>
    </w:pPr>
    <w:rPr>
      <w:rFonts w:cs="Times New Roman"/>
      <w:b/>
      <w:bCs/>
      <w:caps/>
      <w:color w:val="244061"/>
      <w:kern w:val="32"/>
      <w:sz w:val="32"/>
      <w:szCs w:val="32"/>
      <w:lang w:val="en-GB"/>
    </w:rPr>
  </w:style>
  <w:style w:type="paragraph" w:styleId="Heading2">
    <w:name w:val="heading 2"/>
    <w:aliases w:val="Chapter Title,h2,2,l2,H2,Header 2,h21,21,Header 21,l21,h22,22,Header 22,l22,h23,23,Header 23,l23,h24,24,Header 24,l24,h25,25,Header 25,l25,h26,26,Header 26,l26,h27,27,Header 27,l27,h28,28,Header 28,l28,h29,29,Header 29,l29,h210,210,Header 210"/>
    <w:basedOn w:val="Normal"/>
    <w:next w:val="Normal"/>
    <w:link w:val="Heading2Char"/>
    <w:autoRedefine/>
    <w:unhideWhenUsed/>
    <w:qFormat/>
    <w:rsid w:val="00393AA9"/>
    <w:pPr>
      <w:keepNext/>
      <w:numPr>
        <w:ilvl w:val="1"/>
        <w:numId w:val="1"/>
      </w:numPr>
      <w:spacing w:before="240"/>
      <w:outlineLvl w:val="1"/>
    </w:pPr>
    <w:rPr>
      <w:rFonts w:asciiTheme="minorHAnsi" w:hAnsiTheme="minorHAnsi" w:cs="Times New Roman"/>
      <w:b/>
      <w:bCs/>
      <w:iCs/>
      <w:noProof/>
      <w:color w:val="17365D"/>
      <w:sz w:val="28"/>
      <w:szCs w:val="28"/>
      <w:lang w:val="en-GB"/>
    </w:rPr>
  </w:style>
  <w:style w:type="paragraph" w:styleId="Heading3">
    <w:name w:val="heading 3"/>
    <w:aliases w:val=" Char,Heading 3 Char1,Heading 3 Char Char,Heading 3 Char1 Char Char,Heading 3 Char Char Char Char,Headnum 3 Char Char Char1 Char,H3 Char Char Char1 Char,Heading 3 Char1 Char Char Char1 Char,Heading 3 Char Char Char Char Char1 Char,Char,IPCC-H3"/>
    <w:basedOn w:val="Normal"/>
    <w:next w:val="Normal"/>
    <w:link w:val="Heading3Char"/>
    <w:unhideWhenUsed/>
    <w:qFormat/>
    <w:rsid w:val="00055729"/>
    <w:pPr>
      <w:keepNext/>
      <w:numPr>
        <w:ilvl w:val="2"/>
        <w:numId w:val="1"/>
      </w:numPr>
      <w:spacing w:before="240"/>
      <w:outlineLvl w:val="2"/>
    </w:pPr>
    <w:rPr>
      <w:rFonts w:cs="Times New Roman"/>
      <w:b/>
      <w:bCs/>
      <w:color w:val="365F91"/>
      <w:sz w:val="26"/>
      <w:szCs w:val="26"/>
    </w:rPr>
  </w:style>
  <w:style w:type="paragraph" w:styleId="Heading4">
    <w:name w:val="heading 4"/>
    <w:aliases w:val="Map Title,H4,ITT t4,PA Micro Section,I4,4,l4,heading,h:4,h4,heading 4 + Indent: Left 0.5 in,a.,heading4,Title4,Header 4,Level 4,Paragraph Title,E4,Head4,Level 2 - a,1.1.1.1,h41,a.1,H41,41,h42,a.2,H42,42,h43,a.3,H43,43,h44,a.4,H44,44,h45,a.5"/>
    <w:basedOn w:val="Normal"/>
    <w:next w:val="Normal"/>
    <w:link w:val="Heading4Char"/>
    <w:unhideWhenUsed/>
    <w:qFormat/>
    <w:rsid w:val="00C93B3D"/>
    <w:pPr>
      <w:keepNext/>
      <w:numPr>
        <w:ilvl w:val="3"/>
        <w:numId w:val="1"/>
      </w:numPr>
      <w:spacing w:before="240"/>
      <w:outlineLvl w:val="3"/>
    </w:pPr>
    <w:rPr>
      <w:rFonts w:cs="Times New Roman"/>
      <w:b/>
      <w:bCs/>
      <w:color w:val="C00000"/>
      <w:szCs w:val="28"/>
    </w:rPr>
  </w:style>
  <w:style w:type="paragraph" w:styleId="Heading5">
    <w:name w:val="heading 5"/>
    <w:aliases w:val="Block Label,ITT t5,PA Pico Section,Subheading,Level 3 - i,Level 5,h5,H5,Para5,Roman list,Appendix A to X,Heading 5   Appendix A to X,5 sub-bullet,sb,Header 5,Roman list1,Roman list2,Roman list11,Roman list3,Roman list12,Roman list21,L1 Heading"/>
    <w:basedOn w:val="Normal"/>
    <w:next w:val="Normal"/>
    <w:link w:val="Heading5Char"/>
    <w:unhideWhenUsed/>
    <w:qFormat/>
    <w:rsid w:val="00B43174"/>
    <w:pPr>
      <w:numPr>
        <w:ilvl w:val="4"/>
        <w:numId w:val="1"/>
      </w:numPr>
      <w:spacing w:before="240"/>
      <w:outlineLvl w:val="4"/>
    </w:pPr>
    <w:rPr>
      <w:rFonts w:cs="Times New Roman"/>
      <w:b/>
      <w:bCs/>
      <w:i/>
      <w:iCs/>
      <w:szCs w:val="28"/>
      <w:lang w:val="en-US"/>
    </w:rPr>
  </w:style>
  <w:style w:type="paragraph" w:styleId="Heading6">
    <w:name w:val="heading 6"/>
    <w:aliases w:val="IPCC-H6"/>
    <w:basedOn w:val="Normal"/>
    <w:next w:val="Normal"/>
    <w:link w:val="Heading6Char"/>
    <w:unhideWhenUsed/>
    <w:qFormat/>
    <w:rsid w:val="00E06461"/>
    <w:pPr>
      <w:numPr>
        <w:ilvl w:val="5"/>
        <w:numId w:val="1"/>
      </w:numPr>
      <w:spacing w:before="240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aliases w:val="Appendix"/>
    <w:basedOn w:val="Normal"/>
    <w:next w:val="Normal"/>
    <w:link w:val="Heading7Char"/>
    <w:unhideWhenUsed/>
    <w:qFormat/>
    <w:rsid w:val="00E06461"/>
    <w:pPr>
      <w:numPr>
        <w:ilvl w:val="6"/>
        <w:numId w:val="1"/>
      </w:numPr>
      <w:spacing w:before="240"/>
      <w:outlineLvl w:val="6"/>
    </w:pPr>
    <w:rPr>
      <w:rFonts w:cs="Times New Roman"/>
    </w:rPr>
  </w:style>
  <w:style w:type="paragraph" w:styleId="Heading8">
    <w:name w:val="heading 8"/>
    <w:aliases w:val="App Ebene 2"/>
    <w:basedOn w:val="Normal"/>
    <w:next w:val="Normal"/>
    <w:link w:val="Heading8Char"/>
    <w:unhideWhenUsed/>
    <w:qFormat/>
    <w:rsid w:val="00E06461"/>
    <w:pPr>
      <w:numPr>
        <w:ilvl w:val="7"/>
        <w:numId w:val="1"/>
      </w:numPr>
      <w:spacing w:before="240"/>
      <w:outlineLvl w:val="7"/>
    </w:pPr>
    <w:rPr>
      <w:rFonts w:cs="Times New Roman"/>
      <w:i/>
      <w:iCs/>
    </w:rPr>
  </w:style>
  <w:style w:type="paragraph" w:styleId="Heading9">
    <w:name w:val="heading 9"/>
    <w:aliases w:val="App Ebene 3"/>
    <w:basedOn w:val="Normal"/>
    <w:next w:val="Normal"/>
    <w:link w:val="Heading9Char"/>
    <w:unhideWhenUsed/>
    <w:qFormat/>
    <w:rsid w:val="00E06461"/>
    <w:pPr>
      <w:numPr>
        <w:ilvl w:val="8"/>
        <w:numId w:val="1"/>
      </w:numPr>
      <w:spacing w:before="240"/>
      <w:outlineLvl w:val="8"/>
    </w:pPr>
    <w:rPr>
      <w:rFonts w:ascii="Cambria" w:hAnsi="Cambria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D7088"/>
    <w:rPr>
      <w:rFonts w:eastAsia="MS Mincho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0D7088"/>
    <w:rPr>
      <w:rFonts w:eastAsia="MS Mincho"/>
      <w:sz w:val="22"/>
      <w:szCs w:val="22"/>
      <w:lang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088"/>
    <w:pPr>
      <w:spacing w:before="0" w:after="0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D7088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aliases w:val="CRM - H1 Char,Heading 1 Char2 Char,Heading 1 Char1 Char Char,Heading 1 Char2 Char Char Char,Heading 1 Char1 Char Char Char Char,Section Heading Char Char Char Char Char,chapternumber Char Char Char Char Char,1 Char,h:1 Char"/>
    <w:link w:val="Heading1"/>
    <w:rsid w:val="00875242"/>
    <w:rPr>
      <w:rFonts w:eastAsia="Times New Roman"/>
      <w:b/>
      <w:bCs/>
      <w:caps/>
      <w:color w:val="244061"/>
      <w:kern w:val="32"/>
      <w:sz w:val="32"/>
      <w:szCs w:val="32"/>
      <w:lang w:val="en-GB"/>
    </w:rPr>
  </w:style>
  <w:style w:type="character" w:customStyle="1" w:styleId="Heading2Char">
    <w:name w:val="Heading 2 Char"/>
    <w:aliases w:val="Chapter Title Char,h2 Char,2 Char,l2 Char,H2 Char,Header 2 Char,h21 Char,21 Char,Header 21 Char,l21 Char,h22 Char,22 Char,Header 22 Char,l22 Char,h23 Char,23 Char,Header 23 Char,l23 Char,h24 Char,24 Char,Header 24 Char,l24 Char,h25 Char"/>
    <w:link w:val="Heading2"/>
    <w:rsid w:val="00393AA9"/>
    <w:rPr>
      <w:rFonts w:asciiTheme="minorHAnsi" w:eastAsia="Times New Roman" w:hAnsiTheme="minorHAnsi"/>
      <w:b/>
      <w:bCs/>
      <w:iCs/>
      <w:noProof/>
      <w:color w:val="17365D"/>
      <w:sz w:val="28"/>
      <w:szCs w:val="28"/>
      <w:lang w:val="en-GB"/>
    </w:rPr>
  </w:style>
  <w:style w:type="character" w:customStyle="1" w:styleId="Heading3Char">
    <w:name w:val="Heading 3 Char"/>
    <w:aliases w:val=" Char Char,Heading 3 Char1 Char,Heading 3 Char Char Char,Heading 3 Char1 Char Char Char,Heading 3 Char Char Char Char Char,Headnum 3 Char Char Char1 Char Char,H3 Char Char Char1 Char Char,Heading 3 Char1 Char Char Char1 Char Char"/>
    <w:link w:val="Heading3"/>
    <w:rsid w:val="00055729"/>
    <w:rPr>
      <w:rFonts w:eastAsia="Times New Roman"/>
      <w:b/>
      <w:bCs/>
      <w:color w:val="365F91"/>
      <w:sz w:val="26"/>
      <w:szCs w:val="26"/>
      <w:lang w:val="vi-VN"/>
    </w:rPr>
  </w:style>
  <w:style w:type="character" w:customStyle="1" w:styleId="Heading4Char">
    <w:name w:val="Heading 4 Char"/>
    <w:aliases w:val="Map Title Char,H4 Char,ITT t4 Char,PA Micro Section Char,I4 Char,4 Char,l4 Char,heading Char,h:4 Char,h4 Char,heading 4 + Indent: Left 0.5 in Char,a. Char,heading4 Char,Title4 Char,Header 4 Char,Level 4 Char,Paragraph Title Char,E4 Char"/>
    <w:link w:val="Heading4"/>
    <w:rsid w:val="00C93B3D"/>
    <w:rPr>
      <w:rFonts w:eastAsia="Times New Roman"/>
      <w:b/>
      <w:bCs/>
      <w:color w:val="C00000"/>
      <w:sz w:val="24"/>
      <w:szCs w:val="28"/>
      <w:lang w:val="vi-VN"/>
    </w:rPr>
  </w:style>
  <w:style w:type="character" w:customStyle="1" w:styleId="Heading5Char">
    <w:name w:val="Heading 5 Char"/>
    <w:aliases w:val="Block Label Char,ITT t5 Char,PA Pico Section Char,Subheading Char,Level 3 - i Char,Level 5 Char,h5 Char,H5 Char,Para5 Char,Roman list Char,Appendix A to X Char,Heading 5   Appendix A to X Char,5 sub-bullet Char,sb Char,Header 5 Char"/>
    <w:link w:val="Heading5"/>
    <w:rsid w:val="00B43174"/>
    <w:rPr>
      <w:rFonts w:eastAsia="Times New Roman"/>
      <w:b/>
      <w:bCs/>
      <w:i/>
      <w:iCs/>
      <w:sz w:val="24"/>
      <w:szCs w:val="28"/>
    </w:rPr>
  </w:style>
  <w:style w:type="character" w:customStyle="1" w:styleId="Heading6Char">
    <w:name w:val="Heading 6 Char"/>
    <w:aliases w:val="IPCC-H6 Char"/>
    <w:link w:val="Heading6"/>
    <w:rsid w:val="00E06461"/>
    <w:rPr>
      <w:rFonts w:eastAsia="Times New Roman"/>
      <w:b/>
      <w:bCs/>
      <w:sz w:val="22"/>
      <w:szCs w:val="22"/>
      <w:lang w:val="vi-VN"/>
    </w:rPr>
  </w:style>
  <w:style w:type="character" w:customStyle="1" w:styleId="Heading7Char">
    <w:name w:val="Heading 7 Char"/>
    <w:aliases w:val="Appendix Char"/>
    <w:link w:val="Heading7"/>
    <w:rsid w:val="00E06461"/>
    <w:rPr>
      <w:rFonts w:eastAsia="Times New Roman"/>
      <w:sz w:val="24"/>
      <w:szCs w:val="24"/>
      <w:lang w:val="vi-VN"/>
    </w:rPr>
  </w:style>
  <w:style w:type="character" w:customStyle="1" w:styleId="Heading8Char">
    <w:name w:val="Heading 8 Char"/>
    <w:aliases w:val="App Ebene 2 Char"/>
    <w:link w:val="Heading8"/>
    <w:rsid w:val="00E06461"/>
    <w:rPr>
      <w:rFonts w:eastAsia="Times New Roman"/>
      <w:i/>
      <w:iCs/>
      <w:sz w:val="24"/>
      <w:szCs w:val="24"/>
      <w:lang w:val="vi-VN"/>
    </w:rPr>
  </w:style>
  <w:style w:type="character" w:customStyle="1" w:styleId="Heading9Char">
    <w:name w:val="Heading 9 Char"/>
    <w:aliases w:val="App Ebene 3 Char"/>
    <w:link w:val="Heading9"/>
    <w:rsid w:val="00E06461"/>
    <w:rPr>
      <w:rFonts w:ascii="Cambria" w:eastAsia="Times New Roman" w:hAnsi="Cambria"/>
      <w:sz w:val="22"/>
      <w:szCs w:val="22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F1644F"/>
    <w:pPr>
      <w:framePr w:hSpace="187" w:wrap="around" w:vAnchor="page" w:hAnchor="margin" w:y="3796"/>
      <w:spacing w:before="240"/>
      <w:jc w:val="center"/>
    </w:pPr>
    <w:rPr>
      <w:rFonts w:cs="Calibri"/>
      <w:b/>
      <w:bCs/>
      <w:color w:val="002060"/>
      <w:sz w:val="46"/>
      <w:szCs w:val="100"/>
      <w:lang w:eastAsia="ja-JP"/>
    </w:rPr>
  </w:style>
  <w:style w:type="character" w:customStyle="1" w:styleId="TitleChar">
    <w:name w:val="Title Char"/>
    <w:link w:val="Title"/>
    <w:uiPriority w:val="10"/>
    <w:rsid w:val="00F1644F"/>
    <w:rPr>
      <w:rFonts w:eastAsia="Times New Roman" w:cs="Calibri"/>
      <w:b/>
      <w:bCs/>
      <w:color w:val="002060"/>
      <w:sz w:val="46"/>
      <w:szCs w:val="100"/>
      <w:lang w:eastAsia="ja-JP"/>
    </w:rPr>
  </w:style>
  <w:style w:type="paragraph" w:customStyle="1" w:styleId="BulletList">
    <w:name w:val="Bullet List"/>
    <w:basedOn w:val="Normal"/>
    <w:rsid w:val="00F96265"/>
    <w:pPr>
      <w:numPr>
        <w:numId w:val="2"/>
      </w:numPr>
      <w:spacing w:before="0" w:after="120"/>
      <w:contextualSpacing/>
    </w:pPr>
    <w:rPr>
      <w:rFonts w:cs="Times New Roman"/>
      <w:szCs w:val="20"/>
      <w:lang w:val="de-DE" w:eastAsia="de-DE"/>
    </w:rPr>
  </w:style>
  <w:style w:type="paragraph" w:styleId="Caption">
    <w:name w:val="caption"/>
    <w:aliases w:val="Fig &amp; Table Title,use for figure and table titles"/>
    <w:basedOn w:val="Normal"/>
    <w:next w:val="Normal"/>
    <w:unhideWhenUsed/>
    <w:qFormat/>
    <w:rsid w:val="00640366"/>
    <w:pPr>
      <w:spacing w:after="60"/>
      <w:jc w:val="center"/>
    </w:pPr>
    <w:rPr>
      <w:bCs/>
      <w:i/>
      <w:sz w:val="22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238D"/>
    <w:pPr>
      <w:keepLines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25A30"/>
    <w:pPr>
      <w:tabs>
        <w:tab w:val="left" w:pos="480"/>
        <w:tab w:val="right" w:leader="dot" w:pos="9350"/>
      </w:tabs>
      <w:spacing w:before="180"/>
    </w:pPr>
    <w:rPr>
      <w:b/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534C2F"/>
    <w:pPr>
      <w:tabs>
        <w:tab w:val="left" w:pos="880"/>
        <w:tab w:val="right" w:leader="dot" w:pos="9350"/>
      </w:tabs>
      <w:spacing w:after="120"/>
      <w:ind w:left="245"/>
    </w:pPr>
    <w:rPr>
      <w:rFonts w:cs="Calibri"/>
      <w:b/>
      <w:noProof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CD776E"/>
    <w:pPr>
      <w:tabs>
        <w:tab w:val="left" w:pos="1320"/>
        <w:tab w:val="right" w:leader="dot" w:pos="9350"/>
      </w:tabs>
      <w:spacing w:after="60"/>
      <w:ind w:left="475"/>
    </w:pPr>
    <w:rPr>
      <w:noProof/>
    </w:rPr>
  </w:style>
  <w:style w:type="character" w:styleId="Hyperlink">
    <w:name w:val="Hyperlink"/>
    <w:uiPriority w:val="99"/>
    <w:unhideWhenUsed/>
    <w:rsid w:val="006D238D"/>
    <w:rPr>
      <w:color w:val="0000FF"/>
      <w:u w:val="single"/>
    </w:rPr>
  </w:style>
  <w:style w:type="table" w:styleId="TableGrid">
    <w:name w:val="Table Grid"/>
    <w:basedOn w:val="TableNormal"/>
    <w:rsid w:val="00235230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235230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ListParagraph">
    <w:name w:val="List Paragraph"/>
    <w:basedOn w:val="Normal"/>
    <w:uiPriority w:val="34"/>
    <w:qFormat/>
    <w:rsid w:val="00640366"/>
    <w:pPr>
      <w:spacing w:before="0" w:after="200" w:line="276" w:lineRule="auto"/>
      <w:ind w:left="720"/>
      <w:contextualSpacing/>
      <w:jc w:val="left"/>
    </w:pPr>
    <w:rPr>
      <w:rFonts w:eastAsia="Calibri" w:cs="Times New Roman"/>
      <w:sz w:val="22"/>
      <w:szCs w:val="22"/>
    </w:rPr>
  </w:style>
  <w:style w:type="character" w:styleId="IntenseReference">
    <w:name w:val="Intense Reference"/>
    <w:uiPriority w:val="32"/>
    <w:qFormat/>
    <w:rsid w:val="00710892"/>
    <w:rPr>
      <w:b/>
      <w:bCs/>
      <w:smallCaps/>
      <w:color w:val="C0504D"/>
      <w:spacing w:val="5"/>
      <w:u w:val="single"/>
    </w:rPr>
  </w:style>
  <w:style w:type="character" w:styleId="IntenseEmphasis">
    <w:name w:val="Intense Emphasis"/>
    <w:uiPriority w:val="21"/>
    <w:qFormat/>
    <w:rsid w:val="00A32BDD"/>
    <w:rPr>
      <w:b/>
      <w:bCs/>
      <w:i/>
      <w:iCs/>
      <w:color w:val="4F81BD"/>
    </w:rPr>
  </w:style>
  <w:style w:type="paragraph" w:customStyle="1" w:styleId="docbodytext">
    <w:name w:val="docbodytext"/>
    <w:basedOn w:val="Normal"/>
    <w:rsid w:val="00754733"/>
    <w:pPr>
      <w:spacing w:before="100" w:beforeAutospacing="1" w:after="100" w:afterAutospacing="1"/>
      <w:jc w:val="left"/>
    </w:pPr>
    <w:rPr>
      <w:rFonts w:ascii="Times New Roman" w:hAnsi="Times New Roman" w:cs="Times New Roman"/>
      <w:lang w:eastAsia="zh-CN"/>
    </w:rPr>
  </w:style>
  <w:style w:type="paragraph" w:customStyle="1" w:styleId="docbullet1-6pt">
    <w:name w:val="docbullet1-6pt"/>
    <w:basedOn w:val="Normal"/>
    <w:rsid w:val="00754733"/>
    <w:pPr>
      <w:spacing w:before="100" w:beforeAutospacing="1" w:after="100" w:afterAutospacing="1"/>
      <w:jc w:val="left"/>
    </w:pPr>
    <w:rPr>
      <w:rFonts w:ascii="Times New Roman" w:hAnsi="Times New Roman" w:cs="Times New Roman"/>
      <w:lang w:eastAsia="zh-C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623"/>
    <w:pPr>
      <w:pBdr>
        <w:bottom w:val="single" w:sz="4" w:space="4" w:color="4F81BD"/>
      </w:pBdr>
      <w:spacing w:before="200" w:after="280"/>
      <w:ind w:left="936" w:right="936"/>
    </w:pPr>
    <w:rPr>
      <w:rFonts w:cs="Times New Roman"/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163623"/>
    <w:rPr>
      <w:rFonts w:eastAsia="Times New Roman" w:cs="Arial"/>
      <w:b/>
      <w:bCs/>
      <w:i/>
      <w:iCs/>
      <w:color w:val="4F81BD"/>
      <w:sz w:val="24"/>
      <w:szCs w:val="24"/>
    </w:rPr>
  </w:style>
  <w:style w:type="character" w:styleId="Strong">
    <w:name w:val="Strong"/>
    <w:uiPriority w:val="22"/>
    <w:qFormat/>
    <w:rsid w:val="005F16C4"/>
    <w:rPr>
      <w:b/>
      <w:bCs/>
    </w:rPr>
  </w:style>
  <w:style w:type="paragraph" w:customStyle="1" w:styleId="docbullet1-3pt">
    <w:name w:val="docbullet1-3pt"/>
    <w:basedOn w:val="Normal"/>
    <w:rsid w:val="005F16C4"/>
    <w:pPr>
      <w:spacing w:before="100" w:beforeAutospacing="1" w:after="100" w:afterAutospacing="1"/>
      <w:jc w:val="left"/>
    </w:pPr>
    <w:rPr>
      <w:rFonts w:ascii="Times New Roman" w:hAnsi="Times New Roman" w:cs="Times New Roman"/>
      <w:lang w:eastAsia="zh-CN"/>
    </w:rPr>
  </w:style>
  <w:style w:type="character" w:customStyle="1" w:styleId="hcp2">
    <w:name w:val="hcp2"/>
    <w:rsid w:val="005F16C4"/>
  </w:style>
  <w:style w:type="character" w:styleId="SubtleReference">
    <w:name w:val="Subtle Reference"/>
    <w:uiPriority w:val="31"/>
    <w:qFormat/>
    <w:rsid w:val="005F16C4"/>
    <w:rPr>
      <w:smallCaps/>
      <w:color w:val="C0504D"/>
      <w:u w:val="single"/>
    </w:rPr>
  </w:style>
  <w:style w:type="paragraph" w:customStyle="1" w:styleId="docbullet2-3pt">
    <w:name w:val="docbullet2-3pt"/>
    <w:basedOn w:val="Normal"/>
    <w:rsid w:val="00635E01"/>
    <w:pPr>
      <w:spacing w:before="100" w:beforeAutospacing="1" w:after="100" w:afterAutospacing="1"/>
      <w:jc w:val="left"/>
    </w:pPr>
    <w:rPr>
      <w:rFonts w:ascii="Times New Roman" w:hAnsi="Times New Roman" w:cs="Times New Roman"/>
      <w:lang w:eastAsia="zh-CN"/>
    </w:rPr>
  </w:style>
  <w:style w:type="paragraph" w:customStyle="1" w:styleId="dochead1">
    <w:name w:val="dochead1"/>
    <w:basedOn w:val="Normal"/>
    <w:rsid w:val="00635E01"/>
    <w:pPr>
      <w:spacing w:before="100" w:beforeAutospacing="1" w:after="100" w:afterAutospacing="1"/>
      <w:jc w:val="left"/>
    </w:pPr>
    <w:rPr>
      <w:rFonts w:ascii="Times New Roman" w:hAnsi="Times New Roman" w:cs="Times New Roman"/>
      <w:lang w:eastAsia="zh-CN"/>
    </w:rPr>
  </w:style>
  <w:style w:type="character" w:customStyle="1" w:styleId="hcp1">
    <w:name w:val="hcp1"/>
    <w:rsid w:val="003B6FF1"/>
  </w:style>
  <w:style w:type="paragraph" w:styleId="Header">
    <w:name w:val="header"/>
    <w:basedOn w:val="Normal"/>
    <w:link w:val="HeaderChar"/>
    <w:uiPriority w:val="99"/>
    <w:unhideWhenUsed/>
    <w:rsid w:val="00301883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HeaderChar">
    <w:name w:val="Header Char"/>
    <w:link w:val="Header"/>
    <w:uiPriority w:val="99"/>
    <w:rsid w:val="00301883"/>
    <w:rPr>
      <w:rFonts w:eastAsia="Times New Roman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01883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FooterChar">
    <w:name w:val="Footer Char"/>
    <w:link w:val="Footer"/>
    <w:uiPriority w:val="99"/>
    <w:rsid w:val="00301883"/>
    <w:rPr>
      <w:rFonts w:eastAsia="Times New Roman" w:cs="Arial"/>
      <w:sz w:val="24"/>
      <w:szCs w:val="24"/>
    </w:rPr>
  </w:style>
  <w:style w:type="paragraph" w:customStyle="1" w:styleId="7C1946CF494743F5B08C410AE550D60F">
    <w:name w:val="7C1946CF494743F5B08C410AE550D60F"/>
    <w:rsid w:val="00301883"/>
    <w:pPr>
      <w:spacing w:after="200" w:line="276" w:lineRule="auto"/>
    </w:pPr>
    <w:rPr>
      <w:rFonts w:eastAsia="MS Mincho" w:cs="Arial"/>
      <w:sz w:val="22"/>
      <w:szCs w:val="22"/>
      <w:lang w:eastAsia="ja-JP"/>
    </w:rPr>
  </w:style>
  <w:style w:type="paragraph" w:customStyle="1" w:styleId="175238C6739A4BBE8FEE0F02298B51D7">
    <w:name w:val="175238C6739A4BBE8FEE0F02298B51D7"/>
    <w:rsid w:val="00301883"/>
    <w:pPr>
      <w:spacing w:after="200" w:line="276" w:lineRule="auto"/>
    </w:pPr>
    <w:rPr>
      <w:rFonts w:eastAsia="MS Mincho" w:cs="Arial"/>
      <w:sz w:val="22"/>
      <w:szCs w:val="22"/>
      <w:lang w:eastAsia="ja-JP"/>
    </w:rPr>
  </w:style>
  <w:style w:type="paragraph" w:styleId="TOC4">
    <w:name w:val="toc 4"/>
    <w:basedOn w:val="Normal"/>
    <w:next w:val="Normal"/>
    <w:autoRedefine/>
    <w:uiPriority w:val="39"/>
    <w:unhideWhenUsed/>
    <w:rsid w:val="00534C2F"/>
    <w:pPr>
      <w:tabs>
        <w:tab w:val="left" w:pos="1760"/>
        <w:tab w:val="right" w:leader="dot" w:pos="9350"/>
      </w:tabs>
      <w:spacing w:after="60"/>
      <w:ind w:left="720"/>
    </w:pPr>
    <w:rPr>
      <w:rFonts w:ascii="Times New Roman" w:hAnsi="Times New Roman" w:cs="Times New Roman"/>
      <w:i/>
      <w:noProof/>
      <w:sz w:val="22"/>
      <w:szCs w:val="22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F218F"/>
    <w:pPr>
      <w:spacing w:before="0" w:after="0"/>
      <w:jc w:val="left"/>
    </w:pPr>
    <w:rPr>
      <w:rFonts w:ascii="Consolas" w:eastAsia="Calibri" w:hAnsi="Consolas" w:cs="Times New Roman"/>
      <w:color w:val="0000FF"/>
      <w:sz w:val="20"/>
      <w:szCs w:val="21"/>
    </w:rPr>
  </w:style>
  <w:style w:type="character" w:customStyle="1" w:styleId="PlainTextChar">
    <w:name w:val="Plain Text Char"/>
    <w:link w:val="PlainText"/>
    <w:uiPriority w:val="99"/>
    <w:semiHidden/>
    <w:rsid w:val="007F218F"/>
    <w:rPr>
      <w:rFonts w:ascii="Consolas" w:hAnsi="Consolas"/>
      <w:color w:val="0000FF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C4E"/>
    <w:pPr>
      <w:numPr>
        <w:ilvl w:val="1"/>
      </w:numPr>
      <w:spacing w:before="0" w:after="200" w:line="276" w:lineRule="auto"/>
      <w:jc w:val="left"/>
    </w:pPr>
    <w:rPr>
      <w:rFonts w:ascii="Cambria" w:eastAsia="MS Gothic" w:hAnsi="Cambria" w:cs="Times New Roman"/>
      <w:i/>
      <w:iCs/>
      <w:color w:val="4F81BD"/>
      <w:spacing w:val="15"/>
      <w:lang w:eastAsia="ja-JP"/>
    </w:rPr>
  </w:style>
  <w:style w:type="character" w:customStyle="1" w:styleId="SubtitleChar">
    <w:name w:val="Subtitle Char"/>
    <w:link w:val="Subtitle"/>
    <w:uiPriority w:val="11"/>
    <w:rsid w:val="00F94C4E"/>
    <w:rPr>
      <w:rFonts w:ascii="Cambria" w:eastAsia="MS Gothic" w:hAnsi="Cambria"/>
      <w:i/>
      <w:iCs/>
      <w:color w:val="4F81BD"/>
      <w:spacing w:val="15"/>
      <w:sz w:val="24"/>
      <w:szCs w:val="24"/>
      <w:lang w:eastAsia="ja-JP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61A24"/>
    <w:rPr>
      <w:rFonts w:ascii="Tahoma" w:hAnsi="Tahoma" w:cs="Times New Roman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361A24"/>
    <w:rPr>
      <w:rFonts w:ascii="Tahoma" w:eastAsia="Times New Roman" w:hAnsi="Tahoma" w:cs="Tahoma"/>
      <w:sz w:val="16"/>
      <w:szCs w:val="16"/>
    </w:rPr>
  </w:style>
  <w:style w:type="paragraph" w:customStyle="1" w:styleId="pbody">
    <w:name w:val="pbody"/>
    <w:basedOn w:val="Normal"/>
    <w:rsid w:val="00F7469C"/>
    <w:pPr>
      <w:spacing w:before="100" w:beforeAutospacing="1" w:after="100" w:afterAutospacing="1"/>
      <w:jc w:val="left"/>
    </w:pPr>
    <w:rPr>
      <w:rFonts w:ascii="Times New Roman" w:hAnsi="Times New Roman" w:cs="Times New Roman"/>
    </w:rPr>
  </w:style>
  <w:style w:type="character" w:styleId="Emphasis">
    <w:name w:val="Emphasis"/>
    <w:uiPriority w:val="20"/>
    <w:qFormat/>
    <w:rsid w:val="00F7469C"/>
    <w:rPr>
      <w:i/>
      <w:iCs/>
    </w:rPr>
  </w:style>
  <w:style w:type="paragraph" w:styleId="NormalWeb">
    <w:name w:val="Normal (Web)"/>
    <w:basedOn w:val="Normal"/>
    <w:uiPriority w:val="99"/>
    <w:unhideWhenUsed/>
    <w:rsid w:val="00F7469C"/>
    <w:pPr>
      <w:spacing w:before="100" w:beforeAutospacing="1" w:after="100" w:afterAutospacing="1"/>
      <w:jc w:val="left"/>
    </w:pPr>
    <w:rPr>
      <w:rFonts w:ascii="Times New Roman" w:hAnsi="Times New Roman" w:cs="Times New Roman"/>
    </w:rPr>
  </w:style>
  <w:style w:type="character" w:customStyle="1" w:styleId="sixteenpx">
    <w:name w:val="sixteenpx"/>
    <w:rsid w:val="00F7469C"/>
  </w:style>
  <w:style w:type="character" w:customStyle="1" w:styleId="apple-style-span">
    <w:name w:val="apple-style-span"/>
    <w:rsid w:val="00983535"/>
  </w:style>
  <w:style w:type="paragraph" w:styleId="ListBullet4">
    <w:name w:val="List Bullet 4"/>
    <w:basedOn w:val="Normal"/>
    <w:rsid w:val="00983535"/>
    <w:pPr>
      <w:numPr>
        <w:numId w:val="3"/>
      </w:numPr>
      <w:spacing w:after="60"/>
      <w:contextualSpacing/>
    </w:pPr>
  </w:style>
  <w:style w:type="character" w:customStyle="1" w:styleId="WhitePaper10">
    <w:name w:val="White Paper 10"/>
    <w:rsid w:val="00F91BFF"/>
    <w:rPr>
      <w:sz w:val="20"/>
    </w:rPr>
  </w:style>
  <w:style w:type="paragraph" w:customStyle="1" w:styleId="Requirement">
    <w:name w:val="Requirement"/>
    <w:basedOn w:val="List"/>
    <w:link w:val="RequirementChar"/>
    <w:qFormat/>
    <w:rsid w:val="00456773"/>
    <w:pPr>
      <w:numPr>
        <w:numId w:val="4"/>
      </w:numPr>
      <w:spacing w:before="100" w:beforeAutospacing="1" w:after="100" w:afterAutospacing="1" w:line="300" w:lineRule="exact"/>
      <w:ind w:left="1238" w:hanging="1238"/>
      <w:contextualSpacing w:val="0"/>
    </w:pPr>
    <w:rPr>
      <w:rFonts w:cs="Times New Roman"/>
      <w:color w:val="000000"/>
      <w:lang w:eastAsia="de-DE"/>
    </w:rPr>
  </w:style>
  <w:style w:type="character" w:customStyle="1" w:styleId="RequirementChar">
    <w:name w:val="Requirement Char"/>
    <w:link w:val="Requirement"/>
    <w:rsid w:val="00456773"/>
    <w:rPr>
      <w:rFonts w:eastAsia="Times New Roman"/>
      <w:color w:val="000000"/>
      <w:sz w:val="24"/>
      <w:szCs w:val="24"/>
      <w:lang w:val="vi-VN" w:eastAsia="de-DE"/>
    </w:rPr>
  </w:style>
  <w:style w:type="paragraph" w:customStyle="1" w:styleId="Mandatory">
    <w:name w:val="Mandatory"/>
    <w:basedOn w:val="Requirement"/>
    <w:link w:val="MandatoryChar"/>
    <w:qFormat/>
    <w:rsid w:val="00456773"/>
  </w:style>
  <w:style w:type="character" w:customStyle="1" w:styleId="MandatoryChar">
    <w:name w:val="Mandatory Char"/>
    <w:link w:val="Mandatory"/>
    <w:rsid w:val="00456773"/>
    <w:rPr>
      <w:rFonts w:eastAsia="Times New Roman"/>
      <w:color w:val="000000"/>
      <w:sz w:val="24"/>
      <w:szCs w:val="24"/>
      <w:lang w:val="vi-VN" w:eastAsia="de-DE"/>
    </w:rPr>
  </w:style>
  <w:style w:type="paragraph" w:styleId="List">
    <w:name w:val="List"/>
    <w:basedOn w:val="Normal"/>
    <w:uiPriority w:val="99"/>
    <w:semiHidden/>
    <w:unhideWhenUsed/>
    <w:rsid w:val="00456773"/>
    <w:pPr>
      <w:ind w:left="360" w:hanging="360"/>
      <w:contextualSpacing/>
    </w:pPr>
  </w:style>
  <w:style w:type="paragraph" w:customStyle="1" w:styleId="Pa9">
    <w:name w:val="Pa9"/>
    <w:basedOn w:val="Normal"/>
    <w:next w:val="Normal"/>
    <w:uiPriority w:val="99"/>
    <w:rsid w:val="00F30923"/>
    <w:pPr>
      <w:autoSpaceDE w:val="0"/>
      <w:autoSpaceDN w:val="0"/>
      <w:adjustRightInd w:val="0"/>
      <w:spacing w:before="0" w:after="0" w:line="176" w:lineRule="atLeast"/>
      <w:jc w:val="left"/>
    </w:pPr>
    <w:rPr>
      <w:rFonts w:ascii="Antenna Medium" w:eastAsia="Calibri" w:hAnsi="Antenna Medium" w:cs="Times New Roman"/>
    </w:rPr>
  </w:style>
  <w:style w:type="paragraph" w:customStyle="1" w:styleId="Pa13">
    <w:name w:val="Pa13"/>
    <w:basedOn w:val="Normal"/>
    <w:next w:val="Normal"/>
    <w:uiPriority w:val="99"/>
    <w:rsid w:val="00F30923"/>
    <w:pPr>
      <w:autoSpaceDE w:val="0"/>
      <w:autoSpaceDN w:val="0"/>
      <w:adjustRightInd w:val="0"/>
      <w:spacing w:before="0" w:after="0" w:line="151" w:lineRule="atLeast"/>
      <w:jc w:val="left"/>
    </w:pPr>
    <w:rPr>
      <w:rFonts w:ascii="Antenna Medium" w:eastAsia="Calibri" w:hAnsi="Antenna Medium" w:cs="Times New Roman"/>
    </w:rPr>
  </w:style>
  <w:style w:type="character" w:customStyle="1" w:styleId="A8">
    <w:name w:val="A8"/>
    <w:uiPriority w:val="99"/>
    <w:rsid w:val="00F30923"/>
    <w:rPr>
      <w:rFonts w:ascii="Antenna Light" w:hAnsi="Antenna Light" w:cs="Antenna Light"/>
      <w:color w:val="000000"/>
      <w:sz w:val="15"/>
      <w:szCs w:val="15"/>
    </w:rPr>
  </w:style>
  <w:style w:type="character" w:customStyle="1" w:styleId="A4">
    <w:name w:val="A4"/>
    <w:uiPriority w:val="99"/>
    <w:rsid w:val="00F30923"/>
    <w:rPr>
      <w:rFonts w:ascii="Antenna Light" w:hAnsi="Antenna Light" w:cs="Antenna Light"/>
      <w:color w:val="000000"/>
      <w:sz w:val="8"/>
      <w:szCs w:val="8"/>
    </w:rPr>
  </w:style>
  <w:style w:type="paragraph" w:customStyle="1" w:styleId="Default">
    <w:name w:val="Default"/>
    <w:rsid w:val="004A6215"/>
    <w:pPr>
      <w:autoSpaceDE w:val="0"/>
      <w:autoSpaceDN w:val="0"/>
      <w:adjustRightInd w:val="0"/>
    </w:pPr>
    <w:rPr>
      <w:rFonts w:ascii="Frutiger LT Std 45 Light" w:hAnsi="Frutiger LT Std 45 Light" w:cs="Frutiger LT Std 45 Light"/>
      <w:color w:val="000000"/>
      <w:sz w:val="24"/>
      <w:szCs w:val="24"/>
    </w:rPr>
  </w:style>
  <w:style w:type="paragraph" w:customStyle="1" w:styleId="Pa5">
    <w:name w:val="Pa5"/>
    <w:basedOn w:val="Default"/>
    <w:next w:val="Default"/>
    <w:uiPriority w:val="99"/>
    <w:rsid w:val="004A6215"/>
    <w:pPr>
      <w:spacing w:line="221" w:lineRule="atLeast"/>
    </w:pPr>
    <w:rPr>
      <w:rFonts w:cs="Times New Roman"/>
      <w:color w:val="auto"/>
    </w:rPr>
  </w:style>
  <w:style w:type="paragraph" w:customStyle="1" w:styleId="Pa6">
    <w:name w:val="Pa6"/>
    <w:basedOn w:val="Default"/>
    <w:next w:val="Default"/>
    <w:uiPriority w:val="99"/>
    <w:rsid w:val="004A6215"/>
    <w:pPr>
      <w:spacing w:line="201" w:lineRule="atLeast"/>
    </w:pPr>
    <w:rPr>
      <w:rFonts w:cs="Times New Roman"/>
      <w:color w:val="auto"/>
    </w:rPr>
  </w:style>
  <w:style w:type="paragraph" w:customStyle="1" w:styleId="Pa7">
    <w:name w:val="Pa7"/>
    <w:basedOn w:val="Default"/>
    <w:next w:val="Default"/>
    <w:uiPriority w:val="99"/>
    <w:rsid w:val="004A6215"/>
    <w:pPr>
      <w:spacing w:line="171" w:lineRule="atLeast"/>
    </w:pPr>
    <w:rPr>
      <w:rFonts w:cs="Times New Roman"/>
      <w:color w:val="auto"/>
    </w:rPr>
  </w:style>
  <w:style w:type="paragraph" w:customStyle="1" w:styleId="Normal1ligneaprs">
    <w:name w:val="Normal + 1 ligne après"/>
    <w:basedOn w:val="Normal"/>
    <w:rsid w:val="00B77304"/>
    <w:pPr>
      <w:spacing w:before="0" w:after="260"/>
      <w:ind w:left="425"/>
    </w:pPr>
    <w:rPr>
      <w:rFonts w:ascii="FuturaA Bk BT" w:hAnsi="FuturaA Bk BT" w:cs="Times New Roman"/>
      <w:sz w:val="22"/>
      <w:szCs w:val="20"/>
    </w:rPr>
  </w:style>
  <w:style w:type="paragraph" w:customStyle="1" w:styleId="BizPlanParagraph">
    <w:name w:val="BizPlan Paragraph"/>
    <w:basedOn w:val="Normal"/>
    <w:link w:val="BizPlanParagraphChar"/>
    <w:rsid w:val="00832D8F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right" w:pos="9000"/>
      </w:tabs>
      <w:spacing w:before="100" w:beforeAutospacing="1" w:after="100" w:afterAutospacing="1" w:line="240" w:lineRule="atLeast"/>
    </w:pPr>
    <w:rPr>
      <w:rFonts w:eastAsia="SimSun"/>
      <w:color w:val="000000"/>
      <w:sz w:val="22"/>
      <w:szCs w:val="22"/>
      <w:lang w:val="en-AU" w:eastAsia="en-AU"/>
    </w:rPr>
  </w:style>
  <w:style w:type="character" w:customStyle="1" w:styleId="BizPlanParagraphChar">
    <w:name w:val="BizPlan Paragraph Char"/>
    <w:basedOn w:val="DefaultParagraphFont"/>
    <w:link w:val="BizPlanParagraph"/>
    <w:rsid w:val="00832D8F"/>
    <w:rPr>
      <w:rFonts w:eastAsia="SimSun" w:cs="Arial"/>
      <w:color w:val="000000"/>
      <w:sz w:val="22"/>
      <w:szCs w:val="22"/>
      <w:lang w:val="en-AU" w:eastAsia="en-AU"/>
    </w:rPr>
  </w:style>
  <w:style w:type="paragraph" w:customStyle="1" w:styleId="BizPlanList">
    <w:name w:val="BizPlan List"/>
    <w:basedOn w:val="Normal"/>
    <w:rsid w:val="00832D8F"/>
    <w:pPr>
      <w:spacing w:before="100" w:beforeAutospacing="1" w:after="100" w:afterAutospacing="1"/>
      <w:ind w:left="720" w:hanging="360"/>
      <w:jc w:val="left"/>
    </w:pPr>
    <w:rPr>
      <w:rFonts w:eastAsia="SimSun"/>
      <w:color w:val="000000"/>
      <w:sz w:val="22"/>
      <w:szCs w:val="22"/>
      <w:lang w:val="en-AU" w:eastAsia="en-AU"/>
    </w:rPr>
  </w:style>
  <w:style w:type="paragraph" w:styleId="TableofFigures">
    <w:name w:val="table of figures"/>
    <w:basedOn w:val="Normal"/>
    <w:next w:val="Normal"/>
    <w:uiPriority w:val="99"/>
    <w:unhideWhenUsed/>
    <w:rsid w:val="00832D8F"/>
    <w:pPr>
      <w:spacing w:after="0"/>
    </w:pPr>
    <w:rPr>
      <w:lang w:val="en-US"/>
    </w:rPr>
  </w:style>
  <w:style w:type="paragraph" w:customStyle="1" w:styleId="TextSAD">
    <w:name w:val="Text SAD"/>
    <w:basedOn w:val="Normal"/>
    <w:link w:val="TextSADChar"/>
    <w:rsid w:val="00832D8F"/>
    <w:pPr>
      <w:spacing w:before="120" w:after="120"/>
      <w:jc w:val="left"/>
    </w:pPr>
    <w:rPr>
      <w:rFonts w:ascii="Arial" w:hAnsi="Arial" w:cs="Times New Roman"/>
      <w:sz w:val="20"/>
      <w:szCs w:val="20"/>
      <w:lang w:val="en-AU" w:eastAsia="en-AU"/>
    </w:rPr>
  </w:style>
  <w:style w:type="character" w:customStyle="1" w:styleId="TextSADChar">
    <w:name w:val="Text SAD Char"/>
    <w:basedOn w:val="DefaultParagraphFont"/>
    <w:link w:val="TextSAD"/>
    <w:rsid w:val="00832D8F"/>
    <w:rPr>
      <w:rFonts w:ascii="Arial" w:eastAsia="Times New Roman" w:hAnsi="Arial"/>
      <w:lang w:val="en-AU" w:eastAsia="en-AU"/>
    </w:rPr>
  </w:style>
  <w:style w:type="numbering" w:customStyle="1" w:styleId="I1">
    <w:name w:val="I.1"/>
    <w:uiPriority w:val="99"/>
    <w:rsid w:val="00832D8F"/>
    <w:pPr>
      <w:numPr>
        <w:numId w:val="5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832D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32D8F"/>
    <w:pPr>
      <w:spacing w:before="0" w:after="200"/>
      <w:jc w:val="left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32D8F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2D8F"/>
    <w:pPr>
      <w:spacing w:before="60" w:after="180"/>
      <w:jc w:val="both"/>
    </w:pPr>
    <w:rPr>
      <w:rFonts w:ascii="Calibri" w:eastAsia="Times New Roman" w:hAnsi="Calibri" w:cs="Arial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2D8F"/>
    <w:rPr>
      <w:rFonts w:asciiTheme="minorHAnsi" w:eastAsia="Times New Roman" w:hAnsiTheme="minorHAnsi" w:cs="Arial"/>
      <w:b/>
      <w:bCs/>
    </w:rPr>
  </w:style>
  <w:style w:type="paragraph" w:styleId="Revision">
    <w:name w:val="Revision"/>
    <w:hidden/>
    <w:uiPriority w:val="99"/>
    <w:semiHidden/>
    <w:rsid w:val="00832D8F"/>
    <w:rPr>
      <w:rFonts w:eastAsia="Times New Roman" w:cs="Arial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unhideWhenUsed/>
    <w:rsid w:val="00832D8F"/>
    <w:pPr>
      <w:tabs>
        <w:tab w:val="right" w:leader="dot" w:pos="4310"/>
      </w:tabs>
      <w:spacing w:before="0" w:after="0"/>
      <w:ind w:left="240" w:hanging="240"/>
    </w:pPr>
    <w:rPr>
      <w:rFonts w:asciiTheme="minorHAnsi" w:hAnsiTheme="minorHAnsi" w:cs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832D8F"/>
    <w:pPr>
      <w:spacing w:before="0" w:after="0"/>
      <w:ind w:left="48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832D8F"/>
    <w:pPr>
      <w:spacing w:before="0" w:after="0"/>
      <w:ind w:left="72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832D8F"/>
    <w:pPr>
      <w:spacing w:before="0" w:after="0"/>
      <w:ind w:left="96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832D8F"/>
    <w:pPr>
      <w:spacing w:before="0" w:after="0"/>
      <w:ind w:left="120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832D8F"/>
    <w:pPr>
      <w:spacing w:before="0" w:after="0"/>
      <w:ind w:left="144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832D8F"/>
    <w:pPr>
      <w:spacing w:before="0" w:after="0"/>
      <w:ind w:left="168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832D8F"/>
    <w:pPr>
      <w:spacing w:before="0" w:after="0"/>
      <w:ind w:left="192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832D8F"/>
    <w:pPr>
      <w:spacing w:before="0" w:after="0"/>
      <w:ind w:left="216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832D8F"/>
    <w:pPr>
      <w:spacing w:before="120" w:after="120"/>
      <w:jc w:val="left"/>
    </w:pPr>
    <w:rPr>
      <w:rFonts w:asciiTheme="minorHAnsi" w:hAnsiTheme="minorHAnsi" w:cstheme="minorHAnsi"/>
      <w:b/>
      <w:bCs/>
      <w:i/>
      <w:iCs/>
      <w:sz w:val="20"/>
      <w:szCs w:val="20"/>
    </w:rPr>
  </w:style>
  <w:style w:type="paragraph" w:customStyle="1" w:styleId="ANSVHeading1">
    <w:name w:val="ANSV Heading1"/>
    <w:basedOn w:val="Heading1"/>
    <w:next w:val="Normal"/>
    <w:qFormat/>
    <w:rsid w:val="00505BFE"/>
    <w:pPr>
      <w:keepLines/>
      <w:pBdr>
        <w:bottom w:val="single" w:sz="18" w:space="1" w:color="990000"/>
      </w:pBdr>
      <w:spacing w:after="240"/>
      <w:ind w:left="357" w:hanging="357"/>
      <w:jc w:val="left"/>
    </w:pPr>
    <w:rPr>
      <w:rFonts w:ascii="Segoe UI" w:hAnsi="Segoe UI" w:cs="Segoe UI"/>
      <w:caps w:val="0"/>
      <w:color w:val="990000"/>
      <w:kern w:val="0"/>
      <w:lang w:val="fr-FR"/>
    </w:rPr>
  </w:style>
  <w:style w:type="paragraph" w:customStyle="1" w:styleId="ANSVHeading2">
    <w:name w:val="ANSV Heading2"/>
    <w:basedOn w:val="Heading2"/>
    <w:next w:val="Normal"/>
    <w:qFormat/>
    <w:rsid w:val="00832D8F"/>
    <w:pPr>
      <w:keepLines/>
      <w:spacing w:after="240" w:line="276" w:lineRule="auto"/>
    </w:pPr>
    <w:rPr>
      <w:rFonts w:ascii="Segoe UI" w:hAnsi="Segoe UI"/>
      <w:iCs w:val="0"/>
      <w:color w:val="990000"/>
      <w:lang w:val="en-US"/>
    </w:rPr>
  </w:style>
  <w:style w:type="character" w:customStyle="1" w:styleId="hps">
    <w:name w:val="hps"/>
    <w:basedOn w:val="DefaultParagraphFont"/>
    <w:rsid w:val="00832D8F"/>
  </w:style>
  <w:style w:type="paragraph" w:styleId="TOC5">
    <w:name w:val="toc 5"/>
    <w:basedOn w:val="Normal"/>
    <w:next w:val="Normal"/>
    <w:autoRedefine/>
    <w:uiPriority w:val="39"/>
    <w:unhideWhenUsed/>
    <w:rsid w:val="00832D8F"/>
    <w:pPr>
      <w:spacing w:before="0"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  <w:lang w:eastAsia="vi-VN"/>
    </w:rPr>
  </w:style>
  <w:style w:type="paragraph" w:styleId="TOC6">
    <w:name w:val="toc 6"/>
    <w:basedOn w:val="Normal"/>
    <w:next w:val="Normal"/>
    <w:autoRedefine/>
    <w:uiPriority w:val="39"/>
    <w:unhideWhenUsed/>
    <w:rsid w:val="00832D8F"/>
    <w:pPr>
      <w:spacing w:before="0"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  <w:lang w:eastAsia="vi-VN"/>
    </w:rPr>
  </w:style>
  <w:style w:type="paragraph" w:styleId="TOC7">
    <w:name w:val="toc 7"/>
    <w:basedOn w:val="Normal"/>
    <w:next w:val="Normal"/>
    <w:autoRedefine/>
    <w:uiPriority w:val="39"/>
    <w:unhideWhenUsed/>
    <w:rsid w:val="00832D8F"/>
    <w:pPr>
      <w:spacing w:before="0"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eastAsia="vi-VN"/>
    </w:rPr>
  </w:style>
  <w:style w:type="paragraph" w:styleId="TOC8">
    <w:name w:val="toc 8"/>
    <w:basedOn w:val="Normal"/>
    <w:next w:val="Normal"/>
    <w:autoRedefine/>
    <w:uiPriority w:val="39"/>
    <w:unhideWhenUsed/>
    <w:rsid w:val="00832D8F"/>
    <w:pPr>
      <w:spacing w:before="0"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eastAsia="vi-VN"/>
    </w:rPr>
  </w:style>
  <w:style w:type="paragraph" w:styleId="TOC9">
    <w:name w:val="toc 9"/>
    <w:basedOn w:val="Normal"/>
    <w:next w:val="Normal"/>
    <w:autoRedefine/>
    <w:uiPriority w:val="39"/>
    <w:unhideWhenUsed/>
    <w:rsid w:val="00832D8F"/>
    <w:pPr>
      <w:spacing w:before="0"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eastAsia="vi-VN"/>
    </w:rPr>
  </w:style>
  <w:style w:type="character" w:styleId="FollowedHyperlink">
    <w:name w:val="FollowedHyperlink"/>
    <w:basedOn w:val="DefaultParagraphFont"/>
    <w:uiPriority w:val="99"/>
    <w:semiHidden/>
    <w:unhideWhenUsed/>
    <w:rsid w:val="00003531"/>
    <w:rPr>
      <w:color w:val="800080" w:themeColor="followedHyperlink"/>
      <w:u w:val="single"/>
    </w:rPr>
  </w:style>
  <w:style w:type="paragraph" w:customStyle="1" w:styleId="ANSVTitle">
    <w:name w:val="ANSV Title"/>
    <w:basedOn w:val="Normal"/>
    <w:qFormat/>
    <w:rsid w:val="006C405E"/>
    <w:pPr>
      <w:spacing w:before="240" w:after="60" w:line="276" w:lineRule="auto"/>
      <w:jc w:val="center"/>
    </w:pPr>
    <w:rPr>
      <w:rFonts w:ascii="Segoe UI" w:hAnsi="Segoe UI" w:cs="Times New Roman"/>
      <w:b/>
      <w:bCs/>
      <w:kern w:val="28"/>
      <w:sz w:val="52"/>
      <w:szCs w:val="32"/>
      <w:lang w:val="en-US"/>
    </w:rPr>
  </w:style>
  <w:style w:type="paragraph" w:customStyle="1" w:styleId="ANSVTitle1">
    <w:name w:val="ANSV Title1"/>
    <w:basedOn w:val="Normal"/>
    <w:qFormat/>
    <w:rsid w:val="006C405E"/>
    <w:pPr>
      <w:spacing w:before="0" w:after="200" w:line="276" w:lineRule="auto"/>
      <w:jc w:val="left"/>
    </w:pPr>
    <w:rPr>
      <w:rFonts w:ascii="Segoe UI" w:eastAsia="MS Mincho" w:hAnsi="Segoe UI" w:cs="Segoe UI"/>
      <w:noProof/>
      <w:color w:val="0F243E"/>
      <w:sz w:val="52"/>
      <w:szCs w:val="44"/>
      <w:lang w:val="en-US"/>
    </w:rPr>
  </w:style>
  <w:style w:type="paragraph" w:customStyle="1" w:styleId="ANSVSubtitle1">
    <w:name w:val="ANSV Subtitle1"/>
    <w:basedOn w:val="Normal"/>
    <w:qFormat/>
    <w:rsid w:val="006C405E"/>
    <w:pPr>
      <w:spacing w:before="0" w:after="200" w:line="276" w:lineRule="auto"/>
      <w:jc w:val="left"/>
    </w:pPr>
    <w:rPr>
      <w:rFonts w:ascii="Segoe UI" w:eastAsia="MS Mincho" w:hAnsi="Segoe UI" w:cs="Segoe UI"/>
      <w:b/>
      <w:color w:val="0F243E"/>
      <w:sz w:val="32"/>
      <w:szCs w:val="36"/>
      <w:lang w:val="en-US"/>
    </w:rPr>
  </w:style>
  <w:style w:type="paragraph" w:customStyle="1" w:styleId="ANSVSubtitle2">
    <w:name w:val="ANSV Subtitle2"/>
    <w:basedOn w:val="Normal"/>
    <w:qFormat/>
    <w:rsid w:val="006C405E"/>
    <w:pPr>
      <w:tabs>
        <w:tab w:val="center" w:pos="4680"/>
        <w:tab w:val="right" w:pos="9360"/>
      </w:tabs>
      <w:spacing w:before="0" w:after="200" w:line="276" w:lineRule="auto"/>
      <w:jc w:val="left"/>
    </w:pPr>
    <w:rPr>
      <w:rFonts w:ascii="Segoe UI" w:eastAsia="MS Mincho" w:hAnsi="Segoe UI" w:cs="Segoe UI"/>
      <w:bCs/>
      <w:color w:val="0F243E"/>
      <w:sz w:val="28"/>
      <w:szCs w:val="36"/>
      <w:lang w:val="en-US"/>
    </w:rPr>
  </w:style>
  <w:style w:type="paragraph" w:customStyle="1" w:styleId="ANSVHeader1">
    <w:name w:val="ANSV Header1"/>
    <w:basedOn w:val="Header"/>
    <w:qFormat/>
    <w:rsid w:val="009B509E"/>
    <w:pPr>
      <w:pBdr>
        <w:bottom w:val="single" w:sz="4" w:space="1" w:color="A5A5A5"/>
      </w:pBdr>
      <w:tabs>
        <w:tab w:val="left" w:pos="0"/>
      </w:tabs>
      <w:spacing w:before="0" w:after="120" w:line="276" w:lineRule="auto"/>
      <w:jc w:val="left"/>
    </w:pPr>
    <w:rPr>
      <w:rFonts w:ascii="Segoe UI" w:eastAsia="MS Mincho" w:hAnsi="Segoe UI"/>
      <w:color w:val="565656"/>
      <w:sz w:val="20"/>
      <w:szCs w:val="22"/>
      <w:lang w:val="en-US"/>
    </w:rPr>
  </w:style>
  <w:style w:type="character" w:customStyle="1" w:styleId="apple-converted-space">
    <w:name w:val="apple-converted-space"/>
    <w:basedOn w:val="DefaultParagraphFont"/>
    <w:rsid w:val="00811163"/>
  </w:style>
  <w:style w:type="character" w:styleId="HTMLCode">
    <w:name w:val="HTML Code"/>
    <w:basedOn w:val="DefaultParagraphFont"/>
    <w:uiPriority w:val="99"/>
    <w:semiHidden/>
    <w:unhideWhenUsed/>
    <w:rsid w:val="008A63C8"/>
    <w:rPr>
      <w:rFonts w:ascii="Courier New" w:eastAsia="Times New Roman" w:hAnsi="Courier New" w:cs="Courier New"/>
      <w:sz w:val="20"/>
      <w:szCs w:val="20"/>
    </w:rPr>
  </w:style>
  <w:style w:type="paragraph" w:customStyle="1" w:styleId="txtp0">
    <w:name w:val="txt:p:0"/>
    <w:basedOn w:val="Normal"/>
    <w:rsid w:val="00A206EE"/>
    <w:pPr>
      <w:spacing w:before="142" w:after="0" w:line="260" w:lineRule="atLeast"/>
    </w:pPr>
    <w:rPr>
      <w:rFonts w:ascii="Arial" w:eastAsia="Calibri" w:hAnsi="Arial"/>
      <w:sz w:val="20"/>
      <w:szCs w:val="20"/>
      <w:lang w:val="en-US"/>
    </w:rPr>
  </w:style>
  <w:style w:type="character" w:styleId="HTMLTypewriter">
    <w:name w:val="HTML Typewriter"/>
    <w:uiPriority w:val="99"/>
    <w:semiHidden/>
    <w:unhideWhenUsed/>
    <w:rsid w:val="00A206EE"/>
    <w:rPr>
      <w:rFonts w:ascii="Courier New" w:eastAsia="Times New Roman" w:hAnsi="Courier New" w:cs="Courier New"/>
      <w:sz w:val="20"/>
      <w:szCs w:val="20"/>
    </w:rPr>
  </w:style>
  <w:style w:type="paragraph" w:customStyle="1" w:styleId="ANSVHeading3">
    <w:name w:val="ANSV Heading3"/>
    <w:basedOn w:val="Heading3"/>
    <w:qFormat/>
    <w:rsid w:val="00E51B01"/>
    <w:pPr>
      <w:keepLines/>
      <w:spacing w:after="240" w:line="276" w:lineRule="auto"/>
    </w:pPr>
    <w:rPr>
      <w:rFonts w:ascii="Segoe UI" w:hAnsi="Segoe UI"/>
      <w:color w:val="990000"/>
      <w:szCs w:val="28"/>
    </w:rPr>
  </w:style>
  <w:style w:type="paragraph" w:styleId="BodyTextIndent">
    <w:name w:val="Body Text Indent"/>
    <w:basedOn w:val="Normal"/>
    <w:link w:val="BodyTextIndentChar"/>
    <w:rsid w:val="00425461"/>
    <w:pPr>
      <w:spacing w:before="0" w:after="120"/>
      <w:ind w:left="360"/>
      <w:jc w:val="left"/>
    </w:pPr>
    <w:rPr>
      <w:rFonts w:ascii="Trebuchet MS" w:hAnsi="Trebuchet MS" w:cs="Times New Roman"/>
      <w:color w:val="808080"/>
      <w:sz w:val="20"/>
      <w:lang w:val="en-AU" w:eastAsia="en-AU"/>
    </w:rPr>
  </w:style>
  <w:style w:type="character" w:customStyle="1" w:styleId="BodyTextIndentChar">
    <w:name w:val="Body Text Indent Char"/>
    <w:basedOn w:val="DefaultParagraphFont"/>
    <w:link w:val="BodyTextIndent"/>
    <w:rsid w:val="00425461"/>
    <w:rPr>
      <w:rFonts w:ascii="Trebuchet MS" w:eastAsia="Times New Roman" w:hAnsi="Trebuchet MS"/>
      <w:color w:val="808080"/>
      <w:szCs w:val="24"/>
      <w:lang w:val="en-AU" w:eastAsia="en-AU"/>
    </w:rPr>
  </w:style>
  <w:style w:type="paragraph" w:customStyle="1" w:styleId="Base">
    <w:name w:val="Base"/>
    <w:rsid w:val="00026D6C"/>
    <w:pPr>
      <w:spacing w:line="260" w:lineRule="exact"/>
    </w:pPr>
    <w:rPr>
      <w:rFonts w:ascii="FuturaA Bk BT" w:eastAsia="Times New Roman" w:hAnsi="FuturaA Bk BT"/>
      <w:color w:val="000000"/>
      <w:sz w:val="22"/>
      <w:lang w:val="fr-FR"/>
    </w:rPr>
  </w:style>
  <w:style w:type="character" w:customStyle="1" w:styleId="mw-headline">
    <w:name w:val="mw-headline"/>
    <w:basedOn w:val="DefaultParagraphFont"/>
    <w:rsid w:val="00740947"/>
  </w:style>
  <w:style w:type="table" w:customStyle="1" w:styleId="LightShading1">
    <w:name w:val="Light Shading1"/>
    <w:basedOn w:val="TableNormal"/>
    <w:uiPriority w:val="60"/>
    <w:rsid w:val="007B52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3">
    <w:name w:val="Light Shading Accent 3"/>
    <w:basedOn w:val="TableNormal"/>
    <w:uiPriority w:val="60"/>
    <w:rsid w:val="007B5284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toctoggle">
    <w:name w:val="toctoggle"/>
    <w:basedOn w:val="DefaultParagraphFont"/>
    <w:rsid w:val="00983B43"/>
  </w:style>
  <w:style w:type="character" w:customStyle="1" w:styleId="tocnumber">
    <w:name w:val="tocnumber"/>
    <w:basedOn w:val="DefaultParagraphFont"/>
    <w:rsid w:val="00983B43"/>
  </w:style>
  <w:style w:type="character" w:customStyle="1" w:styleId="toctext">
    <w:name w:val="toctext"/>
    <w:basedOn w:val="DefaultParagraphFont"/>
    <w:rsid w:val="00983B43"/>
  </w:style>
  <w:style w:type="table" w:customStyle="1" w:styleId="GridTable3-Accent61">
    <w:name w:val="Grid Table 3 - Accent 61"/>
    <w:basedOn w:val="TableNormal"/>
    <w:uiPriority w:val="48"/>
    <w:rsid w:val="00A63122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-Accent41">
    <w:name w:val="Grid Table 4 - Accent 41"/>
    <w:basedOn w:val="TableNormal"/>
    <w:uiPriority w:val="49"/>
    <w:rsid w:val="00A63122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A63122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A63122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customStyle="1" w:styleId="Paragraph">
    <w:name w:val="Paragraph"/>
    <w:link w:val="ParagraphChar"/>
    <w:autoRedefine/>
    <w:rsid w:val="003C7368"/>
    <w:pPr>
      <w:widowControl w:val="0"/>
      <w:suppressAutoHyphens/>
      <w:spacing w:before="120" w:after="120"/>
      <w:ind w:left="284"/>
    </w:pPr>
    <w:rPr>
      <w:rFonts w:ascii="Trebuchet MS" w:eastAsia="Times New Roman" w:hAnsi="Trebuchet MS"/>
      <w:lang w:val="en-AU"/>
    </w:rPr>
  </w:style>
  <w:style w:type="character" w:customStyle="1" w:styleId="ParagraphChar">
    <w:name w:val="Paragraph Char"/>
    <w:basedOn w:val="DefaultParagraphFont"/>
    <w:link w:val="Paragraph"/>
    <w:rsid w:val="003C7368"/>
    <w:rPr>
      <w:rFonts w:ascii="Trebuchet MS" w:eastAsia="Times New Roman" w:hAnsi="Trebuchet MS"/>
      <w:lang w:val="en-AU"/>
    </w:rPr>
  </w:style>
  <w:style w:type="paragraph" w:customStyle="1" w:styleId="MachineCommandstable">
    <w:name w:val="Machine Commands table"/>
    <w:basedOn w:val="Normal"/>
    <w:link w:val="MachineCommandstableChar"/>
    <w:rsid w:val="003C7368"/>
    <w:pPr>
      <w:shd w:val="clear" w:color="auto" w:fill="00FFFF"/>
      <w:spacing w:before="120" w:after="120"/>
      <w:jc w:val="left"/>
    </w:pPr>
    <w:rPr>
      <w:rFonts w:ascii="Courier" w:hAnsi="Courier" w:cs="Times New Roman"/>
      <w:b/>
      <w:noProof/>
      <w:sz w:val="20"/>
      <w:szCs w:val="20"/>
      <w:lang w:val="en-AU"/>
    </w:rPr>
  </w:style>
  <w:style w:type="paragraph" w:customStyle="1" w:styleId="Tabletext">
    <w:name w:val="Table text"/>
    <w:basedOn w:val="Paragraph"/>
    <w:link w:val="TabletextChar"/>
    <w:rsid w:val="003C7368"/>
    <w:pPr>
      <w:spacing w:before="40" w:after="40"/>
      <w:ind w:left="0"/>
    </w:pPr>
  </w:style>
  <w:style w:type="character" w:customStyle="1" w:styleId="TabletextChar">
    <w:name w:val="Table text Char"/>
    <w:basedOn w:val="ParagraphChar"/>
    <w:link w:val="Tabletext"/>
    <w:rsid w:val="003C7368"/>
    <w:rPr>
      <w:rFonts w:ascii="Trebuchet MS" w:eastAsia="Times New Roman" w:hAnsi="Trebuchet MS"/>
      <w:lang w:val="en-AU"/>
    </w:rPr>
  </w:style>
  <w:style w:type="paragraph" w:customStyle="1" w:styleId="Tabletextheading">
    <w:name w:val="Table text heading"/>
    <w:autoRedefine/>
    <w:rsid w:val="003C7368"/>
    <w:rPr>
      <w:rFonts w:ascii="Trebuchet MS" w:eastAsia="Times New Roman" w:hAnsi="Trebuchet MS"/>
      <w:caps/>
      <w:noProof/>
      <w:lang w:val="en-AU"/>
    </w:rPr>
  </w:style>
  <w:style w:type="character" w:customStyle="1" w:styleId="MachineCommandstableChar">
    <w:name w:val="Machine Commands table Char"/>
    <w:link w:val="MachineCommandstable"/>
    <w:rsid w:val="000C3E87"/>
    <w:rPr>
      <w:rFonts w:ascii="Courier" w:eastAsia="Times New Roman" w:hAnsi="Courier"/>
      <w:b/>
      <w:noProof/>
      <w:shd w:val="clear" w:color="auto" w:fill="00FFFF"/>
      <w:lang w:val="en-AU"/>
    </w:rPr>
  </w:style>
  <w:style w:type="paragraph" w:styleId="Quote">
    <w:name w:val="Quote"/>
    <w:basedOn w:val="MachineCommandstable"/>
    <w:next w:val="Normal"/>
    <w:link w:val="QuoteChar"/>
    <w:uiPriority w:val="29"/>
    <w:qFormat/>
    <w:rsid w:val="000722E4"/>
    <w:rPr>
      <w:b w:val="0"/>
      <w:sz w:val="18"/>
      <w:szCs w:val="18"/>
    </w:rPr>
  </w:style>
  <w:style w:type="character" w:customStyle="1" w:styleId="QuoteChar">
    <w:name w:val="Quote Char"/>
    <w:basedOn w:val="DefaultParagraphFont"/>
    <w:link w:val="Quote"/>
    <w:uiPriority w:val="29"/>
    <w:rsid w:val="000722E4"/>
    <w:rPr>
      <w:rFonts w:ascii="Courier" w:eastAsia="Times New Roman" w:hAnsi="Courier"/>
      <w:noProof/>
      <w:sz w:val="18"/>
      <w:szCs w:val="18"/>
      <w:shd w:val="clear" w:color="auto" w:fill="00FFFF"/>
      <w:lang w:val="en-AU"/>
    </w:rPr>
  </w:style>
  <w:style w:type="character" w:customStyle="1" w:styleId="error">
    <w:name w:val="error"/>
    <w:basedOn w:val="DefaultParagraphFont"/>
    <w:rsid w:val="00A9718B"/>
  </w:style>
  <w:style w:type="table" w:customStyle="1" w:styleId="TableGrid1">
    <w:name w:val="Table Grid1"/>
    <w:basedOn w:val="TableNormal"/>
    <w:next w:val="TableGrid"/>
    <w:rsid w:val="00195CBC"/>
    <w:rPr>
      <w:sz w:val="24"/>
      <w:szCs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rsid w:val="00FF4F97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111">
    <w:name w:val="Grid Table 4 - Accent 111"/>
    <w:basedOn w:val="TableNormal"/>
    <w:uiPriority w:val="49"/>
    <w:rsid w:val="006343D6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112">
    <w:name w:val="Grid Table 4 - Accent 112"/>
    <w:basedOn w:val="TableNormal"/>
    <w:uiPriority w:val="49"/>
    <w:rsid w:val="00330C44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113">
    <w:name w:val="Grid Table 4 - Accent 113"/>
    <w:basedOn w:val="TableNormal"/>
    <w:uiPriority w:val="49"/>
    <w:rsid w:val="00D71C2E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6B1B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1B3C"/>
    <w:rPr>
      <w:rFonts w:ascii="Courier New" w:eastAsia="Times New Roman" w:hAnsi="Courier New" w:cs="Courier New"/>
    </w:rPr>
  </w:style>
  <w:style w:type="paragraph" w:customStyle="1" w:styleId="Linuxline">
    <w:name w:val="Linux line"/>
    <w:basedOn w:val="Normal"/>
    <w:link w:val="LinuxlineChar"/>
    <w:qFormat/>
    <w:rsid w:val="00AB068E"/>
    <w:pPr>
      <w:shd w:val="clear" w:color="auto" w:fill="F6F6F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color w:val="000000"/>
      <w:sz w:val="21"/>
      <w:szCs w:val="21"/>
      <w:lang w:val="en-US"/>
    </w:rPr>
  </w:style>
  <w:style w:type="character" w:customStyle="1" w:styleId="LinuxlineChar">
    <w:name w:val="Linux line Char"/>
    <w:basedOn w:val="DefaultParagraphFont"/>
    <w:link w:val="Linuxline"/>
    <w:rsid w:val="00AB068E"/>
    <w:rPr>
      <w:rFonts w:ascii="Courier New" w:eastAsia="Times New Roman" w:hAnsi="Courier New" w:cs="Courier New"/>
      <w:color w:val="000000"/>
      <w:sz w:val="21"/>
      <w:szCs w:val="21"/>
      <w:shd w:val="clear" w:color="auto" w:fill="F6F6F6"/>
    </w:rPr>
  </w:style>
  <w:style w:type="table" w:customStyle="1" w:styleId="PlainTable1">
    <w:name w:val="Plain Table 1"/>
    <w:basedOn w:val="TableNormal"/>
    <w:uiPriority w:val="41"/>
    <w:rsid w:val="007633C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4">
    <w:name w:val="Grid Table 1 Light Accent 4"/>
    <w:basedOn w:val="TableNormal"/>
    <w:uiPriority w:val="46"/>
    <w:rsid w:val="007633CB"/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25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15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77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45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03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85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23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17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52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7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991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09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1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hareDocs\Dropbox\SSDC%20Lab\Installation%20and%20Configuration\Installation%20and%20Configuration%20Template_v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7CB4C5B4-4447-4B2F-A1A7-417A16ADA1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BC7B527-3B49-4002-8D54-9C414047D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Installation and Configuration Template_v0.1</Template>
  <TotalTime>7092</TotalTime>
  <Pages>32</Pages>
  <Words>3797</Words>
  <Characters>21645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IP Contact Center VNPT Da Nang</vt:lpstr>
    </vt:vector>
  </TitlesOfParts>
  <Company>ANSV</Company>
  <LinksUpToDate>false</LinksUpToDate>
  <CharactersWithSpaces>25392</CharactersWithSpaces>
  <SharedDoc>false</SharedDoc>
  <HLinks>
    <vt:vector size="324" baseType="variant">
      <vt:variant>
        <vt:i4>8323108</vt:i4>
      </vt:variant>
      <vt:variant>
        <vt:i4>363</vt:i4>
      </vt:variant>
      <vt:variant>
        <vt:i4>0</vt:i4>
      </vt:variant>
      <vt:variant>
        <vt:i4>5</vt:i4>
      </vt:variant>
      <vt:variant>
        <vt:lpwstr>http://en.wikipedia.org/wiki/Phonetics</vt:lpwstr>
      </vt:variant>
      <vt:variant>
        <vt:lpwstr/>
      </vt:variant>
      <vt:variant>
        <vt:i4>2162770</vt:i4>
      </vt:variant>
      <vt:variant>
        <vt:i4>360</vt:i4>
      </vt:variant>
      <vt:variant>
        <vt:i4>0</vt:i4>
      </vt:variant>
      <vt:variant>
        <vt:i4>5</vt:i4>
      </vt:variant>
      <vt:variant>
        <vt:lpwstr>http://en.wikipedia.org/wiki/Speech_communication</vt:lpwstr>
      </vt:variant>
      <vt:variant>
        <vt:lpwstr/>
      </vt:variant>
      <vt:variant>
        <vt:i4>1179708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_Toc306203945</vt:lpwstr>
      </vt:variant>
      <vt:variant>
        <vt:i4>1179708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_Toc306203944</vt:lpwstr>
      </vt:variant>
      <vt:variant>
        <vt:i4>1179708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_Toc306203943</vt:lpwstr>
      </vt:variant>
      <vt:variant>
        <vt:i4>1179708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_Toc306203942</vt:lpwstr>
      </vt:variant>
      <vt:variant>
        <vt:i4>1179708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_Toc306203941</vt:lpwstr>
      </vt:variant>
      <vt:variant>
        <vt:i4>1179708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_Toc306203940</vt:lpwstr>
      </vt:variant>
      <vt:variant>
        <vt:i4>1376316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_Toc306203939</vt:lpwstr>
      </vt:variant>
      <vt:variant>
        <vt:i4>1376316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_Toc306203938</vt:lpwstr>
      </vt:variant>
      <vt:variant>
        <vt:i4>1376316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_Toc306203937</vt:lpwstr>
      </vt:variant>
      <vt:variant>
        <vt:i4>1376316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_Toc306203936</vt:lpwstr>
      </vt:variant>
      <vt:variant>
        <vt:i4>1376316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_Toc306203935</vt:lpwstr>
      </vt:variant>
      <vt:variant>
        <vt:i4>1376316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_Toc306203934</vt:lpwstr>
      </vt:variant>
      <vt:variant>
        <vt:i4>1376316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_Toc306203933</vt:lpwstr>
      </vt:variant>
      <vt:variant>
        <vt:i4>1376316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_Toc306203932</vt:lpwstr>
      </vt:variant>
      <vt:variant>
        <vt:i4>1376316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_Toc306203931</vt:lpwstr>
      </vt:variant>
      <vt:variant>
        <vt:i4>1376316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_Toc306203930</vt:lpwstr>
      </vt:variant>
      <vt:variant>
        <vt:i4>1310780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_Toc306203929</vt:lpwstr>
      </vt:variant>
      <vt:variant>
        <vt:i4>1310780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_Toc306203928</vt:lpwstr>
      </vt:variant>
      <vt:variant>
        <vt:i4>1310780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_Toc306203927</vt:lpwstr>
      </vt:variant>
      <vt:variant>
        <vt:i4>1310780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_Toc306203926</vt:lpwstr>
      </vt:variant>
      <vt:variant>
        <vt:i4>1310780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_Toc306203925</vt:lpwstr>
      </vt:variant>
      <vt:variant>
        <vt:i4>1310780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_Toc306203924</vt:lpwstr>
      </vt:variant>
      <vt:variant>
        <vt:i4>1310780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_Toc306203923</vt:lpwstr>
      </vt:variant>
      <vt:variant>
        <vt:i4>1310780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_Toc306203922</vt:lpwstr>
      </vt:variant>
      <vt:variant>
        <vt:i4>1310780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_Toc306203921</vt:lpwstr>
      </vt:variant>
      <vt:variant>
        <vt:i4>1310780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_Toc306203920</vt:lpwstr>
      </vt:variant>
      <vt:variant>
        <vt:i4>1507388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_Toc306203919</vt:lpwstr>
      </vt:variant>
      <vt:variant>
        <vt:i4>1507388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_Toc306203918</vt:lpwstr>
      </vt:variant>
      <vt:variant>
        <vt:i4>1507388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_Toc306203917</vt:lpwstr>
      </vt:variant>
      <vt:variant>
        <vt:i4>1507388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_Toc306203916</vt:lpwstr>
      </vt:variant>
      <vt:variant>
        <vt:i4>1507388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_Toc306203915</vt:lpwstr>
      </vt:variant>
      <vt:variant>
        <vt:i4>1507388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_Toc306203914</vt:lpwstr>
      </vt:variant>
      <vt:variant>
        <vt:i4>1507388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_Toc306203913</vt:lpwstr>
      </vt:variant>
      <vt:variant>
        <vt:i4>1507388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_Toc306203912</vt:lpwstr>
      </vt:variant>
      <vt:variant>
        <vt:i4>1507388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_Toc306203911</vt:lpwstr>
      </vt:variant>
      <vt:variant>
        <vt:i4>1507388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_Toc306203910</vt:lpwstr>
      </vt:variant>
      <vt:variant>
        <vt:i4>1441852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_Toc306203909</vt:lpwstr>
      </vt:variant>
      <vt:variant>
        <vt:i4>1441852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_Toc306203908</vt:lpwstr>
      </vt:variant>
      <vt:variant>
        <vt:i4>1441852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_Toc306203907</vt:lpwstr>
      </vt:variant>
      <vt:variant>
        <vt:i4>1441852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_Toc306203906</vt:lpwstr>
      </vt:variant>
      <vt:variant>
        <vt:i4>1441852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_Toc306203905</vt:lpwstr>
      </vt:variant>
      <vt:variant>
        <vt:i4>1441852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_Toc306203904</vt:lpwstr>
      </vt:variant>
      <vt:variant>
        <vt:i4>1441852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_Toc306203903</vt:lpwstr>
      </vt:variant>
      <vt:variant>
        <vt:i4>1441852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_Toc306203902</vt:lpwstr>
      </vt:variant>
      <vt:variant>
        <vt:i4>1441852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_Toc306203901</vt:lpwstr>
      </vt:variant>
      <vt:variant>
        <vt:i4>1441852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_Toc306203900</vt:lpwstr>
      </vt:variant>
      <vt:variant>
        <vt:i4>2031677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_Toc306203899</vt:lpwstr>
      </vt:variant>
      <vt:variant>
        <vt:i4>2031677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_Toc306203898</vt:lpwstr>
      </vt:variant>
      <vt:variant>
        <vt:i4>2031677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_Toc306203897</vt:lpwstr>
      </vt:variant>
      <vt:variant>
        <vt:i4>2031677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_Toc306203896</vt:lpwstr>
      </vt:variant>
      <vt:variant>
        <vt:i4>2031677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_Toc306203895</vt:lpwstr>
      </vt:variant>
      <vt:variant>
        <vt:i4>2031677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_Toc306203894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 Contact Center VNPT Da Nang</dc:title>
  <dc:subject>Solution Proposal</dc:subject>
  <dc:creator>Duong Manh Truong</dc:creator>
  <cp:lastModifiedBy>admin</cp:lastModifiedBy>
  <cp:revision>1795</cp:revision>
  <cp:lastPrinted>2013-02-23T03:12:00Z</cp:lastPrinted>
  <dcterms:created xsi:type="dcterms:W3CDTF">2014-12-09T09:33:00Z</dcterms:created>
  <dcterms:modified xsi:type="dcterms:W3CDTF">2016-05-29T03:02:00Z</dcterms:modified>
</cp:coreProperties>
</file>